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D7" w:rsidRDefault="000E6D44" w:rsidP="007321D7">
      <w:pPr>
        <w:pStyle w:val="aa"/>
        <w:tabs>
          <w:tab w:val="left" w:pos="2800"/>
        </w:tabs>
        <w:jc w:val="both"/>
        <w:rPr>
          <w:rFonts w:ascii="宋体" w:hAnsi="宋体"/>
        </w:rPr>
      </w:pPr>
      <w:bookmarkStart w:id="0" w:name="_Toc501247416"/>
      <w:r>
        <w:rPr>
          <w:rFonts w:hint="eastAsia"/>
          <w:b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7D33C850" wp14:editId="46988F63">
            <wp:simplePos x="0" y="0"/>
            <wp:positionH relativeFrom="margin">
              <wp:posOffset>1241425</wp:posOffset>
            </wp:positionH>
            <wp:positionV relativeFrom="paragraph">
              <wp:posOffset>148590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61" y="21312"/>
                <wp:lineTo x="21461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1D7">
        <w:rPr>
          <w:rFonts w:hint="eastAsia"/>
          <w:b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3A029023" wp14:editId="0F6051EE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321D7" w:rsidRPr="000E6D44" w:rsidRDefault="007321D7" w:rsidP="000E6D44">
      <w:pPr>
        <w:pStyle w:val="ac"/>
      </w:pPr>
      <w:r>
        <w:rPr>
          <w:rFonts w:hint="eastAsia"/>
        </w:rPr>
        <w:t xml:space="preserve">      </w:t>
      </w:r>
      <w:bookmarkStart w:id="1" w:name="_Toc501247417"/>
      <w:r w:rsidRPr="000E6D44">
        <w:rPr>
          <w:rFonts w:hint="eastAsia"/>
        </w:rPr>
        <w:t>软件工程系列课程教学辅助网站</w:t>
      </w:r>
      <w:bookmarkEnd w:id="1"/>
    </w:p>
    <w:p w:rsidR="007321D7" w:rsidRPr="000E6D44" w:rsidRDefault="007321D7" w:rsidP="00B84E42">
      <w:pPr>
        <w:jc w:val="center"/>
      </w:pPr>
      <w:r w:rsidRPr="000E6D44">
        <w:rPr>
          <w:rFonts w:hint="eastAsia"/>
        </w:rPr>
        <w:t>测试用例</w:t>
      </w:r>
    </w:p>
    <w:p w:rsidR="000E6D44" w:rsidRDefault="007321D7" w:rsidP="00B84E42">
      <w:pPr>
        <w:jc w:val="center"/>
      </w:pPr>
      <w:r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735DFF76" wp14:editId="781E428E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D44">
        <w:rPr>
          <w:rFonts w:hint="eastAsia"/>
        </w:rPr>
        <w:t>组长：郑丁公</w:t>
      </w:r>
    </w:p>
    <w:p w:rsidR="007321D7" w:rsidRPr="000E6D44" w:rsidRDefault="007321D7" w:rsidP="00B84E42">
      <w:pPr>
        <w:jc w:val="center"/>
      </w:pPr>
      <w:r w:rsidRPr="000E6D44">
        <w:rPr>
          <w:rFonts w:hint="eastAsia"/>
        </w:rPr>
        <w:t>组员：张晓钒、</w:t>
      </w:r>
      <w:r w:rsidRPr="000E6D44">
        <w:rPr>
          <w:rFonts w:hint="eastAsia"/>
        </w:rPr>
        <w:t xml:space="preserve"> </w:t>
      </w:r>
      <w:r w:rsidRPr="000E6D44">
        <w:rPr>
          <w:rFonts w:hint="eastAsia"/>
        </w:rPr>
        <w:t>谢正树、张天颖、</w:t>
      </w:r>
      <w:proofErr w:type="gramStart"/>
      <w:r w:rsidRPr="000E6D44">
        <w:t>嵇</w:t>
      </w:r>
      <w:proofErr w:type="gramEnd"/>
      <w:r w:rsidRPr="000E6D44">
        <w:t>德宏</w:t>
      </w:r>
    </w:p>
    <w:tbl>
      <w:tblPr>
        <w:tblStyle w:val="ab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7321D7" w:rsidRPr="00397C7F" w:rsidTr="000C305F">
        <w:tc>
          <w:tcPr>
            <w:tcW w:w="2547" w:type="dxa"/>
            <w:vMerge w:val="restart"/>
            <w:shd w:val="clear" w:color="auto" w:fill="auto"/>
          </w:tcPr>
          <w:p w:rsidR="007321D7" w:rsidRPr="00397C7F" w:rsidRDefault="007321D7" w:rsidP="000C305F">
            <w:r w:rsidRPr="00397C7F">
              <w:rPr>
                <w:rFonts w:hint="eastAsia"/>
              </w:rPr>
              <w:t>文件状态：</w:t>
            </w:r>
          </w:p>
          <w:p w:rsidR="007321D7" w:rsidRPr="00397C7F" w:rsidRDefault="007321D7" w:rsidP="000C305F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草稿</w:t>
            </w:r>
          </w:p>
          <w:p w:rsidR="007321D7" w:rsidRPr="00397C7F" w:rsidRDefault="007321D7" w:rsidP="000C305F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正式发布</w:t>
            </w:r>
          </w:p>
          <w:p w:rsidR="007321D7" w:rsidRPr="00397C7F" w:rsidRDefault="007321D7" w:rsidP="000C305F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>√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t>PRD-2017-G04</w:t>
            </w:r>
            <w:r w:rsidRPr="00397C7F">
              <w:t>-</w:t>
            </w:r>
            <w:r w:rsidR="000E6D44">
              <w:rPr>
                <w:rFonts w:hint="eastAsia"/>
              </w:rPr>
              <w:t>TC</w:t>
            </w:r>
          </w:p>
        </w:tc>
      </w:tr>
      <w:tr w:rsidR="007321D7" w:rsidRPr="00397C7F" w:rsidTr="000C305F">
        <w:tc>
          <w:tcPr>
            <w:tcW w:w="2547" w:type="dxa"/>
            <w:vMerge/>
            <w:shd w:val="clear" w:color="auto" w:fill="auto"/>
          </w:tcPr>
          <w:p w:rsidR="007321D7" w:rsidRPr="00397C7F" w:rsidRDefault="007321D7" w:rsidP="000C305F"/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t>0.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7321D7" w:rsidRPr="00397C7F" w:rsidTr="000C305F">
        <w:tc>
          <w:tcPr>
            <w:tcW w:w="2547" w:type="dxa"/>
            <w:vMerge/>
            <w:shd w:val="clear" w:color="auto" w:fill="auto"/>
          </w:tcPr>
          <w:p w:rsidR="007321D7" w:rsidRPr="00397C7F" w:rsidRDefault="007321D7" w:rsidP="000C305F"/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rPr>
                <w:rFonts w:hint="eastAsia"/>
              </w:rPr>
              <w:t>PRD-2017-G04</w:t>
            </w:r>
          </w:p>
        </w:tc>
      </w:tr>
      <w:tr w:rsidR="007321D7" w:rsidRPr="00397C7F" w:rsidTr="000C305F">
        <w:tc>
          <w:tcPr>
            <w:tcW w:w="2547" w:type="dxa"/>
            <w:vMerge/>
            <w:shd w:val="clear" w:color="auto" w:fill="auto"/>
          </w:tcPr>
          <w:p w:rsidR="007321D7" w:rsidRPr="00397C7F" w:rsidRDefault="007321D7" w:rsidP="000C305F"/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rPr>
                <w:rFonts w:hint="eastAsia"/>
              </w:rPr>
              <w:t>2017-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10</w:t>
            </w:r>
          </w:p>
        </w:tc>
      </w:tr>
    </w:tbl>
    <w:p w:rsidR="007321D7" w:rsidRDefault="007321D7" w:rsidP="007321D7">
      <w:pPr>
        <w:sectPr w:rsidR="007321D7" w:rsidSect="000C305F">
          <w:headerReference w:type="default" r:id="rId12"/>
          <w:footerReference w:type="even" r:id="rId13"/>
          <w:footerReference w:type="default" r:id="rId14"/>
          <w:footerReference w:type="first" r:id="rId15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E29BB" w:rsidRDefault="007E29BB">
      <w:pPr>
        <w:jc w:val="center"/>
      </w:pPr>
    </w:p>
    <w:p w:rsidR="007321D7" w:rsidRDefault="007321D7" w:rsidP="007321D7">
      <w:pPr>
        <w:pStyle w:val="1"/>
        <w:jc w:val="center"/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95751107"/>
      <w:bookmarkStart w:id="8" w:name="_Toc495751131"/>
      <w:bookmarkStart w:id="9" w:name="_Toc495751180"/>
      <w:bookmarkStart w:id="10" w:name="_Toc495751216"/>
      <w:bookmarkStart w:id="11" w:name="_Toc497346720"/>
      <w:bookmarkStart w:id="12" w:name="_Toc499768033"/>
      <w:bookmarkStart w:id="13" w:name="_Toc501247418"/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ab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03"/>
        <w:gridCol w:w="1740"/>
      </w:tblGrid>
      <w:tr w:rsidR="007321D7" w:rsidTr="000C305F">
        <w:trPr>
          <w:trHeight w:val="300"/>
        </w:trPr>
        <w:tc>
          <w:tcPr>
            <w:tcW w:w="1269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03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40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21D7" w:rsidTr="000C305F">
        <w:trPr>
          <w:trHeight w:val="90"/>
        </w:trPr>
        <w:tc>
          <w:tcPr>
            <w:tcW w:w="1269" w:type="dxa"/>
          </w:tcPr>
          <w:p w:rsidR="007321D7" w:rsidRPr="00A86347" w:rsidRDefault="007321D7" w:rsidP="000C305F">
            <w:r>
              <w:rPr>
                <w:rFonts w:hint="eastAsia"/>
              </w:rPr>
              <w:t>0.1.0</w:t>
            </w:r>
          </w:p>
        </w:tc>
        <w:tc>
          <w:tcPr>
            <w:tcW w:w="1704" w:type="dxa"/>
          </w:tcPr>
          <w:p w:rsidR="007321D7" w:rsidRDefault="007321D7" w:rsidP="000C305F">
            <w:r>
              <w:rPr>
                <w:rFonts w:hint="eastAsia"/>
              </w:rPr>
              <w:t>郑丁公</w:t>
            </w:r>
          </w:p>
          <w:p w:rsidR="007321D7" w:rsidRPr="00A86347" w:rsidRDefault="007321D7" w:rsidP="000C305F"/>
        </w:tc>
        <w:tc>
          <w:tcPr>
            <w:tcW w:w="1930" w:type="dxa"/>
          </w:tcPr>
          <w:p w:rsidR="007321D7" w:rsidRDefault="007321D7" w:rsidP="000C305F">
            <w:r>
              <w:rPr>
                <w:rFonts w:hint="eastAsia"/>
              </w:rPr>
              <w:t>郑丁公</w:t>
            </w:r>
          </w:p>
          <w:p w:rsidR="007321D7" w:rsidRPr="00A86347" w:rsidRDefault="007321D7" w:rsidP="000C305F"/>
        </w:tc>
        <w:tc>
          <w:tcPr>
            <w:tcW w:w="1603" w:type="dxa"/>
          </w:tcPr>
          <w:p w:rsidR="007321D7" w:rsidRPr="00A86347" w:rsidRDefault="007321D7" w:rsidP="000C305F">
            <w:r>
              <w:rPr>
                <w:rFonts w:hint="eastAsia"/>
              </w:rPr>
              <w:t>2017/12/10-2017/12/10</w:t>
            </w:r>
          </w:p>
        </w:tc>
        <w:tc>
          <w:tcPr>
            <w:tcW w:w="1740" w:type="dxa"/>
          </w:tcPr>
          <w:p w:rsidR="007321D7" w:rsidRPr="00A86347" w:rsidRDefault="007321D7" w:rsidP="000C305F">
            <w:r>
              <w:rPr>
                <w:rFonts w:hint="eastAsia"/>
              </w:rPr>
              <w:t>起草</w:t>
            </w:r>
          </w:p>
        </w:tc>
      </w:tr>
      <w:tr w:rsidR="00BF396C" w:rsidTr="000C305F">
        <w:trPr>
          <w:trHeight w:val="90"/>
        </w:trPr>
        <w:tc>
          <w:tcPr>
            <w:tcW w:w="1269" w:type="dxa"/>
          </w:tcPr>
          <w:p w:rsidR="00BF396C" w:rsidRDefault="00BF396C" w:rsidP="000C305F">
            <w:pPr>
              <w:rPr>
                <w:rFonts w:hint="eastAsia"/>
              </w:rPr>
            </w:pPr>
            <w:r>
              <w:rPr>
                <w:rFonts w:hint="eastAsia"/>
              </w:rPr>
              <w:t>0.1.1</w:t>
            </w:r>
          </w:p>
        </w:tc>
        <w:tc>
          <w:tcPr>
            <w:tcW w:w="1704" w:type="dxa"/>
          </w:tcPr>
          <w:p w:rsidR="00BF396C" w:rsidRDefault="00BF396C" w:rsidP="000C305F">
            <w:pPr>
              <w:rPr>
                <w:rFonts w:hint="eastAsia"/>
              </w:rPr>
            </w:pPr>
            <w:r>
              <w:rPr>
                <w:rFonts w:hint="eastAsia"/>
              </w:rPr>
              <w:t>郑丁公</w:t>
            </w:r>
          </w:p>
        </w:tc>
        <w:tc>
          <w:tcPr>
            <w:tcW w:w="1930" w:type="dxa"/>
          </w:tcPr>
          <w:p w:rsidR="00BF396C" w:rsidRDefault="00BF396C" w:rsidP="000C305F">
            <w:pPr>
              <w:rPr>
                <w:rFonts w:hint="eastAsia"/>
              </w:rPr>
            </w:pPr>
            <w:r>
              <w:rPr>
                <w:rFonts w:hint="eastAsia"/>
              </w:rPr>
              <w:t>郑丁公</w:t>
            </w:r>
          </w:p>
        </w:tc>
        <w:tc>
          <w:tcPr>
            <w:tcW w:w="1603" w:type="dxa"/>
          </w:tcPr>
          <w:p w:rsidR="00BF396C" w:rsidRDefault="00BF396C" w:rsidP="000C305F">
            <w:pPr>
              <w:rPr>
                <w:rFonts w:hint="eastAsia"/>
              </w:rPr>
            </w:pPr>
            <w:r>
              <w:rPr>
                <w:rFonts w:hint="eastAsia"/>
              </w:rPr>
              <w:t>2017/12/16-2017/12/17</w:t>
            </w:r>
          </w:p>
        </w:tc>
        <w:tc>
          <w:tcPr>
            <w:tcW w:w="1740" w:type="dxa"/>
          </w:tcPr>
          <w:p w:rsidR="00BF396C" w:rsidRDefault="00BF396C" w:rsidP="000C305F">
            <w:pPr>
              <w:rPr>
                <w:rFonts w:hint="eastAsia"/>
              </w:rPr>
            </w:pPr>
            <w:r>
              <w:rPr>
                <w:rFonts w:hint="eastAsia"/>
              </w:rPr>
              <w:t>第一阶段完善</w:t>
            </w:r>
            <w:bookmarkStart w:id="14" w:name="_GoBack"/>
            <w:bookmarkEnd w:id="14"/>
          </w:p>
        </w:tc>
      </w:tr>
    </w:tbl>
    <w:p w:rsidR="007E29BB" w:rsidRDefault="007E29BB">
      <w:pPr>
        <w:pStyle w:val="a7"/>
        <w:jc w:val="center"/>
        <w:rPr>
          <w:b/>
          <w:sz w:val="28"/>
        </w:rPr>
        <w:sectPr w:rsidR="007E29BB">
          <w:footerReference w:type="even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396C" w:rsidRDefault="008C514F">
      <w:pPr>
        <w:pStyle w:val="a4"/>
        <w:rPr>
          <w:noProof/>
        </w:rPr>
      </w:pPr>
      <w:bookmarkStart w:id="15" w:name="_Toc501247419"/>
      <w:r>
        <w:rPr>
          <w:rFonts w:hint="eastAsia"/>
        </w:rPr>
        <w:lastRenderedPageBreak/>
        <w:t>目录</w:t>
      </w:r>
      <w:bookmarkEnd w:id="15"/>
      <w:r>
        <w:fldChar w:fldCharType="begin"/>
      </w:r>
      <w:r>
        <w:instrText xml:space="preserve"> TOC \o "1-3" \t "</w:instrText>
      </w:r>
      <w:r>
        <w:rPr>
          <w:rFonts w:hint="eastAsia"/>
        </w:rPr>
        <w:instrText>章</w:instrText>
      </w:r>
      <w:r>
        <w:instrText>,1,</w:instrText>
      </w:r>
      <w:r>
        <w:rPr>
          <w:rFonts w:hint="eastAsia"/>
        </w:rPr>
        <w:instrText>节</w:instrText>
      </w:r>
      <w:r>
        <w:instrText>,2,1</w:instrText>
      </w:r>
      <w:r>
        <w:rPr>
          <w:rFonts w:hint="eastAsia"/>
        </w:rPr>
        <w:instrText>级</w:instrText>
      </w:r>
      <w:r>
        <w:instrText xml:space="preserve"> </w:instrText>
      </w:r>
      <w:r>
        <w:rPr>
          <w:rFonts w:hint="eastAsia"/>
        </w:rPr>
        <w:instrText>条</w:instrText>
      </w:r>
      <w:r>
        <w:instrText>,3,2</w:instrText>
      </w:r>
      <w:r>
        <w:rPr>
          <w:rFonts w:hint="eastAsia"/>
        </w:rPr>
        <w:instrText>级</w:instrText>
      </w:r>
      <w:r>
        <w:instrText xml:space="preserve"> </w:instrText>
      </w:r>
      <w:r>
        <w:rPr>
          <w:rFonts w:hint="eastAsia"/>
        </w:rPr>
        <w:instrText>条</w:instrText>
      </w:r>
      <w:r>
        <w:instrText xml:space="preserve">,4" </w:instrText>
      </w:r>
      <w:r>
        <w:fldChar w:fldCharType="separate"/>
      </w:r>
    </w:p>
    <w:p w:rsidR="00BF396C" w:rsidRDefault="00BF396C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软件工程系列课程教学辅助网站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版</w:t>
      </w:r>
      <w:r>
        <w:rPr>
          <w:noProof/>
        </w:rPr>
        <w:t xml:space="preserve"> </w:t>
      </w:r>
      <w:r>
        <w:rPr>
          <w:rFonts w:hint="eastAsia"/>
          <w:noProof/>
        </w:rPr>
        <w:t>本</w:t>
      </w:r>
      <w:r>
        <w:rPr>
          <w:noProof/>
        </w:rPr>
        <w:t xml:space="preserve"> </w:t>
      </w:r>
      <w:r>
        <w:rPr>
          <w:rFonts w:hint="eastAsia"/>
          <w:noProof/>
        </w:rPr>
        <w:t>历</w:t>
      </w:r>
      <w:r>
        <w:rPr>
          <w:noProof/>
        </w:rPr>
        <w:t xml:space="preserve"> </w:t>
      </w:r>
      <w:r>
        <w:rPr>
          <w:rFonts w:hint="eastAsia"/>
          <w:noProof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注册测试用例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1.1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1.2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i/>
          <w:noProof/>
        </w:rPr>
        <w:t>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i/>
          <w:noProof/>
        </w:rPr>
        <w:t>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i/>
          <w:noProof/>
        </w:rPr>
        <w:t>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用户名测试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密码测试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记住我测试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用户名密码记住我组合测试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用户名密码记住我组合测试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管理员登录测试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下载测试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下载测试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6.3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lastRenderedPageBreak/>
        <w:t>6.4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6.5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6.6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6.7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8.5.4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全局搜索测试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11.3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-GUI-</w:t>
      </w:r>
      <w:r>
        <w:rPr>
          <w:rFonts w:hint="eastAsia"/>
          <w:noProof/>
        </w:rPr>
        <w:t>性能</w:t>
      </w:r>
      <w:r>
        <w:rPr>
          <w:noProof/>
        </w:rPr>
        <w:t>-</w:t>
      </w:r>
      <w:r>
        <w:rPr>
          <w:rFonts w:hint="eastAsia"/>
          <w:noProof/>
        </w:rPr>
        <w:t>组合测试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11.4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-GUI-</w:t>
      </w:r>
      <w:r>
        <w:rPr>
          <w:rFonts w:hint="eastAsia"/>
          <w:noProof/>
        </w:rPr>
        <w:t>性能</w:t>
      </w:r>
      <w:r>
        <w:rPr>
          <w:noProof/>
        </w:rPr>
        <w:t>-</w:t>
      </w:r>
      <w:r>
        <w:rPr>
          <w:rFonts w:hint="eastAsia"/>
          <w:noProof/>
        </w:rPr>
        <w:t>组合测试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11.5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lastRenderedPageBreak/>
        <w:t>11.6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11.7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学生参加课程答疑测试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阅读测试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通知测试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阅读测试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通知测试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14.4.2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删除课程公告测试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删除课程公告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删除课程公告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lastRenderedPageBreak/>
        <w:t>17.3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17.4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17.5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17.6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17.7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19.5.2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22.3.1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时间测试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立即开始测试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时间测试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立即开始测试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删除课程答疑测试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25.1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27.5.2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课程答疑提前结束</w:t>
      </w:r>
      <w:r>
        <w:rPr>
          <w:noProof/>
        </w:rPr>
        <w:t>/</w:t>
      </w:r>
      <w:r>
        <w:rPr>
          <w:rFonts w:hint="eastAsia"/>
          <w:noProof/>
        </w:rPr>
        <w:t>延长答疑时间测试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课程答疑提前结束</w:t>
      </w:r>
      <w:r>
        <w:rPr>
          <w:noProof/>
        </w:rPr>
        <w:t>/</w:t>
      </w:r>
      <w:r>
        <w:rPr>
          <w:rFonts w:hint="eastAsia"/>
          <w:noProof/>
        </w:rPr>
        <w:t>延长答疑时间</w:t>
      </w:r>
      <w:r>
        <w:rPr>
          <w:noProof/>
        </w:rPr>
        <w:t>-</w:t>
      </w:r>
      <w:r>
        <w:rPr>
          <w:rFonts w:hint="eastAsia"/>
          <w:noProof/>
        </w:rPr>
        <w:t>格式测试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课程答疑提前结束</w:t>
      </w:r>
      <w:r>
        <w:rPr>
          <w:noProof/>
        </w:rPr>
        <w:t>/</w:t>
      </w:r>
      <w:r>
        <w:rPr>
          <w:rFonts w:hint="eastAsia"/>
          <w:noProof/>
        </w:rPr>
        <w:t>延长答疑时间</w:t>
      </w:r>
      <w:r>
        <w:rPr>
          <w:noProof/>
        </w:rPr>
        <w:t>-</w:t>
      </w:r>
      <w:r>
        <w:rPr>
          <w:rFonts w:hint="eastAsia"/>
          <w:noProof/>
        </w:rPr>
        <w:t>格式测试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-URL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-URL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30.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-URL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-URL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删除课程链接测试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置顶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32.4.2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置顶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置顶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置顶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7E29BB" w:rsidRDefault="008C514F">
      <w:pPr>
        <w:pStyle w:val="a7"/>
        <w:jc w:val="center"/>
      </w:pPr>
      <w:r>
        <w:fldChar w:fldCharType="end"/>
      </w:r>
    </w:p>
    <w:p w:rsidR="007870A7" w:rsidRDefault="007870A7" w:rsidP="007870A7"/>
    <w:p w:rsidR="00D9289B" w:rsidRDefault="007870A7" w:rsidP="00992DBA">
      <w:pPr>
        <w:pStyle w:val="a"/>
      </w:pPr>
      <w:r>
        <w:br w:type="page"/>
      </w:r>
      <w:bookmarkStart w:id="16" w:name="_Toc501247420"/>
      <w:r w:rsidR="00D9289B">
        <w:rPr>
          <w:rFonts w:hint="eastAsia"/>
        </w:rPr>
        <w:lastRenderedPageBreak/>
        <w:t>注册</w:t>
      </w:r>
      <w:commentRangeStart w:id="17"/>
      <w:r w:rsidR="00D9289B">
        <w:rPr>
          <w:rFonts w:hint="eastAsia"/>
        </w:rPr>
        <w:t>测试用例</w:t>
      </w:r>
      <w:commentRangeEnd w:id="17"/>
      <w:r w:rsidR="000E6D44">
        <w:rPr>
          <w:rStyle w:val="af8"/>
          <w:b w:val="0"/>
        </w:rPr>
        <w:commentReference w:id="17"/>
      </w:r>
      <w:bookmarkEnd w:id="16"/>
    </w:p>
    <w:p w:rsidR="00D9289B" w:rsidRPr="00E93B96" w:rsidRDefault="00D9289B" w:rsidP="00E93B96">
      <w:pPr>
        <w:pStyle w:val="2"/>
        <w:numPr>
          <w:ilvl w:val="1"/>
          <w:numId w:val="5"/>
        </w:numPr>
        <w:rPr>
          <w:i w:val="0"/>
        </w:rPr>
      </w:pPr>
      <w:bookmarkStart w:id="18" w:name="_Toc501247421"/>
      <w:r w:rsidRPr="00E93B96">
        <w:rPr>
          <w:rFonts w:hint="eastAsia"/>
          <w:i w:val="0"/>
        </w:rPr>
        <w:t>测试项名称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D9289B" w:rsidTr="000C305F">
        <w:tc>
          <w:tcPr>
            <w:tcW w:w="198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D9289B" w:rsidTr="000C305F">
        <w:tc>
          <w:tcPr>
            <w:tcW w:w="1980" w:type="dxa"/>
          </w:tcPr>
          <w:p w:rsidR="00D9289B" w:rsidRDefault="00E93B96" w:rsidP="000C305F">
            <w:r>
              <w:rPr>
                <w:rFonts w:hint="eastAsia"/>
              </w:rPr>
              <w:t>姓名测试</w:t>
            </w:r>
          </w:p>
        </w:tc>
        <w:tc>
          <w:tcPr>
            <w:tcW w:w="1440" w:type="dxa"/>
          </w:tcPr>
          <w:p w:rsidR="00D9289B" w:rsidRDefault="00E93B96" w:rsidP="000C305F">
            <w:pPr>
              <w:pStyle w:val="a7"/>
            </w:pPr>
            <w:r>
              <w:t>TC-1-1</w:t>
            </w:r>
          </w:p>
        </w:tc>
        <w:tc>
          <w:tcPr>
            <w:tcW w:w="4992" w:type="dxa"/>
          </w:tcPr>
          <w:p w:rsidR="00D9289B" w:rsidRDefault="00D9289B" w:rsidP="000C305F">
            <w:pPr>
              <w:pStyle w:val="a7"/>
            </w:pPr>
          </w:p>
        </w:tc>
      </w:tr>
      <w:tr w:rsidR="00D9289B" w:rsidTr="000C305F">
        <w:trPr>
          <w:trHeight w:val="269"/>
        </w:trPr>
        <w:tc>
          <w:tcPr>
            <w:tcW w:w="1980" w:type="dxa"/>
          </w:tcPr>
          <w:p w:rsidR="00D9289B" w:rsidRDefault="00E93B96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</w:p>
        </w:tc>
        <w:tc>
          <w:tcPr>
            <w:tcW w:w="1440" w:type="dxa"/>
          </w:tcPr>
          <w:p w:rsidR="00D9289B" w:rsidRDefault="00E93B96" w:rsidP="000C305F">
            <w:pPr>
              <w:pStyle w:val="a7"/>
            </w:pPr>
            <w:r>
              <w:t>TC-1-2</w:t>
            </w:r>
          </w:p>
        </w:tc>
        <w:tc>
          <w:tcPr>
            <w:tcW w:w="4992" w:type="dxa"/>
          </w:tcPr>
          <w:p w:rsidR="00D9289B" w:rsidRDefault="00D9289B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TC-1-3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用户名测试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TC-1-4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密码测试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TC-1-5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确认密码测试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TC-1-6</w:t>
            </w:r>
          </w:p>
        </w:tc>
        <w:tc>
          <w:tcPr>
            <w:tcW w:w="4992" w:type="dxa"/>
          </w:tcPr>
          <w:p w:rsidR="00E93B96" w:rsidRDefault="009E33B0" w:rsidP="000C305F">
            <w:pPr>
              <w:pStyle w:val="a7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TC-1-5</w:t>
            </w:r>
            <w:r>
              <w:rPr>
                <w:rFonts w:hint="eastAsia"/>
              </w:rPr>
              <w:t>类似，不作说明</w:t>
            </w: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验证码测试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TC-1-7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手机号测试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TC-1-8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邮箱测试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TC-1-9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TC-1-10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57237C" w:rsidTr="000C305F">
        <w:trPr>
          <w:trHeight w:val="269"/>
        </w:trPr>
        <w:tc>
          <w:tcPr>
            <w:tcW w:w="1980" w:type="dxa"/>
          </w:tcPr>
          <w:p w:rsidR="0057237C" w:rsidRDefault="0057237C" w:rsidP="000C305F">
            <w:pPr>
              <w:pStyle w:val="a7"/>
            </w:pPr>
            <w:r>
              <w:rPr>
                <w:rFonts w:hint="eastAsia"/>
              </w:rPr>
              <w:t>勾选“我已阅读并同意”测试</w:t>
            </w:r>
          </w:p>
        </w:tc>
        <w:tc>
          <w:tcPr>
            <w:tcW w:w="1440" w:type="dxa"/>
          </w:tcPr>
          <w:p w:rsidR="0057237C" w:rsidRDefault="0057237C" w:rsidP="000C305F">
            <w:pPr>
              <w:pStyle w:val="a7"/>
            </w:pPr>
            <w:r>
              <w:t>TC-1-11</w:t>
            </w:r>
          </w:p>
        </w:tc>
        <w:tc>
          <w:tcPr>
            <w:tcW w:w="4992" w:type="dxa"/>
          </w:tcPr>
          <w:p w:rsidR="0057237C" w:rsidRDefault="0057237C" w:rsidP="000C305F">
            <w:pPr>
              <w:pStyle w:val="a7"/>
            </w:pPr>
          </w:p>
        </w:tc>
      </w:tr>
    </w:tbl>
    <w:p w:rsidR="00D9289B" w:rsidRDefault="00D9289B" w:rsidP="00D9289B">
      <w:pPr>
        <w:pStyle w:val="a7"/>
      </w:pPr>
    </w:p>
    <w:p w:rsidR="00D9289B" w:rsidRPr="00E93B96" w:rsidRDefault="00D9289B" w:rsidP="00E93B96">
      <w:pPr>
        <w:pStyle w:val="2"/>
        <w:numPr>
          <w:ilvl w:val="1"/>
          <w:numId w:val="8"/>
        </w:numPr>
        <w:rPr>
          <w:i w:val="0"/>
        </w:rPr>
      </w:pPr>
      <w:bookmarkStart w:id="19" w:name="_Toc501247422"/>
      <w:r w:rsidRPr="00E93B96">
        <w:rPr>
          <w:rFonts w:hint="eastAsia"/>
          <w:i w:val="0"/>
        </w:rPr>
        <w:t>引用文档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D9289B" w:rsidTr="000C305F">
        <w:tc>
          <w:tcPr>
            <w:tcW w:w="180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D9289B" w:rsidTr="000C305F">
        <w:trPr>
          <w:trHeight w:val="371"/>
        </w:trPr>
        <w:tc>
          <w:tcPr>
            <w:tcW w:w="1800" w:type="dxa"/>
          </w:tcPr>
          <w:p w:rsidR="00D9289B" w:rsidRDefault="00E93B96" w:rsidP="000C305F">
            <w:pPr>
              <w:pStyle w:val="a7"/>
            </w:pPr>
            <w:r>
              <w:t>Quote-1-1</w:t>
            </w:r>
          </w:p>
        </w:tc>
        <w:tc>
          <w:tcPr>
            <w:tcW w:w="144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D9289B" w:rsidRDefault="00D9289B" w:rsidP="000C305F">
            <w:pPr>
              <w:pStyle w:val="a7"/>
            </w:pPr>
            <w:r>
              <w:t>UC-1</w:t>
            </w:r>
          </w:p>
        </w:tc>
      </w:tr>
    </w:tbl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0" w:name="_Toc501247423"/>
      <w:r w:rsidRPr="00747BDD">
        <w:rPr>
          <w:rFonts w:hint="eastAsia"/>
          <w:i w:val="0"/>
        </w:rPr>
        <w:t>输入说明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9289B" w:rsidTr="000C305F">
        <w:tc>
          <w:tcPr>
            <w:tcW w:w="1008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9289B" w:rsidTr="000C305F">
        <w:tc>
          <w:tcPr>
            <w:tcW w:w="1008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TC</w:t>
            </w:r>
            <w:r w:rsidR="00E93B96">
              <w:t>-1-1</w:t>
            </w:r>
            <w:r>
              <w:t>-1</w:t>
            </w:r>
          </w:p>
        </w:tc>
        <w:tc>
          <w:tcPr>
            <w:tcW w:w="90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-1</w:t>
            </w:r>
            <w:r w:rsidR="008F1964"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9289B" w:rsidRDefault="00DA2A4B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D9289B" w:rsidTr="000C305F">
        <w:trPr>
          <w:trHeight w:val="362"/>
        </w:trPr>
        <w:tc>
          <w:tcPr>
            <w:tcW w:w="1008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TC-1-1-2</w:t>
            </w:r>
          </w:p>
        </w:tc>
        <w:tc>
          <w:tcPr>
            <w:tcW w:w="90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-2</w:t>
            </w:r>
            <w:r w:rsidR="008F1964"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D9289B" w:rsidRDefault="00DA2A4B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zanebono</w:t>
            </w:r>
            <w:r>
              <w:t>”</w:t>
            </w:r>
          </w:p>
        </w:tc>
        <w:tc>
          <w:tcPr>
            <w:tcW w:w="126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9289B" w:rsidRDefault="000E6D44" w:rsidP="000E6D44">
            <w:pPr>
              <w:pStyle w:val="a7"/>
            </w:pPr>
            <w:r>
              <w:rPr>
                <w:rFonts w:hint="eastAsia"/>
              </w:rPr>
              <w:t>纯英文字母，</w:t>
            </w:r>
            <w:r w:rsidR="001A418B">
              <w:rPr>
                <w:rFonts w:hint="eastAsia"/>
              </w:rPr>
              <w:t>不区分大小写，</w:t>
            </w:r>
            <w:r w:rsidR="00DA2A4B">
              <w:rPr>
                <w:rFonts w:hint="eastAsia"/>
              </w:rPr>
              <w:t>长度</w:t>
            </w:r>
            <w:r w:rsidR="00DA2A4B">
              <w:rPr>
                <w:rFonts w:hint="eastAsia"/>
              </w:rPr>
              <w:t>1-26</w:t>
            </w:r>
            <w:r w:rsidR="00E52085"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E52085" w:rsidTr="000C305F">
        <w:trPr>
          <w:trHeight w:val="362"/>
        </w:trPr>
        <w:tc>
          <w:tcPr>
            <w:tcW w:w="1008" w:type="dxa"/>
          </w:tcPr>
          <w:p w:rsidR="00E52085" w:rsidRDefault="00E52085" w:rsidP="000C305F">
            <w:pPr>
              <w:pStyle w:val="a7"/>
            </w:pPr>
            <w:r>
              <w:t>TC-1-1-3</w:t>
            </w:r>
          </w:p>
        </w:tc>
        <w:tc>
          <w:tcPr>
            <w:tcW w:w="90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-3</w:t>
            </w:r>
            <w:r w:rsidR="008F1964"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E52085" w:rsidRDefault="00E52085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郑</w:t>
            </w:r>
            <w:r>
              <w:rPr>
                <w:rFonts w:hint="eastAsia"/>
              </w:rPr>
              <w:t>zanebono</w:t>
            </w:r>
            <w:r>
              <w:t>”</w:t>
            </w:r>
          </w:p>
        </w:tc>
        <w:tc>
          <w:tcPr>
            <w:tcW w:w="1260" w:type="dxa"/>
          </w:tcPr>
          <w:p w:rsidR="00E52085" w:rsidRDefault="00E52085" w:rsidP="000C305F">
            <w:pPr>
              <w:pStyle w:val="a7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中英文混合，</w:t>
            </w:r>
            <w:r w:rsidR="000E6D44">
              <w:rPr>
                <w:rFonts w:hint="eastAsia"/>
              </w:rPr>
              <w:t>包括数字，没有符号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1-26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F1964" w:rsidTr="000C305F">
        <w:trPr>
          <w:trHeight w:val="362"/>
        </w:trPr>
        <w:tc>
          <w:tcPr>
            <w:tcW w:w="1008" w:type="dxa"/>
          </w:tcPr>
          <w:p w:rsidR="008F1964" w:rsidRDefault="008F1964" w:rsidP="000C305F">
            <w:pPr>
              <w:pStyle w:val="a7"/>
            </w:pPr>
            <w:r>
              <w:lastRenderedPageBreak/>
              <w:t>TC-1-1-4</w:t>
            </w:r>
          </w:p>
        </w:tc>
        <w:tc>
          <w:tcPr>
            <w:tcW w:w="900" w:type="dxa"/>
          </w:tcPr>
          <w:p w:rsidR="008F1964" w:rsidRDefault="008F1964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F1964" w:rsidRDefault="008F1964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郑丁公</w:t>
            </w:r>
            <w:r>
              <w:t>”</w:t>
            </w:r>
          </w:p>
        </w:tc>
        <w:tc>
          <w:tcPr>
            <w:tcW w:w="1260" w:type="dxa"/>
          </w:tcPr>
          <w:p w:rsidR="008F1964" w:rsidRDefault="008F196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F1964" w:rsidRDefault="008F1964" w:rsidP="000C305F">
            <w:pPr>
              <w:pStyle w:val="a7"/>
            </w:pPr>
            <w:commentRangeStart w:id="21"/>
            <w:r>
              <w:rPr>
                <w:rFonts w:hint="eastAsia"/>
              </w:rPr>
              <w:t>纯中文，长度</w:t>
            </w:r>
            <w:r>
              <w:rPr>
                <w:rFonts w:hint="eastAsia"/>
              </w:rPr>
              <w:t>2-4</w:t>
            </w:r>
            <w:commentRangeEnd w:id="21"/>
            <w:r>
              <w:rPr>
                <w:rStyle w:val="af8"/>
              </w:rPr>
              <w:commentReference w:id="21"/>
            </w:r>
          </w:p>
        </w:tc>
        <w:tc>
          <w:tcPr>
            <w:tcW w:w="3012" w:type="dxa"/>
          </w:tcPr>
          <w:p w:rsidR="008F1964" w:rsidRDefault="008F196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E52085" w:rsidTr="000C305F">
        <w:trPr>
          <w:trHeight w:val="362"/>
        </w:trPr>
        <w:tc>
          <w:tcPr>
            <w:tcW w:w="1008" w:type="dxa"/>
          </w:tcPr>
          <w:p w:rsidR="00E52085" w:rsidRDefault="008F1964" w:rsidP="000C305F">
            <w:pPr>
              <w:pStyle w:val="a7"/>
            </w:pPr>
            <w:r>
              <w:rPr>
                <w:rFonts w:hint="eastAsia"/>
              </w:rPr>
              <w:t>TC-1-1-</w:t>
            </w:r>
            <w:r>
              <w:t>5</w:t>
            </w:r>
          </w:p>
        </w:tc>
        <w:tc>
          <w:tcPr>
            <w:tcW w:w="90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</w:t>
            </w:r>
            <w:r w:rsidR="00B2633C">
              <w:rPr>
                <w:rFonts w:hint="eastAsia"/>
              </w:rPr>
              <w:t>-</w:t>
            </w:r>
            <w:r w:rsidR="00B2633C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E52085" w:rsidRDefault="00E52085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26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纯数字，长度</w:t>
            </w:r>
            <w:r>
              <w:t>1-26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0E6D44" w:rsidP="000C305F">
            <w:pPr>
              <w:pStyle w:val="a7"/>
            </w:pPr>
            <w:commentRangeStart w:id="22"/>
            <w:r>
              <w:t>TC-1-1-</w:t>
            </w:r>
            <w:commentRangeEnd w:id="22"/>
            <w:r w:rsidR="008F1964">
              <w:t>6</w:t>
            </w:r>
            <w:r>
              <w:rPr>
                <w:rStyle w:val="af8"/>
              </w:rPr>
              <w:commentReference w:id="22"/>
            </w:r>
          </w:p>
        </w:tc>
        <w:tc>
          <w:tcPr>
            <w:tcW w:w="90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-5</w:t>
            </w:r>
            <w:r w:rsidR="00B2633C">
              <w:rPr>
                <w:rFonts w:hint="eastAsia"/>
              </w:rPr>
              <w:t>-</w:t>
            </w:r>
            <w:r w:rsidR="00B2633C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E6D44" w:rsidRDefault="000E6D44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;[];[];</w:t>
            </w:r>
            <w:r>
              <w:t>’</w:t>
            </w:r>
          </w:p>
          <w:p w:rsidR="000E6D44" w:rsidRDefault="000E6D44" w:rsidP="000C305F">
            <w:pPr>
              <w:pStyle w:val="a7"/>
            </w:pPr>
          </w:p>
          <w:p w:rsidR="000E6D44" w:rsidRDefault="000E6D44" w:rsidP="000C305F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包括符号的姓名，可以包含中英文，长度</w:t>
            </w:r>
            <w:r>
              <w:rPr>
                <w:rFonts w:hint="eastAsia"/>
              </w:rPr>
              <w:t>1-26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7582F" w:rsidTr="000C305F">
        <w:trPr>
          <w:trHeight w:val="362"/>
        </w:trPr>
        <w:tc>
          <w:tcPr>
            <w:tcW w:w="1008" w:type="dxa"/>
          </w:tcPr>
          <w:p w:rsidR="0057582F" w:rsidRDefault="0057582F" w:rsidP="000C305F">
            <w:pPr>
              <w:pStyle w:val="a7"/>
            </w:pPr>
            <w:r>
              <w:t>TC-1-1-7</w:t>
            </w:r>
          </w:p>
        </w:tc>
        <w:tc>
          <w:tcPr>
            <w:tcW w:w="900" w:type="dxa"/>
          </w:tcPr>
          <w:p w:rsidR="0057582F" w:rsidRDefault="0057582F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-6</w:t>
            </w:r>
            <w:r w:rsidR="00B2633C">
              <w:rPr>
                <w:rFonts w:hint="eastAsia"/>
              </w:rPr>
              <w:t>-</w:t>
            </w:r>
            <w:r w:rsidR="00B2633C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7582F" w:rsidRDefault="0057582F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豌豆</w:t>
            </w:r>
            <w:proofErr w:type="gramStart"/>
            <w:r>
              <w:rPr>
                <w:rFonts w:hint="eastAsia"/>
              </w:rPr>
              <w:t>荚</w:t>
            </w:r>
            <w:proofErr w:type="gramEnd"/>
            <w:r>
              <w:rPr>
                <w:rFonts w:hint="eastAsia"/>
              </w:rPr>
              <w:t>连接的啦课件上帝啊就开始了多久啊</w:t>
            </w:r>
            <w:r>
              <w:t>”</w:t>
            </w:r>
          </w:p>
        </w:tc>
        <w:tc>
          <w:tcPr>
            <w:tcW w:w="1260" w:type="dxa"/>
          </w:tcPr>
          <w:p w:rsidR="0057582F" w:rsidRPr="0057582F" w:rsidRDefault="0057582F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57582F" w:rsidRDefault="0057582F" w:rsidP="000C305F">
            <w:pPr>
              <w:pStyle w:val="a7"/>
            </w:pPr>
            <w:r>
              <w:rPr>
                <w:rFonts w:hint="eastAsia"/>
              </w:rPr>
              <w:t>纯中文，长度超过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</w:t>
            </w:r>
          </w:p>
        </w:tc>
        <w:tc>
          <w:tcPr>
            <w:tcW w:w="3012" w:type="dxa"/>
          </w:tcPr>
          <w:p w:rsidR="0057582F" w:rsidRDefault="00B2633C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8F1964" w:rsidP="000C305F">
            <w:pPr>
              <w:pStyle w:val="a7"/>
            </w:pPr>
            <w:r>
              <w:t>TC-1-1-</w:t>
            </w:r>
          </w:p>
        </w:tc>
        <w:tc>
          <w:tcPr>
            <w:tcW w:w="90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姓名重复</w:t>
            </w:r>
          </w:p>
        </w:tc>
        <w:tc>
          <w:tcPr>
            <w:tcW w:w="720" w:type="dxa"/>
          </w:tcPr>
          <w:p w:rsidR="000E6D44" w:rsidRDefault="008F1964" w:rsidP="000C305F">
            <w:pPr>
              <w:pStyle w:val="a7"/>
            </w:pPr>
            <w:r>
              <w:t>“zanebono”</w:t>
            </w:r>
          </w:p>
        </w:tc>
        <w:tc>
          <w:tcPr>
            <w:tcW w:w="1260" w:type="dxa"/>
          </w:tcPr>
          <w:p w:rsidR="000E6D44" w:rsidRDefault="008F196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E6D44" w:rsidRDefault="008F1964" w:rsidP="000C305F">
            <w:pPr>
              <w:pStyle w:val="a7"/>
            </w:pPr>
            <w:r>
              <w:rPr>
                <w:rFonts w:hint="eastAsia"/>
              </w:rPr>
              <w:t>必须与已有的姓名完全一样</w:t>
            </w:r>
          </w:p>
        </w:tc>
        <w:tc>
          <w:tcPr>
            <w:tcW w:w="3012" w:type="dxa"/>
          </w:tcPr>
          <w:p w:rsidR="000E6D44" w:rsidRDefault="008F196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8F1964" w:rsidP="000C305F">
            <w:pPr>
              <w:pStyle w:val="a7"/>
            </w:pPr>
            <w:r>
              <w:t>TC-1-2-1</w:t>
            </w:r>
          </w:p>
        </w:tc>
        <w:tc>
          <w:tcPr>
            <w:tcW w:w="900" w:type="dxa"/>
          </w:tcPr>
          <w:p w:rsidR="000E6D44" w:rsidRDefault="008F1964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rPr>
                <w:rFonts w:hint="eastAsia"/>
              </w:rPr>
              <w:t>-</w:t>
            </w:r>
            <w:r w:rsidR="0057239E">
              <w:t>UC-1-</w:t>
            </w:r>
            <w:r w:rsidR="0057239E">
              <w:rPr>
                <w:rFonts w:hint="eastAsia"/>
              </w:rPr>
              <w:t>E3-</w:t>
            </w:r>
            <w:r w:rsidR="001A418B">
              <w:rPr>
                <w:rFonts w:hint="eastAsia"/>
              </w:rPr>
              <w:t>1-</w:t>
            </w:r>
            <w:r w:rsidR="001A418B"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0E6D44" w:rsidRDefault="001A418B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330402199605160914</w:t>
            </w:r>
            <w:r>
              <w:t>”</w:t>
            </w:r>
          </w:p>
        </w:tc>
        <w:tc>
          <w:tcPr>
            <w:tcW w:w="1260" w:type="dxa"/>
          </w:tcPr>
          <w:p w:rsidR="000E6D44" w:rsidRDefault="001A418B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位的纯数字</w:t>
            </w:r>
            <w:r w:rsidR="00A64DF8">
              <w:rPr>
                <w:rFonts w:hint="eastAsia"/>
              </w:rPr>
              <w:t>+x</w:t>
            </w:r>
            <w:r w:rsidR="00A64DF8">
              <w:rPr>
                <w:rFonts w:hint="eastAsia"/>
              </w:rPr>
              <w:t>（不一定有）</w:t>
            </w:r>
            <w:r>
              <w:rPr>
                <w:rFonts w:hint="eastAsia"/>
              </w:rPr>
              <w:t>，并能通过身份证的基本验证</w:t>
            </w:r>
            <w:r w:rsidR="00941788">
              <w:rPr>
                <w:rFonts w:hint="eastAsia"/>
              </w:rPr>
              <w:t>，不在数据库中存在</w:t>
            </w:r>
          </w:p>
        </w:tc>
        <w:tc>
          <w:tcPr>
            <w:tcW w:w="3012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1A418B" w:rsidP="000C305F">
            <w:pPr>
              <w:pStyle w:val="a7"/>
            </w:pPr>
            <w:r>
              <w:t>TC-1-2-2</w:t>
            </w:r>
          </w:p>
        </w:tc>
        <w:tc>
          <w:tcPr>
            <w:tcW w:w="90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 w:rsidR="0057239E">
              <w:t>-UC-1-E3</w:t>
            </w:r>
            <w: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E6D44" w:rsidRDefault="001A418B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1A418B" w:rsidTr="000C305F">
        <w:trPr>
          <w:trHeight w:val="362"/>
        </w:trPr>
        <w:tc>
          <w:tcPr>
            <w:tcW w:w="1008" w:type="dxa"/>
          </w:tcPr>
          <w:p w:rsidR="001A418B" w:rsidRDefault="001A418B" w:rsidP="000C305F">
            <w:pPr>
              <w:pStyle w:val="a7"/>
            </w:pPr>
            <w:r>
              <w:t>TC-1-2-3</w:t>
            </w:r>
          </w:p>
        </w:tc>
        <w:tc>
          <w:tcPr>
            <w:tcW w:w="900" w:type="dxa"/>
          </w:tcPr>
          <w:p w:rsidR="001A418B" w:rsidRDefault="001A418B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 w:rsidR="0057239E">
              <w:lastRenderedPageBreak/>
              <w:t>-UC-1-E3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A418B" w:rsidRDefault="001A418B" w:rsidP="000C305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32143241</w:t>
            </w:r>
            <w:r>
              <w:t>”</w:t>
            </w:r>
          </w:p>
        </w:tc>
        <w:tc>
          <w:tcPr>
            <w:tcW w:w="1260" w:type="dxa"/>
          </w:tcPr>
          <w:p w:rsidR="001A418B" w:rsidRDefault="001A418B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A418B" w:rsidRDefault="001A418B" w:rsidP="000C305F">
            <w:pPr>
              <w:pStyle w:val="a7"/>
            </w:pPr>
            <w:r>
              <w:rPr>
                <w:rFonts w:hint="eastAsia"/>
              </w:rPr>
              <w:t>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位的，</w:t>
            </w:r>
            <w:r w:rsidR="00B5084D">
              <w:rPr>
                <w:rFonts w:hint="eastAsia"/>
              </w:rPr>
              <w:t>可以不是数字</w:t>
            </w:r>
          </w:p>
        </w:tc>
        <w:tc>
          <w:tcPr>
            <w:tcW w:w="3012" w:type="dxa"/>
          </w:tcPr>
          <w:p w:rsidR="001A418B" w:rsidRDefault="00B5084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A64DF8" w:rsidTr="000C305F">
        <w:trPr>
          <w:trHeight w:val="362"/>
        </w:trPr>
        <w:tc>
          <w:tcPr>
            <w:tcW w:w="1008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lastRenderedPageBreak/>
              <w:t>TC-1-2-4</w:t>
            </w:r>
          </w:p>
        </w:tc>
        <w:tc>
          <w:tcPr>
            <w:tcW w:w="900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-UC-1-E4-1</w:t>
            </w:r>
            <w:r w:rsidR="00941788">
              <w:t>-</w:t>
            </w:r>
            <w:r w:rsidR="00941788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64DF8" w:rsidRDefault="00A64DF8" w:rsidP="000C305F">
            <w:pPr>
              <w:pStyle w:val="a7"/>
            </w:pPr>
            <w:r>
              <w:t>“330402199808230914”</w:t>
            </w:r>
          </w:p>
        </w:tc>
        <w:tc>
          <w:tcPr>
            <w:tcW w:w="1260" w:type="dxa"/>
          </w:tcPr>
          <w:p w:rsidR="00A64DF8" w:rsidRDefault="00A64DF8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位，可以包括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，纯数字，且已在数据库中</w:t>
            </w:r>
          </w:p>
        </w:tc>
        <w:tc>
          <w:tcPr>
            <w:tcW w:w="3012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B5084D" w:rsidTr="000C305F">
        <w:trPr>
          <w:trHeight w:val="362"/>
        </w:trPr>
        <w:tc>
          <w:tcPr>
            <w:tcW w:w="1008" w:type="dxa"/>
          </w:tcPr>
          <w:p w:rsidR="00B5084D" w:rsidRDefault="00B5084D" w:rsidP="000C305F">
            <w:pPr>
              <w:pStyle w:val="a7"/>
            </w:pPr>
            <w:r>
              <w:rPr>
                <w:rFonts w:hint="eastAsia"/>
              </w:rPr>
              <w:t>TC-1-3-1</w:t>
            </w:r>
          </w:p>
        </w:tc>
        <w:tc>
          <w:tcPr>
            <w:tcW w:w="900" w:type="dxa"/>
          </w:tcPr>
          <w:p w:rsidR="00B5084D" w:rsidRDefault="00B5084D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t>UC-1-E2</w:t>
            </w:r>
            <w:r w:rsidR="0057239E">
              <w:t>-1</w:t>
            </w:r>
            <w:r w:rsidR="00941788">
              <w:rPr>
                <w:rFonts w:hint="eastAsia"/>
              </w:rPr>
              <w:t>-</w:t>
            </w:r>
            <w:r w:rsidR="00941788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B5084D" w:rsidRDefault="00B5084D" w:rsidP="000C305F">
            <w:pPr>
              <w:pStyle w:val="a7"/>
            </w:pPr>
            <w:r>
              <w:t>“31501317”</w:t>
            </w:r>
          </w:p>
        </w:tc>
        <w:tc>
          <w:tcPr>
            <w:tcW w:w="1260" w:type="dxa"/>
          </w:tcPr>
          <w:p w:rsidR="00B5084D" w:rsidRDefault="00B5084D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B5084D" w:rsidRDefault="00B5084D" w:rsidP="000C305F">
            <w:pPr>
              <w:pStyle w:val="a7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位的纯数字</w:t>
            </w:r>
            <w:r w:rsidR="0057239E">
              <w:rPr>
                <w:rFonts w:hint="eastAsia"/>
              </w:rPr>
              <w:t>，并且已在数据库中存在</w:t>
            </w:r>
          </w:p>
        </w:tc>
        <w:tc>
          <w:tcPr>
            <w:tcW w:w="3012" w:type="dxa"/>
          </w:tcPr>
          <w:p w:rsidR="00B5084D" w:rsidRDefault="0057239E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7239E" w:rsidTr="000C305F">
        <w:trPr>
          <w:trHeight w:val="362"/>
        </w:trPr>
        <w:tc>
          <w:tcPr>
            <w:tcW w:w="1008" w:type="dxa"/>
          </w:tcPr>
          <w:p w:rsidR="0057239E" w:rsidRDefault="0057239E" w:rsidP="000C305F">
            <w:pPr>
              <w:pStyle w:val="a7"/>
            </w:pPr>
            <w:r>
              <w:t>TC-1-3-2</w:t>
            </w:r>
          </w:p>
        </w:tc>
        <w:tc>
          <w:tcPr>
            <w:tcW w:w="900" w:type="dxa"/>
          </w:tcPr>
          <w:p w:rsidR="0057239E" w:rsidRDefault="0057239E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t>-UC-1-E5-1</w:t>
            </w:r>
            <w:r w:rsidR="00941788">
              <w:rPr>
                <w:rFonts w:hint="eastAsia"/>
              </w:rPr>
              <w:t>-</w:t>
            </w:r>
            <w:r w:rsidR="00941788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7239E" w:rsidRDefault="0057239E" w:rsidP="000C305F">
            <w:pPr>
              <w:pStyle w:val="a7"/>
            </w:pPr>
            <w:r>
              <w:t>“31501318”</w:t>
            </w:r>
          </w:p>
        </w:tc>
        <w:tc>
          <w:tcPr>
            <w:tcW w:w="1260" w:type="dxa"/>
          </w:tcPr>
          <w:p w:rsidR="0057239E" w:rsidRDefault="0057239E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57239E" w:rsidRDefault="0057239E" w:rsidP="000C305F">
            <w:pPr>
              <w:pStyle w:val="a7"/>
            </w:pPr>
            <w:r>
              <w:rPr>
                <w:rFonts w:hint="eastAsia"/>
              </w:rPr>
              <w:t>与身份证不匹配的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3012" w:type="dxa"/>
          </w:tcPr>
          <w:p w:rsidR="0057239E" w:rsidRDefault="0057239E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941788" w:rsidP="000C305F">
            <w:pPr>
              <w:pStyle w:val="a7"/>
            </w:pPr>
            <w:r>
              <w:t>TC-1-3-3</w:t>
            </w:r>
          </w:p>
        </w:tc>
        <w:tc>
          <w:tcPr>
            <w:tcW w:w="900" w:type="dxa"/>
          </w:tcPr>
          <w:p w:rsidR="00941788" w:rsidRDefault="00941788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941788" w:rsidRDefault="00067319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31501315</w:t>
            </w:r>
            <w:r>
              <w:t>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位的纯数字，通过一般格式验证（年份等），不在数据库中存在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22E1D" w:rsidTr="000C305F">
        <w:trPr>
          <w:trHeight w:val="362"/>
        </w:trPr>
        <w:tc>
          <w:tcPr>
            <w:tcW w:w="1008" w:type="dxa"/>
          </w:tcPr>
          <w:p w:rsidR="00022E1D" w:rsidRDefault="00022E1D" w:rsidP="000C305F">
            <w:pPr>
              <w:pStyle w:val="a7"/>
            </w:pPr>
            <w:r>
              <w:t>TC-1-3-4</w:t>
            </w:r>
          </w:p>
        </w:tc>
        <w:tc>
          <w:tcPr>
            <w:tcW w:w="900" w:type="dxa"/>
          </w:tcPr>
          <w:p w:rsidR="00022E1D" w:rsidRDefault="00022E1D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空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22E1D" w:rsidRDefault="00022E1D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7239E" w:rsidTr="000C305F">
        <w:trPr>
          <w:trHeight w:val="362"/>
        </w:trPr>
        <w:tc>
          <w:tcPr>
            <w:tcW w:w="1008" w:type="dxa"/>
          </w:tcPr>
          <w:p w:rsidR="0057239E" w:rsidRDefault="00A64DF8" w:rsidP="000C305F">
            <w:pPr>
              <w:pStyle w:val="a7"/>
            </w:pPr>
            <w:r>
              <w:t>TC-1-4-1</w:t>
            </w:r>
          </w:p>
        </w:tc>
        <w:tc>
          <w:tcPr>
            <w:tcW w:w="900" w:type="dxa"/>
          </w:tcPr>
          <w:p w:rsidR="0057239E" w:rsidRDefault="00A64DF8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-UC-1-E1-1</w:t>
            </w:r>
            <w:r w:rsidR="00872B3A">
              <w:t>-</w:t>
            </w:r>
            <w:r w:rsidR="00872B3A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7239E" w:rsidRDefault="00A64DF8" w:rsidP="000C305F">
            <w:pPr>
              <w:pStyle w:val="a7"/>
            </w:pPr>
            <w:r>
              <w:t>“zanebono”</w:t>
            </w:r>
          </w:p>
        </w:tc>
        <w:tc>
          <w:tcPr>
            <w:tcW w:w="1260" w:type="dxa"/>
          </w:tcPr>
          <w:p w:rsidR="0057239E" w:rsidRDefault="00067319" w:rsidP="000C305F">
            <w:pPr>
              <w:pStyle w:val="a7"/>
            </w:pPr>
            <w:r>
              <w:t>S</w:t>
            </w:r>
            <w:r w:rsidR="00A64DF8">
              <w:t>tring</w:t>
            </w:r>
          </w:p>
        </w:tc>
        <w:tc>
          <w:tcPr>
            <w:tcW w:w="1620" w:type="dxa"/>
          </w:tcPr>
          <w:p w:rsidR="0057239E" w:rsidRDefault="00A64DF8" w:rsidP="000C305F">
            <w:pPr>
              <w:pStyle w:val="a7"/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数字，长度</w:t>
            </w:r>
            <w:r>
              <w:rPr>
                <w:rFonts w:hint="eastAsia"/>
              </w:rPr>
              <w:t>1-10</w:t>
            </w:r>
            <w:r>
              <w:rPr>
                <w:rFonts w:hint="eastAsia"/>
              </w:rPr>
              <w:t>，且已在数据库中存在</w:t>
            </w:r>
          </w:p>
        </w:tc>
        <w:tc>
          <w:tcPr>
            <w:tcW w:w="3012" w:type="dxa"/>
          </w:tcPr>
          <w:p w:rsidR="0057239E" w:rsidRDefault="00941788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941788" w:rsidP="000C305F">
            <w:pPr>
              <w:pStyle w:val="a7"/>
            </w:pPr>
            <w:r>
              <w:t>TC-1-4-2</w:t>
            </w:r>
          </w:p>
        </w:tc>
        <w:tc>
          <w:tcPr>
            <w:tcW w:w="900" w:type="dxa"/>
          </w:tcPr>
          <w:p w:rsidR="00941788" w:rsidRDefault="00941788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-UC-1-E6-1</w:t>
            </w:r>
            <w:r w:rsidR="00067319">
              <w:t>-</w:t>
            </w:r>
            <w:r w:rsidR="00067319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Default="00067319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067319" w:rsidP="000C305F">
            <w:pPr>
              <w:pStyle w:val="a7"/>
            </w:pPr>
            <w:r>
              <w:t>TC-1-4-3</w:t>
            </w:r>
          </w:p>
        </w:tc>
        <w:tc>
          <w:tcPr>
            <w:tcW w:w="90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用户名测</w:t>
            </w:r>
            <w:r>
              <w:rPr>
                <w:rFonts w:hint="eastAsia"/>
              </w:rPr>
              <w:lastRenderedPageBreak/>
              <w:t>试</w:t>
            </w:r>
            <w:r>
              <w:t>-UC-1-E6-2-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Pr="00067319" w:rsidRDefault="00067319" w:rsidP="000C305F">
            <w:pPr>
              <w:pStyle w:val="a7"/>
            </w:pPr>
            <w:r>
              <w:lastRenderedPageBreak/>
              <w:t>“12456”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纯数字，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067319" w:rsidP="000C305F">
            <w:pPr>
              <w:pStyle w:val="a7"/>
            </w:pPr>
            <w:r>
              <w:lastRenderedPageBreak/>
              <w:t>TC-1-4-4</w:t>
            </w:r>
          </w:p>
        </w:tc>
        <w:tc>
          <w:tcPr>
            <w:tcW w:w="90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Pr="00067319" w:rsidRDefault="00067319" w:rsidP="000C305F">
            <w:pPr>
              <w:pStyle w:val="a7"/>
            </w:pPr>
            <w:r>
              <w:t>“[];’.;[[”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包括</w:t>
            </w:r>
            <w:proofErr w:type="gramStart"/>
            <w:r>
              <w:t>”’</w:t>
            </w:r>
            <w:proofErr w:type="gramEnd"/>
            <w:r>
              <w:t>:;&gt;&lt;,./?|\}{[]</w:t>
            </w:r>
            <w:r>
              <w:rPr>
                <w:rFonts w:hint="eastAsia"/>
              </w:rPr>
              <w:t>的字符，长度</w:t>
            </w:r>
            <w:r w:rsidR="000C305F">
              <w:rPr>
                <w:rFonts w:hint="eastAsia"/>
              </w:rPr>
              <w:t>没有规定，包括中英文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067319" w:rsidP="000C305F">
            <w:pPr>
              <w:pStyle w:val="a7"/>
            </w:pPr>
            <w:r>
              <w:t>TC-1-4-5</w:t>
            </w:r>
          </w:p>
        </w:tc>
        <w:tc>
          <w:tcPr>
            <w:tcW w:w="90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Pr="00067319" w:rsidRDefault="00067319" w:rsidP="000C305F">
            <w:pPr>
              <w:pStyle w:val="a7"/>
            </w:pPr>
            <w:r>
              <w:t>“ghuyguilhugyufufyffy”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位的纯英文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67319" w:rsidTr="000C305F">
        <w:trPr>
          <w:trHeight w:val="362"/>
        </w:trPr>
        <w:tc>
          <w:tcPr>
            <w:tcW w:w="1008" w:type="dxa"/>
          </w:tcPr>
          <w:p w:rsidR="00067319" w:rsidRDefault="00067319" w:rsidP="000C305F">
            <w:pPr>
              <w:pStyle w:val="a7"/>
            </w:pPr>
            <w:r>
              <w:t>TC</w:t>
            </w:r>
            <w:r w:rsidR="00372C9F">
              <w:t>-1-4-6</w:t>
            </w:r>
          </w:p>
        </w:tc>
        <w:tc>
          <w:tcPr>
            <w:tcW w:w="900" w:type="dxa"/>
          </w:tcPr>
          <w:p w:rsidR="00067319" w:rsidRDefault="00372C9F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67319" w:rsidRDefault="00372C9F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整啊是道具卡了今晚哦大家立刻就简单的哇降低</w:t>
            </w:r>
            <w:r>
              <w:t>”</w:t>
            </w:r>
          </w:p>
        </w:tc>
        <w:tc>
          <w:tcPr>
            <w:tcW w:w="1260" w:type="dxa"/>
          </w:tcPr>
          <w:p w:rsidR="00067319" w:rsidRPr="00372C9F" w:rsidRDefault="00372C9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67319" w:rsidRDefault="00372C9F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位的纯中文</w:t>
            </w:r>
          </w:p>
        </w:tc>
        <w:tc>
          <w:tcPr>
            <w:tcW w:w="3012" w:type="dxa"/>
          </w:tcPr>
          <w:p w:rsidR="00067319" w:rsidRDefault="00372C9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67319" w:rsidTr="000C305F">
        <w:trPr>
          <w:trHeight w:val="362"/>
        </w:trPr>
        <w:tc>
          <w:tcPr>
            <w:tcW w:w="1008" w:type="dxa"/>
          </w:tcPr>
          <w:p w:rsidR="00067319" w:rsidRDefault="000C305F" w:rsidP="000C305F">
            <w:pPr>
              <w:pStyle w:val="a7"/>
            </w:pPr>
            <w:r>
              <w:t>TC-1-4-7</w:t>
            </w:r>
          </w:p>
        </w:tc>
        <w:tc>
          <w:tcPr>
            <w:tcW w:w="90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67319" w:rsidRPr="000C305F" w:rsidRDefault="000C305F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486465461454645646454</w:t>
            </w:r>
            <w:r>
              <w:t>”</w:t>
            </w:r>
          </w:p>
        </w:tc>
        <w:tc>
          <w:tcPr>
            <w:tcW w:w="126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位的纯数字</w:t>
            </w:r>
          </w:p>
        </w:tc>
        <w:tc>
          <w:tcPr>
            <w:tcW w:w="3012" w:type="dxa"/>
          </w:tcPr>
          <w:p w:rsidR="00067319" w:rsidRDefault="0087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67319" w:rsidTr="000C305F">
        <w:trPr>
          <w:trHeight w:val="362"/>
        </w:trPr>
        <w:tc>
          <w:tcPr>
            <w:tcW w:w="1008" w:type="dxa"/>
          </w:tcPr>
          <w:p w:rsidR="00067319" w:rsidRDefault="000C305F" w:rsidP="000C305F">
            <w:pPr>
              <w:pStyle w:val="a7"/>
            </w:pPr>
            <w:r>
              <w:t>TC-1-4-8</w:t>
            </w:r>
          </w:p>
        </w:tc>
        <w:tc>
          <w:tcPr>
            <w:tcW w:w="90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067319" w:rsidRPr="000C305F" w:rsidRDefault="00872B3A" w:rsidP="00872B3A">
            <w:pPr>
              <w:pStyle w:val="a7"/>
            </w:pPr>
            <w:r>
              <w:t>”DeepDark</w:t>
            </w:r>
            <w:r w:rsidR="000C305F">
              <w:t>”</w:t>
            </w:r>
          </w:p>
        </w:tc>
        <w:tc>
          <w:tcPr>
            <w:tcW w:w="1260" w:type="dxa"/>
          </w:tcPr>
          <w:p w:rsidR="00067319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67319" w:rsidRDefault="000C305F" w:rsidP="00872B3A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位，</w:t>
            </w:r>
            <w:r w:rsidR="00872B3A">
              <w:rPr>
                <w:rFonts w:hint="eastAsia"/>
              </w:rPr>
              <w:t>纯英文，不区分大小写</w:t>
            </w:r>
            <w:r w:rsidR="00872B3A">
              <w:t xml:space="preserve"> </w:t>
            </w:r>
          </w:p>
        </w:tc>
        <w:tc>
          <w:tcPr>
            <w:tcW w:w="3012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22E1D" w:rsidTr="000C305F">
        <w:trPr>
          <w:trHeight w:val="362"/>
        </w:trPr>
        <w:tc>
          <w:tcPr>
            <w:tcW w:w="1008" w:type="dxa"/>
          </w:tcPr>
          <w:p w:rsidR="00022E1D" w:rsidRDefault="00022E1D" w:rsidP="000C305F">
            <w:pPr>
              <w:pStyle w:val="a7"/>
            </w:pPr>
            <w:r>
              <w:t>TC-1-4-9</w:t>
            </w:r>
          </w:p>
        </w:tc>
        <w:tc>
          <w:tcPr>
            <w:tcW w:w="90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rPr>
                <w:rFonts w:hint="eastAsia"/>
              </w:rPr>
              <w:t>-UC</w:t>
            </w:r>
            <w:r>
              <w:t>-1-E6-7-</w:t>
            </w:r>
            <w:r>
              <w:rPr>
                <w:rFonts w:hint="eastAsia"/>
              </w:rPr>
              <w:lastRenderedPageBreak/>
              <w:t>无效</w:t>
            </w:r>
          </w:p>
        </w:tc>
        <w:tc>
          <w:tcPr>
            <w:tcW w:w="720" w:type="dxa"/>
          </w:tcPr>
          <w:p w:rsidR="00022E1D" w:rsidRDefault="00022E1D" w:rsidP="000C305F">
            <w:pPr>
              <w:pStyle w:val="a7"/>
            </w:pPr>
            <w:r>
              <w:lastRenderedPageBreak/>
              <w:t>“”</w:t>
            </w:r>
          </w:p>
        </w:tc>
        <w:tc>
          <w:tcPr>
            <w:tcW w:w="126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C305F" w:rsidTr="000C305F">
        <w:trPr>
          <w:trHeight w:val="362"/>
        </w:trPr>
        <w:tc>
          <w:tcPr>
            <w:tcW w:w="1008" w:type="dxa"/>
          </w:tcPr>
          <w:p w:rsidR="000C305F" w:rsidRDefault="000C305F" w:rsidP="000C305F">
            <w:pPr>
              <w:pStyle w:val="a7"/>
            </w:pPr>
            <w:r>
              <w:lastRenderedPageBreak/>
              <w:t>TC-1-5-1</w:t>
            </w:r>
          </w:p>
        </w:tc>
        <w:tc>
          <w:tcPr>
            <w:tcW w:w="90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-UC-1-E7-1-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C305F" w:rsidRDefault="000C305F" w:rsidP="000C305F">
            <w:pPr>
              <w:pStyle w:val="a7"/>
            </w:pPr>
            <w:r>
              <w:t>“123456”</w:t>
            </w:r>
          </w:p>
          <w:p w:rsidR="000C305F" w:rsidRDefault="000C305F" w:rsidP="000C305F">
            <w:pPr>
              <w:pStyle w:val="a7"/>
            </w:pPr>
            <w:r>
              <w:t>“654321”</w:t>
            </w:r>
          </w:p>
        </w:tc>
        <w:tc>
          <w:tcPr>
            <w:tcW w:w="1260" w:type="dxa"/>
          </w:tcPr>
          <w:p w:rsidR="000C305F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两次输入不一致的密码</w:t>
            </w:r>
          </w:p>
        </w:tc>
        <w:tc>
          <w:tcPr>
            <w:tcW w:w="3012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C305F" w:rsidTr="000C305F">
        <w:trPr>
          <w:trHeight w:val="362"/>
        </w:trPr>
        <w:tc>
          <w:tcPr>
            <w:tcW w:w="1008" w:type="dxa"/>
          </w:tcPr>
          <w:p w:rsidR="000C305F" w:rsidRDefault="000C305F" w:rsidP="000C305F">
            <w:pPr>
              <w:pStyle w:val="a7"/>
            </w:pPr>
            <w:r>
              <w:t>TC-1-5-2</w:t>
            </w:r>
          </w:p>
        </w:tc>
        <w:tc>
          <w:tcPr>
            <w:tcW w:w="90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C305F" w:rsidRDefault="000C305F" w:rsidP="000C305F">
            <w:pPr>
              <w:pStyle w:val="a7"/>
            </w:pPr>
            <w:r>
              <w:t>“99999999999999999999999999999999999”</w:t>
            </w:r>
          </w:p>
        </w:tc>
        <w:tc>
          <w:tcPr>
            <w:tcW w:w="1260" w:type="dxa"/>
          </w:tcPr>
          <w:p w:rsidR="000C305F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位，包括英文，数字</w:t>
            </w:r>
          </w:p>
        </w:tc>
        <w:tc>
          <w:tcPr>
            <w:tcW w:w="3012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C305F" w:rsidTr="000C305F">
        <w:trPr>
          <w:trHeight w:val="362"/>
        </w:trPr>
        <w:tc>
          <w:tcPr>
            <w:tcW w:w="1008" w:type="dxa"/>
          </w:tcPr>
          <w:p w:rsidR="000C305F" w:rsidRDefault="000C305F" w:rsidP="000C305F">
            <w:pPr>
              <w:pStyle w:val="a7"/>
            </w:pPr>
            <w:r>
              <w:t>TC-1-5-3</w:t>
            </w:r>
          </w:p>
        </w:tc>
        <w:tc>
          <w:tcPr>
            <w:tcW w:w="90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C305F" w:rsidRDefault="000C305F" w:rsidP="000C305F">
            <w:pPr>
              <w:pStyle w:val="a7"/>
            </w:pPr>
            <w:r>
              <w:t>“;;’.’./”</w:t>
            </w:r>
          </w:p>
        </w:tc>
        <w:tc>
          <w:tcPr>
            <w:tcW w:w="1260" w:type="dxa"/>
          </w:tcPr>
          <w:p w:rsidR="000C305F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0C305F" w:rsidP="00823F23">
            <w:pPr>
              <w:pStyle w:val="a7"/>
            </w:pPr>
            <w:r>
              <w:rPr>
                <w:rFonts w:hint="eastAsia"/>
              </w:rPr>
              <w:t>长度</w:t>
            </w:r>
            <w:r w:rsidR="007722E4">
              <w:rPr>
                <w:rFonts w:hint="eastAsia"/>
              </w:rPr>
              <w:t>不限</w:t>
            </w:r>
            <w:r w:rsidR="00823F23">
              <w:rPr>
                <w:rFonts w:hint="eastAsia"/>
              </w:rPr>
              <w:t>，</w:t>
            </w:r>
          </w:p>
          <w:p w:rsidR="000C305F" w:rsidRDefault="00823F23" w:rsidP="00823F23">
            <w:pPr>
              <w:pStyle w:val="a7"/>
            </w:pPr>
            <w:r w:rsidRPr="00823F23">
              <w:rPr>
                <w:rFonts w:hint="eastAsia"/>
              </w:rPr>
              <w:t>包括</w:t>
            </w:r>
            <w:proofErr w:type="gramStart"/>
            <w:r>
              <w:t>”’</w:t>
            </w:r>
            <w:proofErr w:type="gramEnd"/>
            <w:r w:rsidRPr="00823F23">
              <w:rPr>
                <w:rFonts w:hint="eastAsia"/>
              </w:rPr>
              <w:t>:;&gt;&lt;,./?|\}{[]</w:t>
            </w:r>
            <w:r w:rsidRPr="00823F23">
              <w:rPr>
                <w:rFonts w:hint="eastAsia"/>
              </w:rPr>
              <w:t>的字符</w:t>
            </w:r>
            <w:r>
              <w:t>,</w:t>
            </w:r>
            <w:r>
              <w:rPr>
                <w:rFonts w:hint="eastAsia"/>
              </w:rPr>
              <w:t>包括英文，数字</w:t>
            </w:r>
          </w:p>
        </w:tc>
        <w:tc>
          <w:tcPr>
            <w:tcW w:w="3012" w:type="dxa"/>
          </w:tcPr>
          <w:p w:rsidR="000C305F" w:rsidRDefault="00823F23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7722E4" w:rsidP="000C305F">
            <w:pPr>
              <w:pStyle w:val="a7"/>
            </w:pPr>
            <w:r>
              <w:t>TC-1-5-4</w:t>
            </w:r>
          </w:p>
        </w:tc>
        <w:tc>
          <w:tcPr>
            <w:tcW w:w="900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23F23" w:rsidRDefault="007722E4" w:rsidP="000C305F">
            <w:pPr>
              <w:pStyle w:val="a7"/>
            </w:pPr>
            <w:r>
              <w:t>“123”</w:t>
            </w:r>
          </w:p>
        </w:tc>
        <w:tc>
          <w:tcPr>
            <w:tcW w:w="1260" w:type="dxa"/>
          </w:tcPr>
          <w:p w:rsidR="00823F23" w:rsidRDefault="007722E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7722E4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位的数字，英文</w:t>
            </w:r>
          </w:p>
        </w:tc>
        <w:tc>
          <w:tcPr>
            <w:tcW w:w="3012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7722E4" w:rsidP="000C305F">
            <w:pPr>
              <w:pStyle w:val="a7"/>
            </w:pPr>
            <w:r>
              <w:t>TC-1-5-5</w:t>
            </w:r>
          </w:p>
        </w:tc>
        <w:tc>
          <w:tcPr>
            <w:tcW w:w="900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23F23" w:rsidRDefault="007722E4" w:rsidP="000C305F">
            <w:pPr>
              <w:pStyle w:val="a7"/>
            </w:pPr>
            <w:r>
              <w:t>“z123456”</w:t>
            </w:r>
          </w:p>
        </w:tc>
        <w:tc>
          <w:tcPr>
            <w:tcW w:w="1260" w:type="dxa"/>
          </w:tcPr>
          <w:p w:rsidR="00823F23" w:rsidRDefault="007722E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7722E4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6-18</w:t>
            </w:r>
            <w:r>
              <w:rPr>
                <w:rFonts w:hint="eastAsia"/>
              </w:rPr>
              <w:t>位，只限英文数字</w:t>
            </w:r>
          </w:p>
        </w:tc>
        <w:tc>
          <w:tcPr>
            <w:tcW w:w="3012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22E1D" w:rsidTr="000C305F">
        <w:trPr>
          <w:trHeight w:val="362"/>
        </w:trPr>
        <w:tc>
          <w:tcPr>
            <w:tcW w:w="1008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-1-5-6</w:t>
            </w:r>
          </w:p>
        </w:tc>
        <w:tc>
          <w:tcPr>
            <w:tcW w:w="90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22E1D" w:rsidRDefault="00022E1D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22E1D" w:rsidRDefault="00022E1D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9E33B0" w:rsidP="000C305F">
            <w:pPr>
              <w:pStyle w:val="a7"/>
            </w:pPr>
            <w:r>
              <w:t>TC-1-7-1</w:t>
            </w:r>
          </w:p>
        </w:tc>
        <w:tc>
          <w:tcPr>
            <w:tcW w:w="900" w:type="dxa"/>
          </w:tcPr>
          <w:p w:rsidR="00823F23" w:rsidRDefault="009E33B0" w:rsidP="000C305F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t>-UC</w:t>
            </w:r>
            <w:r>
              <w:t>-1-E8-1-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23F23" w:rsidRDefault="009E33B0" w:rsidP="000C305F">
            <w:pPr>
              <w:pStyle w:val="a7"/>
            </w:pPr>
            <w:r>
              <w:t>“</w:t>
            </w:r>
            <w:r w:rsidR="003D5799">
              <w:t>123456</w:t>
            </w:r>
            <w:r>
              <w:t>”</w:t>
            </w:r>
          </w:p>
        </w:tc>
        <w:tc>
          <w:tcPr>
            <w:tcW w:w="1260" w:type="dxa"/>
          </w:tcPr>
          <w:p w:rsidR="00823F23" w:rsidRDefault="003D579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3D5799" w:rsidP="00823F23">
            <w:pPr>
              <w:pStyle w:val="a7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位验证码，包括英文和数字</w:t>
            </w:r>
            <w:r w:rsidR="00621609">
              <w:rPr>
                <w:rFonts w:hint="eastAsia"/>
              </w:rPr>
              <w:t>，</w:t>
            </w:r>
            <w:r w:rsidR="00621609">
              <w:rPr>
                <w:rFonts w:hint="eastAsia"/>
              </w:rPr>
              <w:t>1-3</w:t>
            </w:r>
            <w:r w:rsidR="00621609"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3D5799" w:rsidP="000C305F">
            <w:pPr>
              <w:pStyle w:val="a7"/>
            </w:pPr>
            <w:r>
              <w:t>TC-1-7-2</w:t>
            </w:r>
          </w:p>
        </w:tc>
        <w:tc>
          <w:tcPr>
            <w:tcW w:w="900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lastRenderedPageBreak/>
              <w:t>-UC</w:t>
            </w:r>
            <w:r>
              <w:t>-1-E8-1-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23F23" w:rsidRPr="003D5799" w:rsidRDefault="003D5799" w:rsidP="000C305F">
            <w:pPr>
              <w:pStyle w:val="a7"/>
            </w:pPr>
            <w:r>
              <w:lastRenderedPageBreak/>
              <w:t>“ec52”</w:t>
            </w:r>
          </w:p>
        </w:tc>
        <w:tc>
          <w:tcPr>
            <w:tcW w:w="1260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23F23" w:rsidRDefault="003D5799" w:rsidP="00823F23">
            <w:pPr>
              <w:pStyle w:val="a7"/>
            </w:pPr>
            <w:r>
              <w:rPr>
                <w:rFonts w:hint="eastAsia"/>
              </w:rPr>
              <w:t>不区分大小写，长度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位，应与</w:t>
            </w:r>
            <w:r w:rsidR="00546704">
              <w:rPr>
                <w:rFonts w:hint="eastAsia"/>
              </w:rPr>
              <w:t>图片一</w:t>
            </w:r>
            <w:r w:rsidR="00546704">
              <w:rPr>
                <w:rFonts w:hint="eastAsia"/>
              </w:rPr>
              <w:lastRenderedPageBreak/>
              <w:t>致，包括英文和数字</w:t>
            </w:r>
          </w:p>
        </w:tc>
        <w:tc>
          <w:tcPr>
            <w:tcW w:w="3012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lastRenderedPageBreak/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546704" w:rsidP="000C305F">
            <w:pPr>
              <w:pStyle w:val="a7"/>
            </w:pPr>
            <w:r>
              <w:lastRenderedPageBreak/>
              <w:t>TC-1-8-1</w:t>
            </w:r>
          </w:p>
        </w:tc>
        <w:tc>
          <w:tcPr>
            <w:tcW w:w="900" w:type="dxa"/>
          </w:tcPr>
          <w:p w:rsidR="00546704" w:rsidRDefault="00546704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</w:t>
            </w:r>
            <w:r>
              <w:t>UC-1-E10-1-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546704" w:rsidP="000C305F">
            <w:pPr>
              <w:pStyle w:val="a7"/>
            </w:pPr>
            <w:r>
              <w:t>“456789”</w:t>
            </w:r>
          </w:p>
        </w:tc>
        <w:tc>
          <w:tcPr>
            <w:tcW w:w="1260" w:type="dxa"/>
          </w:tcPr>
          <w:p w:rsidR="00546704" w:rsidRDefault="0054670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546704" w:rsidRDefault="00546704" w:rsidP="00823F23">
            <w:pPr>
              <w:pStyle w:val="a7"/>
            </w:pPr>
            <w:r>
              <w:rPr>
                <w:rFonts w:hint="eastAsia"/>
              </w:rPr>
              <w:t>长度非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位的数字</w:t>
            </w:r>
            <w:r w:rsidR="00621609">
              <w:rPr>
                <w:rFonts w:hint="eastAsia"/>
              </w:rPr>
              <w:t>（</w:t>
            </w:r>
            <w:r w:rsidR="00621609">
              <w:rPr>
                <w:rFonts w:hint="eastAsia"/>
              </w:rPr>
              <w:t>1-20</w:t>
            </w:r>
            <w:r w:rsidR="00621609">
              <w:rPr>
                <w:rFonts w:hint="eastAsia"/>
              </w:rPr>
              <w:t>）</w:t>
            </w:r>
          </w:p>
        </w:tc>
        <w:tc>
          <w:tcPr>
            <w:tcW w:w="3012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6F1339" w:rsidP="000C305F">
            <w:pPr>
              <w:pStyle w:val="a7"/>
            </w:pPr>
            <w:r>
              <w:rPr>
                <w:rFonts w:hint="eastAsia"/>
              </w:rPr>
              <w:t>TC-1-8-2</w:t>
            </w:r>
          </w:p>
        </w:tc>
        <w:tc>
          <w:tcPr>
            <w:tcW w:w="900" w:type="dxa"/>
          </w:tcPr>
          <w:p w:rsidR="00546704" w:rsidRDefault="006F1339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-UC-1-E10-2-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6F1339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56978578954</w:t>
            </w:r>
            <w:r>
              <w:t>”</w:t>
            </w:r>
          </w:p>
        </w:tc>
        <w:tc>
          <w:tcPr>
            <w:tcW w:w="1260" w:type="dxa"/>
          </w:tcPr>
          <w:p w:rsidR="00546704" w:rsidRDefault="006F1339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546704" w:rsidRDefault="00B7287E" w:rsidP="00823F23">
            <w:pPr>
              <w:pStyle w:val="a7"/>
            </w:pPr>
            <w:r>
              <w:rPr>
                <w:rFonts w:hint="eastAsia"/>
              </w:rPr>
              <w:t>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的非大陆手机号</w:t>
            </w:r>
            <w:r w:rsidR="00621609">
              <w:rPr>
                <w:rFonts w:hint="eastAsia"/>
              </w:rPr>
              <w:t>（长度</w:t>
            </w:r>
            <w:r w:rsidR="00621609">
              <w:rPr>
                <w:rFonts w:hint="eastAsia"/>
              </w:rPr>
              <w:t>1-20</w:t>
            </w:r>
            <w:r w:rsidR="00621609">
              <w:rPr>
                <w:rFonts w:hint="eastAsia"/>
              </w:rPr>
              <w:t>）</w:t>
            </w:r>
          </w:p>
        </w:tc>
        <w:tc>
          <w:tcPr>
            <w:tcW w:w="3012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CE50F4" w:rsidP="000C305F">
            <w:pPr>
              <w:pStyle w:val="a7"/>
            </w:pPr>
            <w:r>
              <w:t>TC-1-8-3</w:t>
            </w:r>
          </w:p>
        </w:tc>
        <w:tc>
          <w:tcPr>
            <w:tcW w:w="900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-UC-1-E10-3</w:t>
            </w:r>
            <w:r w:rsidR="00022E1D">
              <w:t>-</w:t>
            </w:r>
            <w:r w:rsidR="00022E1D"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546704" w:rsidRDefault="00CE50F4" w:rsidP="000C305F">
            <w:pPr>
              <w:pStyle w:val="a7"/>
            </w:pPr>
            <w:r>
              <w:t>“18072798253”</w:t>
            </w:r>
          </w:p>
        </w:tc>
        <w:tc>
          <w:tcPr>
            <w:tcW w:w="1260" w:type="dxa"/>
          </w:tcPr>
          <w:p w:rsidR="00546704" w:rsidRDefault="00CE50F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546704" w:rsidRDefault="00CE50F4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，开头为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的纯数字</w:t>
            </w:r>
          </w:p>
          <w:p w:rsidR="004271CB" w:rsidRDefault="004271CB" w:rsidP="00823F23">
            <w:pPr>
              <w:pStyle w:val="a7"/>
            </w:pPr>
          </w:p>
        </w:tc>
        <w:tc>
          <w:tcPr>
            <w:tcW w:w="3012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-1-8-4</w:t>
            </w:r>
          </w:p>
        </w:tc>
        <w:tc>
          <w:tcPr>
            <w:tcW w:w="900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022E1D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546704" w:rsidRDefault="00022E1D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57237C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-1-9</w:t>
            </w:r>
            <w:r w:rsidR="00621609">
              <w:t>-1</w:t>
            </w:r>
          </w:p>
        </w:tc>
        <w:tc>
          <w:tcPr>
            <w:tcW w:w="900" w:type="dxa"/>
          </w:tcPr>
          <w:p w:rsidR="00546704" w:rsidRDefault="00621609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-UC-1-E9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621609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546704" w:rsidRDefault="00621609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546704" w:rsidRDefault="00621609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46704" w:rsidRDefault="0062160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CE50F4" w:rsidTr="000C305F">
        <w:trPr>
          <w:trHeight w:val="362"/>
        </w:trPr>
        <w:tc>
          <w:tcPr>
            <w:tcW w:w="1008" w:type="dxa"/>
          </w:tcPr>
          <w:p w:rsidR="00CE50F4" w:rsidRDefault="00621609" w:rsidP="000C305F">
            <w:pPr>
              <w:pStyle w:val="a7"/>
            </w:pPr>
            <w:r>
              <w:t>TC-1-9-2</w:t>
            </w:r>
          </w:p>
        </w:tc>
        <w:tc>
          <w:tcPr>
            <w:tcW w:w="900" w:type="dxa"/>
          </w:tcPr>
          <w:p w:rsidR="00CE50F4" w:rsidRDefault="00621609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CE50F4" w:rsidRDefault="00621609" w:rsidP="000C305F">
            <w:pPr>
              <w:pStyle w:val="a7"/>
            </w:pPr>
            <w:r>
              <w:t>“45648645”</w:t>
            </w:r>
          </w:p>
        </w:tc>
        <w:tc>
          <w:tcPr>
            <w:tcW w:w="1260" w:type="dxa"/>
          </w:tcPr>
          <w:p w:rsidR="00CE50F4" w:rsidRDefault="0062160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621609" w:rsidRDefault="00621609" w:rsidP="00823F23">
            <w:pPr>
              <w:pStyle w:val="a7"/>
            </w:pP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的邮箱错误格式，长度</w:t>
            </w:r>
            <w:r>
              <w:rPr>
                <w:rFonts w:hint="eastAsia"/>
              </w:rPr>
              <w:t>1-</w:t>
            </w:r>
            <w:r w:rsidR="00AE0452"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</w:p>
          <w:p w:rsidR="00AE0452" w:rsidRPr="00AE0452" w:rsidRDefault="00AE0452" w:rsidP="00823F23">
            <w:pPr>
              <w:pStyle w:val="a7"/>
            </w:pPr>
          </w:p>
        </w:tc>
        <w:tc>
          <w:tcPr>
            <w:tcW w:w="3012" w:type="dxa"/>
          </w:tcPr>
          <w:p w:rsidR="00CE50F4" w:rsidRDefault="0062160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AE0452" w:rsidTr="000C305F">
        <w:trPr>
          <w:trHeight w:val="362"/>
        </w:trPr>
        <w:tc>
          <w:tcPr>
            <w:tcW w:w="1008" w:type="dxa"/>
          </w:tcPr>
          <w:p w:rsidR="00AE0452" w:rsidRDefault="004271CB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-1-9-3</w:t>
            </w:r>
          </w:p>
        </w:tc>
        <w:tc>
          <w:tcPr>
            <w:tcW w:w="900" w:type="dxa"/>
          </w:tcPr>
          <w:p w:rsidR="00AE0452" w:rsidRDefault="004271CB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t>-UC-1-E9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AE0452" w:rsidRDefault="004271CB" w:rsidP="000C305F">
            <w:pPr>
              <w:pStyle w:val="a7"/>
            </w:pPr>
            <w:r>
              <w:t>“380207345@qq.com”</w:t>
            </w:r>
          </w:p>
        </w:tc>
        <w:tc>
          <w:tcPr>
            <w:tcW w:w="1260" w:type="dxa"/>
          </w:tcPr>
          <w:p w:rsidR="00AE0452" w:rsidRDefault="004271CB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4271CB" w:rsidRDefault="004271CB" w:rsidP="00823F23">
            <w:pPr>
              <w:pStyle w:val="a7"/>
            </w:pPr>
            <w:r w:rsidRPr="004271CB">
              <w:t>^[a-zA-Z0-9_-]+@[a-zA-Z0-9_-]+\\.[a-zA-Z0-9_-]+$</w:t>
            </w:r>
          </w:p>
          <w:p w:rsidR="00357229" w:rsidRPr="00357229" w:rsidRDefault="00357229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1-40</w:t>
            </w:r>
            <w:r>
              <w:rPr>
                <w:rFonts w:hint="eastAsia"/>
              </w:rPr>
              <w:t>位，参考以上正则表达式</w:t>
            </w:r>
          </w:p>
        </w:tc>
        <w:tc>
          <w:tcPr>
            <w:tcW w:w="3012" w:type="dxa"/>
          </w:tcPr>
          <w:p w:rsidR="00AE0452" w:rsidRDefault="004271C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357229" w:rsidTr="000C305F">
        <w:trPr>
          <w:trHeight w:val="362"/>
        </w:trPr>
        <w:tc>
          <w:tcPr>
            <w:tcW w:w="1008" w:type="dxa"/>
          </w:tcPr>
          <w:p w:rsidR="00357229" w:rsidRDefault="00357229" w:rsidP="000C305F">
            <w:pPr>
              <w:pStyle w:val="a7"/>
            </w:pPr>
            <w:r>
              <w:t>TC-1-9-4</w:t>
            </w:r>
          </w:p>
        </w:tc>
        <w:tc>
          <w:tcPr>
            <w:tcW w:w="900" w:type="dxa"/>
          </w:tcPr>
          <w:p w:rsidR="00357229" w:rsidRDefault="00357229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357229" w:rsidRDefault="00357229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郑是</w:t>
            </w:r>
            <w:r>
              <w:t>231@qwe.c</w:t>
            </w:r>
            <w:r>
              <w:lastRenderedPageBreak/>
              <w:t>sa”</w:t>
            </w:r>
          </w:p>
        </w:tc>
        <w:tc>
          <w:tcPr>
            <w:tcW w:w="1260" w:type="dxa"/>
          </w:tcPr>
          <w:p w:rsidR="00357229" w:rsidRDefault="00357229" w:rsidP="000C305F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357229" w:rsidRPr="004271CB" w:rsidRDefault="00357229" w:rsidP="00823F23">
            <w:pPr>
              <w:pStyle w:val="a7"/>
            </w:pPr>
            <w:r>
              <w:rPr>
                <w:rFonts w:hint="eastAsia"/>
              </w:rPr>
              <w:t>包含中文的</w:t>
            </w:r>
            <w:r w:rsidR="004F7B50">
              <w:rPr>
                <w:rFonts w:hint="eastAsia"/>
              </w:rPr>
              <w:t>非法</w:t>
            </w:r>
            <w:r>
              <w:rPr>
                <w:rFonts w:hint="eastAsia"/>
              </w:rPr>
              <w:t>输入</w:t>
            </w:r>
            <w:r w:rsidR="004F7B50">
              <w:rPr>
                <w:rFonts w:hint="eastAsia"/>
              </w:rPr>
              <w:t>，长度</w:t>
            </w:r>
            <w:r w:rsidR="004F7B50">
              <w:rPr>
                <w:rFonts w:hint="eastAsia"/>
              </w:rPr>
              <w:t>&gt;1</w:t>
            </w:r>
          </w:p>
        </w:tc>
        <w:tc>
          <w:tcPr>
            <w:tcW w:w="3012" w:type="dxa"/>
          </w:tcPr>
          <w:p w:rsidR="00357229" w:rsidRDefault="0035722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201598" w:rsidTr="000C305F">
        <w:trPr>
          <w:trHeight w:val="362"/>
        </w:trPr>
        <w:tc>
          <w:tcPr>
            <w:tcW w:w="1008" w:type="dxa"/>
          </w:tcPr>
          <w:p w:rsidR="00201598" w:rsidRDefault="00201598" w:rsidP="000C305F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-1-10-1</w:t>
            </w:r>
          </w:p>
        </w:tc>
        <w:tc>
          <w:tcPr>
            <w:tcW w:w="900" w:type="dxa"/>
          </w:tcPr>
          <w:p w:rsidR="00201598" w:rsidRDefault="00201598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</w:t>
            </w:r>
            <w:r w:rsidR="005A0481">
              <w:t>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201598" w:rsidRDefault="005A0481" w:rsidP="000C305F">
            <w:pPr>
              <w:pStyle w:val="a7"/>
            </w:pPr>
            <w:r>
              <w:t>7859</w:t>
            </w:r>
          </w:p>
        </w:tc>
        <w:tc>
          <w:tcPr>
            <w:tcW w:w="1260" w:type="dxa"/>
          </w:tcPr>
          <w:p w:rsidR="00201598" w:rsidRDefault="005A0481" w:rsidP="000C305F">
            <w:pPr>
              <w:pStyle w:val="a7"/>
            </w:pPr>
            <w:r>
              <w:t>int</w:t>
            </w:r>
          </w:p>
        </w:tc>
        <w:tc>
          <w:tcPr>
            <w:tcW w:w="1620" w:type="dxa"/>
          </w:tcPr>
          <w:p w:rsidR="00201598" w:rsidRDefault="005A0481" w:rsidP="00823F23">
            <w:pPr>
              <w:pStyle w:val="a7"/>
            </w:pPr>
            <w:r>
              <w:rPr>
                <w:rFonts w:hint="eastAsia"/>
              </w:rPr>
              <w:t>纯数字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位，错误的验证码</w:t>
            </w:r>
          </w:p>
        </w:tc>
        <w:tc>
          <w:tcPr>
            <w:tcW w:w="3012" w:type="dxa"/>
          </w:tcPr>
          <w:p w:rsidR="00201598" w:rsidRDefault="005A0481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201598" w:rsidTr="000C305F">
        <w:trPr>
          <w:trHeight w:val="362"/>
        </w:trPr>
        <w:tc>
          <w:tcPr>
            <w:tcW w:w="1008" w:type="dxa"/>
          </w:tcPr>
          <w:p w:rsidR="00201598" w:rsidRDefault="005A0481" w:rsidP="000C305F">
            <w:pPr>
              <w:pStyle w:val="a7"/>
            </w:pPr>
            <w:r>
              <w:t>TC-1-10-2</w:t>
            </w:r>
          </w:p>
        </w:tc>
        <w:tc>
          <w:tcPr>
            <w:tcW w:w="900" w:type="dxa"/>
          </w:tcPr>
          <w:p w:rsidR="00201598" w:rsidRDefault="005A0481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201598" w:rsidRDefault="005A0481" w:rsidP="000C305F">
            <w:pPr>
              <w:pStyle w:val="a7"/>
            </w:pPr>
            <w:r>
              <w:rPr>
                <w:rFonts w:hint="eastAsia"/>
              </w:rPr>
              <w:t>456</w:t>
            </w:r>
          </w:p>
        </w:tc>
        <w:tc>
          <w:tcPr>
            <w:tcW w:w="1260" w:type="dxa"/>
          </w:tcPr>
          <w:p w:rsidR="00201598" w:rsidRDefault="005A0481" w:rsidP="000C305F">
            <w:pPr>
              <w:pStyle w:val="a7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20" w:type="dxa"/>
          </w:tcPr>
          <w:p w:rsidR="00201598" w:rsidRDefault="00FD2B3A" w:rsidP="00823F23">
            <w:pPr>
              <w:pStyle w:val="a7"/>
            </w:pPr>
            <w:r>
              <w:rPr>
                <w:rFonts w:hint="eastAsia"/>
              </w:rPr>
              <w:t>纯数字，长度小于</w:t>
            </w:r>
            <w:r>
              <w:rPr>
                <w:rFonts w:hint="eastAsia"/>
              </w:rPr>
              <w:t>4</w:t>
            </w:r>
          </w:p>
        </w:tc>
        <w:tc>
          <w:tcPr>
            <w:tcW w:w="3012" w:type="dxa"/>
          </w:tcPr>
          <w:p w:rsidR="00201598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201598" w:rsidTr="000C305F">
        <w:trPr>
          <w:trHeight w:val="362"/>
        </w:trPr>
        <w:tc>
          <w:tcPr>
            <w:tcW w:w="1008" w:type="dxa"/>
          </w:tcPr>
          <w:p w:rsidR="00201598" w:rsidRDefault="00FD2B3A" w:rsidP="000C305F">
            <w:pPr>
              <w:pStyle w:val="a7"/>
            </w:pPr>
            <w:r>
              <w:t>TC-1-10-3</w:t>
            </w:r>
          </w:p>
        </w:tc>
        <w:tc>
          <w:tcPr>
            <w:tcW w:w="900" w:type="dxa"/>
          </w:tcPr>
          <w:p w:rsidR="00201598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201598" w:rsidRDefault="00FD2B3A" w:rsidP="000C305F">
            <w:pPr>
              <w:pStyle w:val="a7"/>
            </w:pPr>
            <w:r>
              <w:t>Qwer</w:t>
            </w:r>
          </w:p>
        </w:tc>
        <w:tc>
          <w:tcPr>
            <w:tcW w:w="1260" w:type="dxa"/>
          </w:tcPr>
          <w:p w:rsidR="00201598" w:rsidRDefault="00FD2B3A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201598" w:rsidRDefault="00FD2B3A" w:rsidP="00823F23">
            <w:pPr>
              <w:pStyle w:val="a7"/>
            </w:pPr>
            <w:r>
              <w:rPr>
                <w:rFonts w:hint="eastAsia"/>
              </w:rPr>
              <w:t>包含英文的验证码</w:t>
            </w:r>
            <w:r>
              <w:t>,</w:t>
            </w:r>
            <w:r>
              <w:rPr>
                <w:rFonts w:hint="eastAsia"/>
              </w:rPr>
              <w:t>长度不限</w:t>
            </w:r>
          </w:p>
        </w:tc>
        <w:tc>
          <w:tcPr>
            <w:tcW w:w="3012" w:type="dxa"/>
          </w:tcPr>
          <w:p w:rsidR="00201598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FD2B3A" w:rsidTr="000C305F">
        <w:trPr>
          <w:trHeight w:val="362"/>
        </w:trPr>
        <w:tc>
          <w:tcPr>
            <w:tcW w:w="1008" w:type="dxa"/>
          </w:tcPr>
          <w:p w:rsidR="00FD2B3A" w:rsidRDefault="00FD2B3A" w:rsidP="000C305F">
            <w:pPr>
              <w:pStyle w:val="a7"/>
            </w:pPr>
            <w:r>
              <w:t>TC-1-10-4</w:t>
            </w:r>
          </w:p>
        </w:tc>
        <w:tc>
          <w:tcPr>
            <w:tcW w:w="90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【】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。</w:t>
            </w:r>
          </w:p>
        </w:tc>
        <w:tc>
          <w:tcPr>
            <w:tcW w:w="126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FD2B3A" w:rsidRDefault="00FD2B3A" w:rsidP="00823F23">
            <w:pPr>
              <w:pStyle w:val="a7"/>
            </w:pPr>
            <w:r>
              <w:rPr>
                <w:rFonts w:hint="eastAsia"/>
              </w:rPr>
              <w:t>包含符号的验证码，长度不限</w:t>
            </w:r>
          </w:p>
        </w:tc>
        <w:tc>
          <w:tcPr>
            <w:tcW w:w="3012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FD2B3A" w:rsidTr="000C305F">
        <w:trPr>
          <w:trHeight w:val="362"/>
        </w:trPr>
        <w:tc>
          <w:tcPr>
            <w:tcW w:w="1008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-1-10-5</w:t>
            </w:r>
          </w:p>
        </w:tc>
        <w:tc>
          <w:tcPr>
            <w:tcW w:w="90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t>/</w:t>
            </w:r>
            <w:r>
              <w:rPr>
                <w:rFonts w:hint="eastAsia"/>
              </w:rPr>
              <w:t>手机验证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在能力</w:t>
            </w:r>
          </w:p>
        </w:tc>
        <w:tc>
          <w:tcPr>
            <w:tcW w:w="1260" w:type="dxa"/>
          </w:tcPr>
          <w:p w:rsidR="00FD2B3A" w:rsidRDefault="00FD2B3A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FD2B3A" w:rsidRDefault="00FD2B3A" w:rsidP="00823F23">
            <w:pPr>
              <w:pStyle w:val="a7"/>
            </w:pPr>
            <w:r>
              <w:rPr>
                <w:rFonts w:hint="eastAsia"/>
              </w:rPr>
              <w:t>包含中文的验证码，长度不限</w:t>
            </w:r>
          </w:p>
        </w:tc>
        <w:tc>
          <w:tcPr>
            <w:tcW w:w="3012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FD2B3A" w:rsidTr="000C305F">
        <w:trPr>
          <w:trHeight w:val="362"/>
        </w:trPr>
        <w:tc>
          <w:tcPr>
            <w:tcW w:w="1008" w:type="dxa"/>
          </w:tcPr>
          <w:p w:rsidR="00FD2B3A" w:rsidRDefault="00FD2B3A" w:rsidP="000C305F">
            <w:pPr>
              <w:pStyle w:val="a7"/>
            </w:pPr>
            <w:r>
              <w:t>TC-1-10-6</w:t>
            </w:r>
          </w:p>
        </w:tc>
        <w:tc>
          <w:tcPr>
            <w:tcW w:w="90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t>-6-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FD2B3A" w:rsidRDefault="00FD2B3A" w:rsidP="000C305F">
            <w:pPr>
              <w:pStyle w:val="a7"/>
            </w:pPr>
            <w:r>
              <w:t>78956</w:t>
            </w:r>
          </w:p>
        </w:tc>
        <w:tc>
          <w:tcPr>
            <w:tcW w:w="1260" w:type="dxa"/>
          </w:tcPr>
          <w:p w:rsidR="00FD2B3A" w:rsidRDefault="001A35A1" w:rsidP="000C305F">
            <w:pPr>
              <w:pStyle w:val="a7"/>
            </w:pPr>
            <w:r>
              <w:t>I</w:t>
            </w:r>
            <w:r w:rsidR="00FD2B3A">
              <w:t>nt</w:t>
            </w:r>
          </w:p>
        </w:tc>
        <w:tc>
          <w:tcPr>
            <w:tcW w:w="1620" w:type="dxa"/>
          </w:tcPr>
          <w:p w:rsidR="00FD2B3A" w:rsidRDefault="00FD2B3A" w:rsidP="00823F23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位的纯数字</w:t>
            </w:r>
          </w:p>
        </w:tc>
        <w:tc>
          <w:tcPr>
            <w:tcW w:w="3012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1A35A1" w:rsidTr="000C305F">
        <w:trPr>
          <w:trHeight w:val="362"/>
        </w:trPr>
        <w:tc>
          <w:tcPr>
            <w:tcW w:w="1008" w:type="dxa"/>
          </w:tcPr>
          <w:p w:rsidR="001A35A1" w:rsidRDefault="001A35A1" w:rsidP="000C305F">
            <w:pPr>
              <w:pStyle w:val="a7"/>
            </w:pPr>
            <w:r>
              <w:t>TC-1-10-7</w:t>
            </w:r>
          </w:p>
        </w:tc>
        <w:tc>
          <w:tcPr>
            <w:tcW w:w="900" w:type="dxa"/>
          </w:tcPr>
          <w:p w:rsidR="001A35A1" w:rsidRDefault="001A35A1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 w:rsidR="00631E9B">
              <w:t>-</w:t>
            </w:r>
            <w:r>
              <w:t>7-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A35A1" w:rsidRDefault="001A35A1" w:rsidP="000C305F">
            <w:pPr>
              <w:pStyle w:val="a7"/>
            </w:pPr>
            <w:r>
              <w:rPr>
                <w:rFonts w:hint="eastAsia"/>
              </w:rPr>
              <w:t>7845</w:t>
            </w:r>
          </w:p>
        </w:tc>
        <w:tc>
          <w:tcPr>
            <w:tcW w:w="1260" w:type="dxa"/>
          </w:tcPr>
          <w:p w:rsidR="001A35A1" w:rsidRDefault="001A35A1" w:rsidP="000C305F">
            <w:pPr>
              <w:pStyle w:val="a7"/>
            </w:pPr>
            <w:r>
              <w:t>I</w:t>
            </w:r>
            <w:r>
              <w:rPr>
                <w:rFonts w:hint="eastAsia"/>
              </w:rPr>
              <w:t>nt</w:t>
            </w:r>
          </w:p>
          <w:p w:rsidR="001A35A1" w:rsidRDefault="001A35A1" w:rsidP="000C305F">
            <w:pPr>
              <w:pStyle w:val="a7"/>
            </w:pPr>
          </w:p>
        </w:tc>
        <w:tc>
          <w:tcPr>
            <w:tcW w:w="1620" w:type="dxa"/>
          </w:tcPr>
          <w:p w:rsidR="001A35A1" w:rsidRDefault="001A35A1" w:rsidP="00823F23">
            <w:pPr>
              <w:pStyle w:val="a7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位纯数字，与收到的验证</w:t>
            </w:r>
            <w:proofErr w:type="gramStart"/>
            <w:r>
              <w:rPr>
                <w:rFonts w:hint="eastAsia"/>
              </w:rPr>
              <w:t>码完全</w:t>
            </w:r>
            <w:proofErr w:type="gramEnd"/>
            <w:r>
              <w:rPr>
                <w:rFonts w:hint="eastAsia"/>
              </w:rPr>
              <w:t>一致</w:t>
            </w:r>
          </w:p>
        </w:tc>
        <w:tc>
          <w:tcPr>
            <w:tcW w:w="3012" w:type="dxa"/>
          </w:tcPr>
          <w:p w:rsidR="001A35A1" w:rsidRDefault="001A35A1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1A35A1" w:rsidTr="000C305F">
        <w:trPr>
          <w:trHeight w:val="362"/>
        </w:trPr>
        <w:tc>
          <w:tcPr>
            <w:tcW w:w="1008" w:type="dxa"/>
          </w:tcPr>
          <w:p w:rsidR="001A35A1" w:rsidRDefault="001A35A1" w:rsidP="000C305F">
            <w:pPr>
              <w:pStyle w:val="a7"/>
            </w:pPr>
            <w:r>
              <w:t>TC-1-11-1</w:t>
            </w:r>
          </w:p>
        </w:tc>
        <w:tc>
          <w:tcPr>
            <w:tcW w:w="900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未勾选</w:t>
            </w:r>
          </w:p>
        </w:tc>
        <w:tc>
          <w:tcPr>
            <w:tcW w:w="1260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复选框</w:t>
            </w:r>
          </w:p>
        </w:tc>
        <w:tc>
          <w:tcPr>
            <w:tcW w:w="1620" w:type="dxa"/>
          </w:tcPr>
          <w:p w:rsidR="001A35A1" w:rsidRDefault="00631E9B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鼠标</w:t>
            </w:r>
          </w:p>
        </w:tc>
      </w:tr>
      <w:tr w:rsidR="00631E9B" w:rsidTr="000C305F">
        <w:trPr>
          <w:trHeight w:val="362"/>
        </w:trPr>
        <w:tc>
          <w:tcPr>
            <w:tcW w:w="1008" w:type="dxa"/>
          </w:tcPr>
          <w:p w:rsidR="00631E9B" w:rsidRDefault="00631E9B" w:rsidP="000C305F">
            <w:pPr>
              <w:pStyle w:val="a7"/>
            </w:pPr>
            <w:r>
              <w:lastRenderedPageBreak/>
              <w:t>TC-1-11-2</w:t>
            </w:r>
          </w:p>
        </w:tc>
        <w:tc>
          <w:tcPr>
            <w:tcW w:w="900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-UC-1-E12-2-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勾选</w:t>
            </w:r>
          </w:p>
        </w:tc>
        <w:tc>
          <w:tcPr>
            <w:tcW w:w="1260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复选框</w:t>
            </w:r>
          </w:p>
        </w:tc>
        <w:tc>
          <w:tcPr>
            <w:tcW w:w="1620" w:type="dxa"/>
          </w:tcPr>
          <w:p w:rsidR="00631E9B" w:rsidRDefault="00631E9B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鼠标</w:t>
            </w:r>
          </w:p>
        </w:tc>
      </w:tr>
    </w:tbl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3" w:name="_Toc501247424"/>
      <w:r w:rsidRPr="00747BDD">
        <w:rPr>
          <w:rFonts w:hint="eastAsia"/>
          <w:i w:val="0"/>
        </w:rPr>
        <w:t>输出说明</w:t>
      </w:r>
      <w:bookmarkEnd w:id="2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9289B" w:rsidTr="007E5DF5">
        <w:tc>
          <w:tcPr>
            <w:tcW w:w="1008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7E5DF5" w:rsidTr="007E5DF5"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EE08C1">
              <w:rPr>
                <w:rFonts w:hint="eastAsia"/>
              </w:rPr>
              <w:t>姓名</w:t>
            </w:r>
            <w:r w:rsidR="00914186">
              <w:rPr>
                <w:rFonts w:hint="eastAsia"/>
              </w:rPr>
              <w:t>不为空！</w:t>
            </w:r>
            <w:r>
              <w:t>”</w:t>
            </w:r>
          </w:p>
        </w:tc>
        <w:tc>
          <w:tcPr>
            <w:tcW w:w="1260" w:type="dxa"/>
          </w:tcPr>
          <w:p w:rsidR="007E5DF5" w:rsidRDefault="00914186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7E5DF5" w:rsidRDefault="00D22188" w:rsidP="008F2026">
            <w:pPr>
              <w:pStyle w:val="a7"/>
            </w:pPr>
            <w:r>
              <w:t>TC-1-1-3</w:t>
            </w:r>
          </w:p>
          <w:p w:rsidR="00D22188" w:rsidRDefault="00D22188" w:rsidP="008F2026">
            <w:pPr>
              <w:pStyle w:val="a7"/>
            </w:pPr>
            <w:r>
              <w:t>TC-1-1-5</w:t>
            </w:r>
          </w:p>
          <w:p w:rsidR="00D22188" w:rsidRDefault="00D22188" w:rsidP="008F2026">
            <w:pPr>
              <w:pStyle w:val="a7"/>
            </w:pPr>
            <w:r>
              <w:t>TC-1-1-6</w:t>
            </w:r>
          </w:p>
          <w:p w:rsidR="00D22188" w:rsidRDefault="00D22188" w:rsidP="008F2026">
            <w:pPr>
              <w:pStyle w:val="a7"/>
            </w:pPr>
            <w:r>
              <w:rPr>
                <w:rFonts w:hint="eastAsia"/>
              </w:rPr>
              <w:t>只输出其中一种情况</w:t>
            </w:r>
          </w:p>
          <w:p w:rsidR="00D22188" w:rsidRDefault="00D22188" w:rsidP="008F2026">
            <w:pPr>
              <w:pStyle w:val="a7"/>
            </w:pPr>
            <w:r>
              <w:t>TC-1-1-7</w:t>
            </w:r>
          </w:p>
          <w:p w:rsidR="00D22188" w:rsidRDefault="00D22188" w:rsidP="008F2026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D22188" w:rsidRDefault="00D22188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914186" w:rsidP="008F2026">
            <w:pPr>
              <w:pStyle w:val="a7"/>
            </w:pPr>
            <w:r>
              <w:rPr>
                <w:rFonts w:hint="eastAsia"/>
              </w:rPr>
              <w:t>屏幕</w:t>
            </w:r>
            <w:r w:rsidR="00EE08C1">
              <w:rPr>
                <w:rFonts w:hint="eastAsia"/>
              </w:rPr>
              <w:t>文字，宋体小四，红色</w:t>
            </w:r>
          </w:p>
          <w:p w:rsidR="002D4297" w:rsidRDefault="002D4297" w:rsidP="008F2026">
            <w:pPr>
              <w:pStyle w:val="a7"/>
            </w:pPr>
            <w:proofErr w:type="gramStart"/>
            <w:r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TC-1-1-2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S</w:t>
            </w:r>
            <w:r w:rsidR="007E5DF5">
              <w:rPr>
                <w:rFonts w:hint="eastAsia"/>
              </w:rPr>
              <w:t>tring</w:t>
            </w:r>
          </w:p>
        </w:tc>
        <w:tc>
          <w:tcPr>
            <w:tcW w:w="16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TC-1-1-3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EE08C1">
              <w:rPr>
                <w:rFonts w:hint="eastAsia"/>
              </w:rPr>
              <w:t>不合法的姓名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  <w:p w:rsidR="00D22188" w:rsidRDefault="00D22188" w:rsidP="00D22188">
            <w:pPr>
              <w:pStyle w:val="a7"/>
            </w:pPr>
            <w:r>
              <w:t>TC-1-1-7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7E5DF5" w:rsidRDefault="007E5DF5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TC-1-1-4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EE08C1" w:rsidTr="007E5DF5">
        <w:trPr>
          <w:trHeight w:val="355"/>
        </w:trPr>
        <w:tc>
          <w:tcPr>
            <w:tcW w:w="1008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TC-1-1-</w:t>
            </w:r>
            <w:r>
              <w:t>5</w:t>
            </w:r>
          </w:p>
        </w:tc>
        <w:tc>
          <w:tcPr>
            <w:tcW w:w="900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EE08C1" w:rsidRDefault="00EE08C1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不合法的姓名</w:t>
            </w:r>
            <w:r>
              <w:t>”</w:t>
            </w:r>
          </w:p>
        </w:tc>
        <w:tc>
          <w:tcPr>
            <w:tcW w:w="1260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  <w:p w:rsidR="00D22188" w:rsidRDefault="00D22188" w:rsidP="00D22188">
            <w:pPr>
              <w:pStyle w:val="a7"/>
            </w:pPr>
            <w:r>
              <w:t>TC-1-1-7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EE08C1" w:rsidRDefault="00EE08C1" w:rsidP="008F2026">
            <w:pPr>
              <w:pStyle w:val="a7"/>
            </w:pPr>
          </w:p>
        </w:tc>
        <w:tc>
          <w:tcPr>
            <w:tcW w:w="3012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TC-1-1-6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EE08C1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不合法的姓名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  <w:p w:rsidR="00D22188" w:rsidRDefault="00D22188" w:rsidP="00D22188">
            <w:pPr>
              <w:pStyle w:val="a7"/>
            </w:pPr>
            <w:r>
              <w:t>TC-1-1-7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7E5DF5" w:rsidRDefault="007E5DF5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lastRenderedPageBreak/>
              <w:t>TC-1-1-7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-6-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EE08C1">
              <w:rPr>
                <w:rFonts w:hint="eastAsia"/>
              </w:rPr>
              <w:t>异常长度的姓名</w:t>
            </w:r>
            <w:r>
              <w:t>”</w:t>
            </w:r>
          </w:p>
        </w:tc>
        <w:tc>
          <w:tcPr>
            <w:tcW w:w="1260" w:type="dxa"/>
          </w:tcPr>
          <w:p w:rsidR="007E5DF5" w:rsidRPr="0057582F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t>TC-1-1-3</w:t>
            </w:r>
          </w:p>
          <w:p w:rsidR="00D22188" w:rsidRDefault="00D22188" w:rsidP="00D22188">
            <w:pPr>
              <w:pStyle w:val="a7"/>
            </w:pPr>
            <w:r>
              <w:t>TC-1-1-5</w:t>
            </w:r>
          </w:p>
          <w:p w:rsidR="00D22188" w:rsidRDefault="00D22188" w:rsidP="00D22188">
            <w:pPr>
              <w:pStyle w:val="a7"/>
            </w:pPr>
            <w:r>
              <w:t>TC-1-1-6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只输出其中一种情况</w:t>
            </w:r>
          </w:p>
          <w:p w:rsidR="00D22188" w:rsidRDefault="00D22188" w:rsidP="00D22188">
            <w:pPr>
              <w:pStyle w:val="a7"/>
            </w:pPr>
            <w:r>
              <w:t>TC-1-1-</w:t>
            </w:r>
            <w:r>
              <w:rPr>
                <w:rFonts w:hint="eastAsia"/>
              </w:rPr>
              <w:t>1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7E5DF5" w:rsidRDefault="007E5DF5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姓名重复</w:t>
            </w:r>
          </w:p>
        </w:tc>
        <w:tc>
          <w:tcPr>
            <w:tcW w:w="720" w:type="dxa"/>
          </w:tcPr>
          <w:p w:rsidR="007E5DF5" w:rsidRDefault="00EE08C1" w:rsidP="00EE08C1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TC-1-2-1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rPr>
                <w:rFonts w:hint="eastAsia"/>
              </w:rPr>
              <w:t>-</w:t>
            </w:r>
            <w:r>
              <w:t>UC-1-</w:t>
            </w:r>
            <w:r>
              <w:rPr>
                <w:rFonts w:hint="eastAsia"/>
              </w:rPr>
              <w:t>E3-1-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5F6CC7" w:rsidP="005F6CC7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TC-1-2-2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-UC-1-E3-2-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5F6CC7">
              <w:rPr>
                <w:rFonts w:hint="eastAsia"/>
              </w:rPr>
              <w:t>身份证不为空！请重新输入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r w:rsidR="002D4297">
              <w:rPr>
                <w:rFonts w:hint="eastAsia"/>
              </w:rPr>
              <w:t>身份证</w:t>
            </w:r>
            <w:proofErr w:type="gramStart"/>
            <w:r w:rsidR="002D4297">
              <w:rPr>
                <w:rFonts w:hint="eastAsia"/>
              </w:rPr>
              <w:t>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TC-1-2-3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-UC-1-E3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5F6CC7">
              <w:rPr>
                <w:rFonts w:hint="eastAsia"/>
              </w:rPr>
              <w:t>错误的身份证号，请重新输入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r w:rsidR="002D4297">
              <w:rPr>
                <w:rFonts w:hint="eastAsia"/>
              </w:rPr>
              <w:t>身份证</w:t>
            </w:r>
            <w:proofErr w:type="gramStart"/>
            <w:r w:rsidR="002D4297">
              <w:rPr>
                <w:rFonts w:hint="eastAsia"/>
              </w:rPr>
              <w:t>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TC-1-2-4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-UC-1-E4-1-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5F6CC7">
              <w:rPr>
                <w:rFonts w:hint="eastAsia"/>
              </w:rPr>
              <w:t>身份证号已被使用，请重新输入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r w:rsidR="002D4297">
              <w:rPr>
                <w:rFonts w:hint="eastAsia"/>
              </w:rPr>
              <w:t>身份证</w:t>
            </w:r>
            <w:proofErr w:type="gramStart"/>
            <w:r w:rsidR="002D4297">
              <w:rPr>
                <w:rFonts w:hint="eastAsia"/>
              </w:rPr>
              <w:t>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TC-1-3-1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lastRenderedPageBreak/>
              <w:t>试</w:t>
            </w:r>
            <w:r>
              <w:rPr>
                <w:rFonts w:hint="eastAsia"/>
              </w:rPr>
              <w:t>-</w:t>
            </w:r>
            <w:r>
              <w:t>UC-1-E2-1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lastRenderedPageBreak/>
              <w:t>“</w:t>
            </w:r>
            <w:r w:rsidR="005F6CC7">
              <w:rPr>
                <w:rFonts w:hint="eastAsia"/>
              </w:rPr>
              <w:t>该学工</w:t>
            </w:r>
            <w:r w:rsidR="005F6CC7">
              <w:rPr>
                <w:rFonts w:hint="eastAsia"/>
              </w:rPr>
              <w:lastRenderedPageBreak/>
              <w:t>号已被注册，请重新输入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学工号栏加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lastRenderedPageBreak/>
              <w:t>TC-1-3-2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t>-UC-1-E5-1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6E0161">
              <w:rPr>
                <w:rFonts w:hint="eastAsia"/>
              </w:rPr>
              <w:t>学工号与身份证信息不匹配</w:t>
            </w:r>
            <w:r w:rsidR="00AA5C04"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学工号栏加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TC-1-3-3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AA5C04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TC-1-3-4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空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A5C04" w:rsidRDefault="00AA5C04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学工号不为空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学工号栏加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TC-1-4-1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-UC-1-E1-1</w:t>
            </w:r>
          </w:p>
        </w:tc>
        <w:tc>
          <w:tcPr>
            <w:tcW w:w="720" w:type="dxa"/>
          </w:tcPr>
          <w:p w:rsidR="00AA5C04" w:rsidRDefault="00AA5C04" w:rsidP="00AA5C04">
            <w:pPr>
              <w:pStyle w:val="a7"/>
            </w:pPr>
            <w:r>
              <w:t>“</w:t>
            </w:r>
            <w:r>
              <w:rPr>
                <w:rFonts w:hint="eastAsia"/>
              </w:rPr>
              <w:t>该用户名已被注册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用户名栏加红</w:t>
            </w:r>
            <w:proofErr w:type="gramEnd"/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TC-1-4-2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A5C04" w:rsidRDefault="00AA5C04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用户名不为空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用户名栏加红</w:t>
            </w:r>
            <w:proofErr w:type="gramEnd"/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TC-1-4-3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A5C04" w:rsidRPr="00067319" w:rsidRDefault="00AA5C04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用户名不为纯数字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AA5C04" w:rsidRDefault="00DC2D6E" w:rsidP="008F2026">
            <w:pPr>
              <w:pStyle w:val="a7"/>
            </w:pPr>
            <w:r>
              <w:t>TC-1-4-4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用户名栏加红</w:t>
            </w:r>
            <w:proofErr w:type="gramEnd"/>
          </w:p>
        </w:tc>
      </w:tr>
      <w:tr w:rsidR="00DC2D6E" w:rsidTr="007E5DF5">
        <w:trPr>
          <w:trHeight w:val="355"/>
        </w:trPr>
        <w:tc>
          <w:tcPr>
            <w:tcW w:w="1008" w:type="dxa"/>
          </w:tcPr>
          <w:p w:rsidR="00DC2D6E" w:rsidRDefault="00DC2D6E" w:rsidP="008F2026">
            <w:pPr>
              <w:pStyle w:val="a7"/>
            </w:pPr>
            <w:r>
              <w:t>TC-1-4-4</w:t>
            </w:r>
          </w:p>
        </w:tc>
        <w:tc>
          <w:tcPr>
            <w:tcW w:w="90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用户名测</w:t>
            </w:r>
            <w:r>
              <w:rPr>
                <w:rFonts w:hint="eastAsia"/>
              </w:rPr>
              <w:lastRenderedPageBreak/>
              <w:t>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C2D6E" w:rsidRPr="00067319" w:rsidRDefault="00DC2D6E" w:rsidP="008F2026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lastRenderedPageBreak/>
              <w:t>包含非法字符</w:t>
            </w:r>
            <w:r>
              <w:t>”</w:t>
            </w:r>
          </w:p>
        </w:tc>
        <w:tc>
          <w:tcPr>
            <w:tcW w:w="1260" w:type="dxa"/>
          </w:tcPr>
          <w:p w:rsidR="00DC2D6E" w:rsidRDefault="00DC2D6E" w:rsidP="008F2026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C2D6E" w:rsidRDefault="00DC2D6E" w:rsidP="008F2026">
            <w:pPr>
              <w:pStyle w:val="a7"/>
            </w:pPr>
            <w:r>
              <w:t>TC-1-4-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lastRenderedPageBreak/>
              <w:t>屏幕文字，宋体小四，红色</w:t>
            </w:r>
          </w:p>
        </w:tc>
      </w:tr>
      <w:tr w:rsidR="00DC2D6E" w:rsidTr="007E5DF5">
        <w:trPr>
          <w:trHeight w:val="355"/>
        </w:trPr>
        <w:tc>
          <w:tcPr>
            <w:tcW w:w="1008" w:type="dxa"/>
          </w:tcPr>
          <w:p w:rsidR="00DC2D6E" w:rsidRDefault="00DC2D6E" w:rsidP="008F2026">
            <w:pPr>
              <w:pStyle w:val="a7"/>
            </w:pPr>
            <w:r>
              <w:lastRenderedPageBreak/>
              <w:t>TC-1-4-5</w:t>
            </w:r>
          </w:p>
        </w:tc>
        <w:tc>
          <w:tcPr>
            <w:tcW w:w="90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C2D6E" w:rsidRPr="00067319" w:rsidRDefault="00DC2D6E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DC2D6E" w:rsidRDefault="00DC2D6E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C2D6E" w:rsidRDefault="00DC2D6E" w:rsidP="008F2026">
            <w:pPr>
              <w:pStyle w:val="a7"/>
            </w:pPr>
            <w:r>
              <w:t>TC-1-4-4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DC2D6E" w:rsidTr="007E5DF5">
        <w:trPr>
          <w:trHeight w:val="355"/>
        </w:trPr>
        <w:tc>
          <w:tcPr>
            <w:tcW w:w="1008" w:type="dxa"/>
          </w:tcPr>
          <w:p w:rsidR="00DC2D6E" w:rsidRDefault="00DC2D6E" w:rsidP="008F2026">
            <w:pPr>
              <w:pStyle w:val="a7"/>
            </w:pPr>
            <w:r>
              <w:t>TC-1-4-6</w:t>
            </w:r>
          </w:p>
        </w:tc>
        <w:tc>
          <w:tcPr>
            <w:tcW w:w="90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C2D6E" w:rsidRDefault="00DC2D6E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DC2D6E" w:rsidRPr="00372C9F" w:rsidRDefault="00DC2D6E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C2D6E" w:rsidRDefault="00DC2D6E" w:rsidP="008F2026">
            <w:pPr>
              <w:pStyle w:val="a7"/>
            </w:pPr>
            <w:r>
              <w:t>TC-1-4-4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TC-1-4-7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Pr="000C305F" w:rsidRDefault="00172558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172558" w:rsidRDefault="00172558" w:rsidP="008F2026">
            <w:pPr>
              <w:pStyle w:val="a7"/>
            </w:pPr>
            <w:r>
              <w:t>TC-1-4-4</w:t>
            </w:r>
          </w:p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TC-1-4-3</w:t>
            </w:r>
            <w:r>
              <w:rPr>
                <w:rFonts w:hint="eastAsia"/>
              </w:rPr>
              <w:t>；</w:t>
            </w:r>
          </w:p>
          <w:p w:rsidR="00172558" w:rsidRDefault="00172558" w:rsidP="008F2026">
            <w:pPr>
              <w:pStyle w:val="a7"/>
            </w:pPr>
          </w:p>
          <w:p w:rsidR="00172558" w:rsidRDefault="00172558" w:rsidP="008F2026">
            <w:pPr>
              <w:pStyle w:val="a7"/>
            </w:pPr>
            <w:r>
              <w:t>TC-1-4-5</w:t>
            </w:r>
          </w:p>
          <w:p w:rsidR="00172558" w:rsidRDefault="00172558" w:rsidP="008F2026">
            <w:pPr>
              <w:pStyle w:val="a7"/>
            </w:pPr>
            <w:r>
              <w:t>TC-1-4-6</w:t>
            </w:r>
          </w:p>
          <w:p w:rsidR="00172558" w:rsidRDefault="00172558" w:rsidP="008F2026">
            <w:pPr>
              <w:pStyle w:val="a7"/>
            </w:pPr>
            <w:r>
              <w:t>TC-1-4-7</w:t>
            </w:r>
          </w:p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TC-1-4-8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72558" w:rsidRPr="000C305F" w:rsidRDefault="00172558" w:rsidP="00172558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TC-1-4-9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rPr>
                <w:rFonts w:hint="eastAsia"/>
              </w:rPr>
              <w:t>-UC</w:t>
            </w:r>
            <w:r>
              <w:t>-1-E6-7-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用户名不为空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TC-1-5-1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-UC-1-E7-1-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DE493C">
              <w:rPr>
                <w:rFonts w:hint="eastAsia"/>
              </w:rPr>
              <w:t>密码不一致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DE493C" w:rsidRDefault="00BC2960" w:rsidP="008F2026">
            <w:pPr>
              <w:pStyle w:val="a7"/>
            </w:pPr>
            <w:r>
              <w:rPr>
                <w:rFonts w:hint="eastAsia"/>
              </w:rPr>
              <w:t>确认</w:t>
            </w:r>
            <w:r w:rsidR="00DE493C">
              <w:rPr>
                <w:rFonts w:hint="eastAsia"/>
              </w:rPr>
              <w:t>密码</w:t>
            </w:r>
            <w:proofErr w:type="gramStart"/>
            <w:r w:rsidR="00DE493C"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TC-1-5-2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lastRenderedPageBreak/>
              <w:t>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lastRenderedPageBreak/>
              <w:t>超出</w:t>
            </w:r>
            <w:r>
              <w:rPr>
                <w:rFonts w:hint="eastAsia"/>
              </w:rPr>
              <w:lastRenderedPageBreak/>
              <w:t>部分不显示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lastRenderedPageBreak/>
              <w:t>TC-1-5-3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DE493C">
              <w:rPr>
                <w:rFonts w:hint="eastAsia"/>
              </w:rPr>
              <w:t>包括</w:t>
            </w:r>
            <w:r w:rsidR="00DE493C">
              <w:t>;</w:t>
            </w:r>
            <w:r>
              <w:t>’.’./</w:t>
            </w:r>
            <w:r w:rsidR="00DE493C">
              <w:rPr>
                <w:rFonts w:hint="eastAsia"/>
              </w:rPr>
              <w:t>的非法字符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E493C" w:rsidRDefault="00DE493C" w:rsidP="00DE493C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172558" w:rsidRDefault="00DE493C" w:rsidP="00DE493C">
            <w:pPr>
              <w:pStyle w:val="a7"/>
            </w:pPr>
            <w:r>
              <w:rPr>
                <w:rFonts w:hint="eastAsia"/>
              </w:rPr>
              <w:t>密码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TC-1-5-4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BC2960">
              <w:rPr>
                <w:rFonts w:hint="eastAsia"/>
              </w:rPr>
              <w:t>密码长度小于</w:t>
            </w:r>
            <w:r w:rsidR="00BC2960">
              <w:rPr>
                <w:rFonts w:hint="eastAsia"/>
              </w:rPr>
              <w:t>6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TC-1-5-3</w:t>
            </w:r>
          </w:p>
          <w:p w:rsidR="00BC2960" w:rsidRDefault="00BC2960" w:rsidP="008F2026">
            <w:pPr>
              <w:pStyle w:val="a7"/>
            </w:pPr>
            <w:r>
              <w:rPr>
                <w:rFonts w:hint="eastAsia"/>
              </w:rPr>
              <w:t>被覆盖</w:t>
            </w:r>
          </w:p>
        </w:tc>
        <w:tc>
          <w:tcPr>
            <w:tcW w:w="3012" w:type="dxa"/>
          </w:tcPr>
          <w:p w:rsidR="00BC2960" w:rsidRDefault="00BC2960" w:rsidP="00BC2960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172558" w:rsidRDefault="00BC2960" w:rsidP="00BC2960">
            <w:pPr>
              <w:pStyle w:val="a7"/>
            </w:pPr>
            <w:r>
              <w:rPr>
                <w:rFonts w:hint="eastAsia"/>
              </w:rPr>
              <w:t>密码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TC-1-5-5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-1-5-6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5032AA">
              <w:rPr>
                <w:rFonts w:hint="eastAsia"/>
              </w:rPr>
              <w:t>密码不为空</w:t>
            </w:r>
            <w:r>
              <w:t>”</w:t>
            </w:r>
          </w:p>
        </w:tc>
        <w:tc>
          <w:tcPr>
            <w:tcW w:w="1260" w:type="dxa"/>
          </w:tcPr>
          <w:p w:rsidR="00172558" w:rsidRDefault="005032AA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032AA" w:rsidRDefault="005032AA" w:rsidP="005032AA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172558" w:rsidRDefault="005032AA" w:rsidP="005032AA">
            <w:pPr>
              <w:pStyle w:val="a7"/>
            </w:pPr>
            <w:r>
              <w:rPr>
                <w:rFonts w:hint="eastAsia"/>
              </w:rPr>
              <w:t>密码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TC-1-7-1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t>-UC</w:t>
            </w:r>
            <w:r>
              <w:t>-1-E8-1-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5032AA" w:rsidP="008F2026">
            <w:pPr>
              <w:pStyle w:val="a7"/>
            </w:pPr>
            <w:r>
              <w:rPr>
                <w:rFonts w:hint="eastAsia"/>
              </w:rPr>
              <w:t>超出部分不显示；</w:t>
            </w:r>
          </w:p>
          <w:p w:rsidR="00172558" w:rsidRDefault="005032AA" w:rsidP="008F2026">
            <w:pPr>
              <w:pStyle w:val="a7"/>
            </w:pPr>
            <w:r>
              <w:t>”</w:t>
            </w:r>
            <w:r>
              <w:rPr>
                <w:rFonts w:hint="eastAsia"/>
              </w:rPr>
              <w:t>验证码错误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5032AA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Pr="005032AA" w:rsidRDefault="005032AA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TC-1-7-2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t>-UC</w:t>
            </w:r>
            <w:r>
              <w:t>-1-E8-1-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Pr="003D5799" w:rsidRDefault="008B6EAF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TC-1-8-1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</w:t>
            </w:r>
            <w:r>
              <w:t>UC-1-E10-1-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错误的手机格式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TC-1-8-2</w:t>
            </w:r>
            <w:r>
              <w:rPr>
                <w:rFonts w:hint="eastAsia"/>
              </w:rPr>
              <w:t>，不重复输出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lastRenderedPageBreak/>
              <w:t>TC-1-8-2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-UC-1-E10-2-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错误的手机格式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TC-1-8-1</w:t>
            </w:r>
            <w:r>
              <w:rPr>
                <w:rFonts w:hint="eastAsia"/>
              </w:rPr>
              <w:t>，不重复输出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拦标红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TC-1-8-3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-UC-1-E10-3-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8B6EAF" w:rsidRDefault="008B6EAF" w:rsidP="008F2026">
            <w:pPr>
              <w:pStyle w:val="a7"/>
            </w:pP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-1-8-4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手机号不为空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-1-9-1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-UC-1-E9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邮箱不为空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2D429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TC-1-9-2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 w:rsidR="00043DD6">
              <w:rPr>
                <w:rFonts w:hint="eastAsia"/>
              </w:rPr>
              <w:t>无效的邮箱格式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043DD6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TC-1-9-4</w:t>
            </w:r>
          </w:p>
          <w:p w:rsidR="00043DD6" w:rsidRDefault="00043DD6" w:rsidP="008F2026">
            <w:pPr>
              <w:pStyle w:val="a7"/>
            </w:pPr>
            <w:r>
              <w:rPr>
                <w:rFonts w:hint="eastAsia"/>
              </w:rPr>
              <w:t>不重复输出</w:t>
            </w:r>
          </w:p>
          <w:p w:rsidR="008B6EAF" w:rsidRPr="00AE0452" w:rsidRDefault="008B6EAF" w:rsidP="008F2026">
            <w:pPr>
              <w:pStyle w:val="a7"/>
            </w:pPr>
          </w:p>
        </w:tc>
        <w:tc>
          <w:tcPr>
            <w:tcW w:w="3012" w:type="dxa"/>
          </w:tcPr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761FA3" w:rsidP="00761FA3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-1-9-3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t>-UC-1-E9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Default="00043DD6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Pr="00357229" w:rsidRDefault="00043DD6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TC-1-9-4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 w:rsidR="00761FA3">
              <w:rPr>
                <w:rFonts w:hint="eastAsia"/>
              </w:rPr>
              <w:t>无效的邮箱格式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TC-1-9-</w:t>
            </w:r>
            <w:r>
              <w:rPr>
                <w:rFonts w:hint="eastAsia"/>
              </w:rPr>
              <w:t>2</w:t>
            </w:r>
          </w:p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不重复输出</w:t>
            </w:r>
          </w:p>
          <w:p w:rsidR="008B6EAF" w:rsidRPr="00761FA3" w:rsidRDefault="008B6EAF" w:rsidP="008F2026">
            <w:pPr>
              <w:pStyle w:val="a7"/>
            </w:pPr>
          </w:p>
        </w:tc>
        <w:tc>
          <w:tcPr>
            <w:tcW w:w="3012" w:type="dxa"/>
          </w:tcPr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761FA3" w:rsidP="00761FA3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-1-10-1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</w:t>
            </w:r>
            <w:r>
              <w:t>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F2026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验证码错误</w:t>
            </w:r>
            <w:r>
              <w:t>”</w:t>
            </w:r>
          </w:p>
        </w:tc>
        <w:tc>
          <w:tcPr>
            <w:tcW w:w="1260" w:type="dxa"/>
          </w:tcPr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TC-1-10-2</w:t>
            </w:r>
          </w:p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不重复输出</w:t>
            </w:r>
          </w:p>
        </w:tc>
        <w:tc>
          <w:tcPr>
            <w:tcW w:w="3012" w:type="dxa"/>
          </w:tcPr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TC-1-10-2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lastRenderedPageBreak/>
              <w:t>效</w:t>
            </w:r>
          </w:p>
        </w:tc>
        <w:tc>
          <w:tcPr>
            <w:tcW w:w="720" w:type="dxa"/>
          </w:tcPr>
          <w:p w:rsidR="008B6EAF" w:rsidRDefault="008F2026" w:rsidP="008F2026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验证码错误</w:t>
            </w:r>
            <w:r>
              <w:t>”</w:t>
            </w:r>
          </w:p>
        </w:tc>
        <w:tc>
          <w:tcPr>
            <w:tcW w:w="1260" w:type="dxa"/>
          </w:tcPr>
          <w:p w:rsidR="008B6EAF" w:rsidRDefault="008F2026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TC-1-10-1</w:t>
            </w:r>
          </w:p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不重复输出</w:t>
            </w:r>
          </w:p>
        </w:tc>
        <w:tc>
          <w:tcPr>
            <w:tcW w:w="3012" w:type="dxa"/>
          </w:tcPr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lastRenderedPageBreak/>
              <w:t>TC-1-10-3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英文不显示</w:t>
            </w:r>
          </w:p>
        </w:tc>
        <w:tc>
          <w:tcPr>
            <w:tcW w:w="126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9277A" w:rsidTr="007E5DF5">
        <w:trPr>
          <w:trHeight w:val="355"/>
        </w:trPr>
        <w:tc>
          <w:tcPr>
            <w:tcW w:w="1008" w:type="dxa"/>
          </w:tcPr>
          <w:p w:rsidR="0069277A" w:rsidRDefault="0069277A" w:rsidP="008F2026">
            <w:pPr>
              <w:pStyle w:val="a7"/>
            </w:pPr>
            <w:r>
              <w:t>TC-1-10-4</w:t>
            </w:r>
          </w:p>
        </w:tc>
        <w:tc>
          <w:tcPr>
            <w:tcW w:w="90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符号不显示</w:t>
            </w:r>
          </w:p>
        </w:tc>
        <w:tc>
          <w:tcPr>
            <w:tcW w:w="126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9277A" w:rsidTr="007E5DF5">
        <w:trPr>
          <w:trHeight w:val="355"/>
        </w:trPr>
        <w:tc>
          <w:tcPr>
            <w:tcW w:w="1008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-1-10-5</w:t>
            </w:r>
          </w:p>
        </w:tc>
        <w:tc>
          <w:tcPr>
            <w:tcW w:w="90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t>/</w:t>
            </w:r>
            <w:r>
              <w:rPr>
                <w:rFonts w:hint="eastAsia"/>
              </w:rPr>
              <w:t>手机验证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中文不显示</w:t>
            </w:r>
          </w:p>
        </w:tc>
        <w:tc>
          <w:tcPr>
            <w:tcW w:w="126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9277A" w:rsidTr="007E5DF5">
        <w:trPr>
          <w:trHeight w:val="355"/>
        </w:trPr>
        <w:tc>
          <w:tcPr>
            <w:tcW w:w="1008" w:type="dxa"/>
          </w:tcPr>
          <w:p w:rsidR="0069277A" w:rsidRDefault="0069277A" w:rsidP="008F2026">
            <w:pPr>
              <w:pStyle w:val="a7"/>
            </w:pPr>
            <w:r>
              <w:t>TC-1-10-6</w:t>
            </w:r>
          </w:p>
        </w:tc>
        <w:tc>
          <w:tcPr>
            <w:tcW w:w="90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t>-6-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超过部分不显示</w:t>
            </w:r>
          </w:p>
        </w:tc>
        <w:tc>
          <w:tcPr>
            <w:tcW w:w="126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TC-1-10-7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t>-7-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  <w:p w:rsidR="008B6EAF" w:rsidRDefault="008B6EAF" w:rsidP="008F2026">
            <w:pPr>
              <w:pStyle w:val="a7"/>
            </w:pPr>
          </w:p>
        </w:tc>
        <w:tc>
          <w:tcPr>
            <w:tcW w:w="16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TC-1-11-1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1105E0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请阅读并同意条款</w:t>
            </w:r>
            <w:r>
              <w:t>”</w:t>
            </w:r>
          </w:p>
        </w:tc>
        <w:tc>
          <w:tcPr>
            <w:tcW w:w="1260" w:type="dxa"/>
          </w:tcPr>
          <w:p w:rsidR="008B6EAF" w:rsidRDefault="001105E0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1105E0" w:rsidP="008F2026">
            <w:pPr>
              <w:pStyle w:val="a7"/>
            </w:pPr>
            <w:proofErr w:type="gramStart"/>
            <w:r>
              <w:rPr>
                <w:rFonts w:hint="eastAsia"/>
              </w:rPr>
              <w:t>弹窗</w:t>
            </w:r>
            <w:proofErr w:type="gramEnd"/>
          </w:p>
        </w:tc>
      </w:tr>
      <w:tr w:rsidR="001105E0" w:rsidTr="007E5DF5">
        <w:trPr>
          <w:trHeight w:val="355"/>
        </w:trPr>
        <w:tc>
          <w:tcPr>
            <w:tcW w:w="1008" w:type="dxa"/>
          </w:tcPr>
          <w:p w:rsidR="001105E0" w:rsidRDefault="001105E0" w:rsidP="008F2026">
            <w:pPr>
              <w:pStyle w:val="a7"/>
            </w:pPr>
            <w:r>
              <w:t>TC-1-11-2</w:t>
            </w:r>
          </w:p>
        </w:tc>
        <w:tc>
          <w:tcPr>
            <w:tcW w:w="900" w:type="dxa"/>
          </w:tcPr>
          <w:p w:rsidR="001105E0" w:rsidRDefault="001105E0" w:rsidP="008F2026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-UC-1-E12-2-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105E0" w:rsidRDefault="001105E0" w:rsidP="008F2026">
            <w:pPr>
              <w:pStyle w:val="a7"/>
            </w:pPr>
            <w:r>
              <w:rPr>
                <w:rFonts w:hint="eastAsia"/>
              </w:rPr>
              <w:t>无显示</w:t>
            </w:r>
          </w:p>
        </w:tc>
        <w:tc>
          <w:tcPr>
            <w:tcW w:w="1260" w:type="dxa"/>
          </w:tcPr>
          <w:p w:rsidR="001105E0" w:rsidRDefault="001105E0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1105E0" w:rsidRDefault="001105E0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105E0" w:rsidRDefault="001105E0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4" w:name="_Toc501247425"/>
      <w:r w:rsidRPr="00747BDD">
        <w:rPr>
          <w:rFonts w:hint="eastAsia"/>
          <w:i w:val="0"/>
        </w:rPr>
        <w:lastRenderedPageBreak/>
        <w:t>环境要求</w:t>
      </w:r>
      <w:bookmarkEnd w:id="24"/>
    </w:p>
    <w:p w:rsidR="00D9289B" w:rsidRPr="00E93B96" w:rsidRDefault="00D9289B" w:rsidP="00747BDD">
      <w:pPr>
        <w:pStyle w:val="3"/>
        <w:numPr>
          <w:ilvl w:val="2"/>
          <w:numId w:val="8"/>
        </w:numPr>
        <w:rPr>
          <w:i/>
        </w:rPr>
      </w:pPr>
      <w:bookmarkStart w:id="25" w:name="_Toc501247426"/>
      <w:r w:rsidRPr="00E93B96">
        <w:rPr>
          <w:rFonts w:hint="eastAsia"/>
        </w:rPr>
        <w:t>硬件</w:t>
      </w:r>
      <w:bookmarkEnd w:id="25"/>
    </w:p>
    <w:p w:rsidR="00D9289B" w:rsidRDefault="003969AA" w:rsidP="00D9289B">
      <w:pPr>
        <w:pStyle w:val="a7"/>
      </w:pPr>
      <w:r>
        <w:rPr>
          <w:rFonts w:hint="eastAsia"/>
        </w:rPr>
        <w:t>可以正常上网的一台电脑</w:t>
      </w:r>
    </w:p>
    <w:p w:rsidR="00D9289B" w:rsidRPr="00E93B96" w:rsidRDefault="00D9289B" w:rsidP="00747BDD">
      <w:pPr>
        <w:pStyle w:val="3"/>
        <w:numPr>
          <w:ilvl w:val="2"/>
          <w:numId w:val="8"/>
        </w:numPr>
        <w:rPr>
          <w:i/>
        </w:rPr>
      </w:pPr>
      <w:bookmarkStart w:id="26" w:name="_Toc501247427"/>
      <w:r w:rsidRPr="00E93B96">
        <w:rPr>
          <w:rFonts w:hint="eastAsia"/>
        </w:rPr>
        <w:t>软件</w:t>
      </w:r>
      <w:bookmarkEnd w:id="26"/>
    </w:p>
    <w:p w:rsidR="00D9289B" w:rsidRDefault="003969AA" w:rsidP="00D9289B">
      <w:pPr>
        <w:pStyle w:val="a7"/>
      </w:pPr>
      <w:r>
        <w:t>F</w:t>
      </w:r>
      <w:r>
        <w:rPr>
          <w:rFonts w:hint="eastAsia"/>
        </w:rPr>
        <w:t>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3969AA" w:rsidRDefault="003969AA" w:rsidP="00D9289B">
      <w:pPr>
        <w:pStyle w:val="a7"/>
      </w:pPr>
      <w:r>
        <w:rPr>
          <w:rFonts w:hint="eastAsia"/>
        </w:rPr>
        <w:t>其它可以上网浏览的浏览器也可以</w:t>
      </w:r>
    </w:p>
    <w:p w:rsidR="00D9289B" w:rsidRPr="00747BDD" w:rsidRDefault="00D9289B" w:rsidP="00747BDD">
      <w:pPr>
        <w:pStyle w:val="3"/>
        <w:numPr>
          <w:ilvl w:val="2"/>
          <w:numId w:val="8"/>
        </w:numPr>
      </w:pPr>
      <w:bookmarkStart w:id="27" w:name="_Toc501247428"/>
      <w:r w:rsidRPr="00747BDD">
        <w:rPr>
          <w:rFonts w:hint="eastAsia"/>
        </w:rPr>
        <w:t>其它</w:t>
      </w:r>
      <w:bookmarkEnd w:id="27"/>
    </w:p>
    <w:p w:rsidR="00D9289B" w:rsidRDefault="00976D49" w:rsidP="00D9289B">
      <w:pPr>
        <w:pStyle w:val="a7"/>
      </w:pPr>
      <w:r>
        <w:rPr>
          <w:rFonts w:hint="eastAsia"/>
        </w:rPr>
        <w:t>暂无</w:t>
      </w: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8" w:name="_Toc501247429"/>
      <w:r w:rsidRPr="00747BDD">
        <w:rPr>
          <w:rFonts w:hint="eastAsia"/>
          <w:i w:val="0"/>
        </w:rPr>
        <w:t>特殊的规程要求</w:t>
      </w:r>
      <w:bookmarkEnd w:id="28"/>
    </w:p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9" w:name="_Toc501247430"/>
      <w:r w:rsidRPr="00747BDD">
        <w:rPr>
          <w:rFonts w:hint="eastAsia"/>
          <w:i w:val="0"/>
        </w:rPr>
        <w:t>用例间的依赖关系</w:t>
      </w:r>
      <w:bookmarkEnd w:id="29"/>
    </w:p>
    <w:p w:rsidR="00D9289B" w:rsidRPr="00E93B96" w:rsidRDefault="00D9289B" w:rsidP="00747BDD">
      <w:pPr>
        <w:pStyle w:val="3"/>
        <w:numPr>
          <w:ilvl w:val="2"/>
          <w:numId w:val="8"/>
        </w:numPr>
        <w:rPr>
          <w:i/>
        </w:rPr>
      </w:pPr>
      <w:bookmarkStart w:id="30" w:name="_Toc501247431"/>
      <w:r w:rsidRPr="00E93B96">
        <w:rPr>
          <w:rFonts w:hint="eastAsia"/>
        </w:rPr>
        <w:t>所依赖的用例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D9289B" w:rsidTr="000C305F">
        <w:tc>
          <w:tcPr>
            <w:tcW w:w="1368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D9289B" w:rsidTr="000C305F">
        <w:tc>
          <w:tcPr>
            <w:tcW w:w="1368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</w:tr>
      <w:tr w:rsidR="00D9289B" w:rsidTr="000C305F">
        <w:trPr>
          <w:trHeight w:val="268"/>
        </w:trPr>
        <w:tc>
          <w:tcPr>
            <w:tcW w:w="1368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</w:tr>
    </w:tbl>
    <w:p w:rsidR="00D9289B" w:rsidRDefault="00D9289B" w:rsidP="00D9289B">
      <w:pPr>
        <w:pStyle w:val="a7"/>
      </w:pPr>
    </w:p>
    <w:p w:rsidR="00D9289B" w:rsidRDefault="00D9289B" w:rsidP="00C33F01">
      <w:pPr>
        <w:pStyle w:val="3"/>
        <w:numPr>
          <w:ilvl w:val="2"/>
          <w:numId w:val="8"/>
        </w:numPr>
      </w:pPr>
      <w:bookmarkStart w:id="31" w:name="_Toc501247432"/>
      <w:r>
        <w:rPr>
          <w:rFonts w:hint="eastAsia"/>
        </w:rPr>
        <w:t>依赖关系的性质</w:t>
      </w:r>
      <w:bookmarkEnd w:id="31"/>
    </w:p>
    <w:p w:rsidR="00D9289B" w:rsidRDefault="00D9289B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0276E" w:rsidRDefault="0070276E" w:rsidP="00D9289B"/>
    <w:p w:rsidR="0070276E" w:rsidRDefault="0070276E" w:rsidP="00D9289B"/>
    <w:p w:rsidR="00747BDD" w:rsidRDefault="00747BDD" w:rsidP="00D9289B"/>
    <w:p w:rsidR="00747BDD" w:rsidRDefault="00C33F01" w:rsidP="00992DBA">
      <w:pPr>
        <w:pStyle w:val="a"/>
      </w:pPr>
      <w:bookmarkStart w:id="32" w:name="_Toc501247433"/>
      <w:r>
        <w:rPr>
          <w:rFonts w:hint="eastAsia"/>
        </w:rPr>
        <w:lastRenderedPageBreak/>
        <w:t>学生</w:t>
      </w:r>
      <w:r w:rsidR="00747BDD">
        <w:rPr>
          <w:rFonts w:hint="eastAsia"/>
        </w:rPr>
        <w:t>登录测试</w:t>
      </w:r>
      <w:bookmarkEnd w:id="32"/>
    </w:p>
    <w:p w:rsidR="00747BDD" w:rsidRDefault="00747BDD" w:rsidP="00747BDD">
      <w:pPr>
        <w:pStyle w:val="a4"/>
        <w:widowControl w:val="0"/>
        <w:numPr>
          <w:ilvl w:val="1"/>
          <w:numId w:val="5"/>
        </w:numPr>
        <w:jc w:val="both"/>
      </w:pPr>
      <w:bookmarkStart w:id="33" w:name="_Toc501247434"/>
      <w:r>
        <w:rPr>
          <w:rFonts w:hint="eastAsia"/>
        </w:rPr>
        <w:t>测试项名称</w:t>
      </w:r>
      <w:bookmarkEnd w:id="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747BDD" w:rsidTr="00747BDD">
        <w:tc>
          <w:tcPr>
            <w:tcW w:w="198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747BDD" w:rsidTr="00747BDD">
        <w:tc>
          <w:tcPr>
            <w:tcW w:w="1980" w:type="dxa"/>
          </w:tcPr>
          <w:p w:rsidR="00747BDD" w:rsidRDefault="00872B3A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用户名测试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t>TC-2-1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</w:p>
        </w:tc>
      </w:tr>
      <w:tr w:rsidR="00747BDD" w:rsidTr="00747BDD">
        <w:trPr>
          <w:trHeight w:val="269"/>
        </w:trPr>
        <w:tc>
          <w:tcPr>
            <w:tcW w:w="1980" w:type="dxa"/>
          </w:tcPr>
          <w:p w:rsidR="00747BDD" w:rsidRDefault="00872B3A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密码测试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t>TC-2-2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</w:p>
        </w:tc>
      </w:tr>
      <w:tr w:rsidR="00747BDD" w:rsidTr="00747BDD">
        <w:trPr>
          <w:trHeight w:val="269"/>
        </w:trPr>
        <w:tc>
          <w:tcPr>
            <w:tcW w:w="1980" w:type="dxa"/>
          </w:tcPr>
          <w:p w:rsidR="00747BDD" w:rsidRDefault="000154F7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记住我测试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t>TC-2-3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</w:p>
        </w:tc>
      </w:tr>
      <w:tr w:rsidR="000154F7" w:rsidTr="00747BDD">
        <w:trPr>
          <w:trHeight w:val="269"/>
        </w:trPr>
        <w:tc>
          <w:tcPr>
            <w:tcW w:w="1980" w:type="dxa"/>
          </w:tcPr>
          <w:p w:rsidR="000154F7" w:rsidRDefault="000154F7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在线测试</w:t>
            </w:r>
          </w:p>
        </w:tc>
        <w:tc>
          <w:tcPr>
            <w:tcW w:w="1440" w:type="dxa"/>
          </w:tcPr>
          <w:p w:rsidR="000154F7" w:rsidRDefault="000154F7" w:rsidP="00747BDD">
            <w:pPr>
              <w:pStyle w:val="a7"/>
            </w:pPr>
            <w:r>
              <w:rPr>
                <w:rFonts w:hint="eastAsia"/>
              </w:rPr>
              <w:t>TC-2-4</w:t>
            </w:r>
          </w:p>
        </w:tc>
        <w:tc>
          <w:tcPr>
            <w:tcW w:w="4992" w:type="dxa"/>
          </w:tcPr>
          <w:p w:rsidR="000154F7" w:rsidRDefault="00A618E6" w:rsidP="00747BDD">
            <w:pPr>
              <w:pStyle w:val="a7"/>
            </w:pPr>
            <w:r>
              <w:rPr>
                <w:rFonts w:hint="eastAsia"/>
              </w:rPr>
              <w:t>被包含在</w:t>
            </w:r>
            <w:r>
              <w:t>TC-2-5</w:t>
            </w:r>
            <w:r>
              <w:rPr>
                <w:rFonts w:hint="eastAsia"/>
              </w:rPr>
              <w:t>中，被删除</w:t>
            </w:r>
          </w:p>
        </w:tc>
      </w:tr>
      <w:tr w:rsidR="000154F7" w:rsidTr="00747BDD">
        <w:trPr>
          <w:trHeight w:val="269"/>
        </w:trPr>
        <w:tc>
          <w:tcPr>
            <w:tcW w:w="1980" w:type="dxa"/>
          </w:tcPr>
          <w:p w:rsidR="000154F7" w:rsidRDefault="000154F7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 w:rsidR="002A3FA9">
              <w:rPr>
                <w:rFonts w:hint="eastAsia"/>
              </w:rPr>
              <w:t>用户名密码</w:t>
            </w:r>
            <w:r w:rsidR="00634710">
              <w:rPr>
                <w:rFonts w:hint="eastAsia"/>
              </w:rPr>
              <w:t>记住我</w:t>
            </w:r>
            <w:r w:rsidR="002A3FA9">
              <w:rPr>
                <w:rFonts w:hint="eastAsia"/>
              </w:rPr>
              <w:t>组合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154F7" w:rsidRDefault="00E40E8B" w:rsidP="00747BDD">
            <w:pPr>
              <w:pStyle w:val="a7"/>
            </w:pPr>
            <w:r>
              <w:t>TC-2-5</w:t>
            </w:r>
          </w:p>
        </w:tc>
        <w:tc>
          <w:tcPr>
            <w:tcW w:w="4992" w:type="dxa"/>
          </w:tcPr>
          <w:p w:rsidR="000154F7" w:rsidRDefault="000154F7" w:rsidP="00747BDD">
            <w:pPr>
              <w:pStyle w:val="a7"/>
            </w:pPr>
          </w:p>
        </w:tc>
      </w:tr>
    </w:tbl>
    <w:p w:rsidR="00747BDD" w:rsidRDefault="00747BDD" w:rsidP="00747BDD">
      <w:pPr>
        <w:pStyle w:val="a7"/>
      </w:pPr>
    </w:p>
    <w:p w:rsidR="00747BDD" w:rsidRDefault="00747BDD" w:rsidP="00747BDD">
      <w:pPr>
        <w:pStyle w:val="a4"/>
        <w:widowControl w:val="0"/>
        <w:numPr>
          <w:ilvl w:val="1"/>
          <w:numId w:val="5"/>
        </w:numPr>
        <w:jc w:val="both"/>
      </w:pPr>
      <w:bookmarkStart w:id="34" w:name="_Toc501247435"/>
      <w:r>
        <w:rPr>
          <w:rFonts w:hint="eastAsia"/>
        </w:rPr>
        <w:t>引用文档</w:t>
      </w:r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747BDD" w:rsidTr="00747BDD">
        <w:tc>
          <w:tcPr>
            <w:tcW w:w="180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747BDD" w:rsidTr="00747BDD">
        <w:trPr>
          <w:trHeight w:val="371"/>
        </w:trPr>
        <w:tc>
          <w:tcPr>
            <w:tcW w:w="1800" w:type="dxa"/>
          </w:tcPr>
          <w:p w:rsidR="00747BDD" w:rsidRDefault="00811449" w:rsidP="00747BDD">
            <w:pPr>
              <w:pStyle w:val="a7"/>
            </w:pPr>
            <w:r>
              <w:t>Quote-1-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747BDD" w:rsidRDefault="00C33F01" w:rsidP="00747BDD">
            <w:pPr>
              <w:pStyle w:val="a7"/>
            </w:pPr>
            <w:r>
              <w:t>UC-2</w:t>
            </w:r>
          </w:p>
        </w:tc>
      </w:tr>
    </w:tbl>
    <w:p w:rsidR="00747BDD" w:rsidRDefault="00747BDD" w:rsidP="00747BDD">
      <w:pPr>
        <w:pStyle w:val="a7"/>
      </w:pPr>
    </w:p>
    <w:p w:rsidR="00747BDD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35" w:name="_Toc501247436"/>
      <w:r w:rsidRPr="00C33F01">
        <w:rPr>
          <w:rFonts w:hint="eastAsia"/>
          <w:i w:val="0"/>
        </w:rPr>
        <w:t>输入说明</w:t>
      </w:r>
      <w:bookmarkEnd w:id="35"/>
    </w:p>
    <w:p w:rsidR="00F80BD6" w:rsidRPr="00F80BD6" w:rsidRDefault="00F80BD6" w:rsidP="00F80BD6">
      <w:pPr>
        <w:pStyle w:val="3"/>
        <w:numPr>
          <w:ilvl w:val="2"/>
          <w:numId w:val="5"/>
        </w:numPr>
      </w:pPr>
      <w:bookmarkStart w:id="36" w:name="_Toc501247437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用户名测试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747BDD" w:rsidTr="00701A80">
        <w:tc>
          <w:tcPr>
            <w:tcW w:w="1008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747BDD" w:rsidTr="00701A80">
        <w:tc>
          <w:tcPr>
            <w:tcW w:w="1008" w:type="dxa"/>
          </w:tcPr>
          <w:p w:rsidR="00747BDD" w:rsidRDefault="0070276E" w:rsidP="00747BDD">
            <w:pPr>
              <w:pStyle w:val="a7"/>
            </w:pPr>
            <w:r>
              <w:t>TC-2-1-1</w:t>
            </w:r>
          </w:p>
        </w:tc>
        <w:tc>
          <w:tcPr>
            <w:tcW w:w="900" w:type="dxa"/>
          </w:tcPr>
          <w:p w:rsidR="00747BDD" w:rsidRDefault="0070276E" w:rsidP="00747BDD">
            <w:pPr>
              <w:pStyle w:val="a7"/>
            </w:pPr>
            <w:r>
              <w:rPr>
                <w:rFonts w:hint="eastAsia"/>
              </w:rPr>
              <w:t>UC</w:t>
            </w:r>
            <w:r>
              <w:t>-2-</w:t>
            </w:r>
            <w:r w:rsidR="00701A80">
              <w:t>1.0</w:t>
            </w:r>
            <w:r>
              <w:t>E2-1</w:t>
            </w:r>
          </w:p>
        </w:tc>
        <w:tc>
          <w:tcPr>
            <w:tcW w:w="720" w:type="dxa"/>
          </w:tcPr>
          <w:p w:rsidR="00747BDD" w:rsidRDefault="0070276E" w:rsidP="00747BDD">
            <w:pPr>
              <w:pStyle w:val="a7"/>
            </w:pPr>
            <w:r>
              <w:t>“djiqjowdqkl”</w:t>
            </w:r>
          </w:p>
        </w:tc>
        <w:tc>
          <w:tcPr>
            <w:tcW w:w="1260" w:type="dxa"/>
          </w:tcPr>
          <w:p w:rsidR="00747BDD" w:rsidRDefault="0070276E" w:rsidP="00747BDD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01A80" w:rsidRDefault="0070276E" w:rsidP="00747BDD">
            <w:pPr>
              <w:pStyle w:val="a7"/>
            </w:pPr>
            <w:r>
              <w:rPr>
                <w:rFonts w:hint="eastAsia"/>
              </w:rPr>
              <w:t>不存在的账号</w:t>
            </w:r>
          </w:p>
          <w:p w:rsidR="00701A80" w:rsidRDefault="0070276E" w:rsidP="00747BDD">
            <w:pPr>
              <w:pStyle w:val="a7"/>
            </w:pPr>
            <w:r>
              <w:rPr>
                <w:rFonts w:hint="eastAsia"/>
              </w:rPr>
              <w:t>英文数字混合</w:t>
            </w:r>
            <w:r w:rsidR="00701A80">
              <w:rPr>
                <w:rFonts w:hint="eastAsia"/>
              </w:rPr>
              <w:t>、纯英文</w:t>
            </w:r>
          </w:p>
          <w:p w:rsidR="00747BDD" w:rsidRDefault="00747BDD" w:rsidP="00701A80">
            <w:pPr>
              <w:pStyle w:val="a7"/>
            </w:pPr>
          </w:p>
        </w:tc>
        <w:tc>
          <w:tcPr>
            <w:tcW w:w="3012" w:type="dxa"/>
          </w:tcPr>
          <w:p w:rsidR="00747BDD" w:rsidRDefault="0070276E" w:rsidP="00747BDD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747BDD" w:rsidTr="00701A80">
        <w:trPr>
          <w:trHeight w:val="362"/>
        </w:trPr>
        <w:tc>
          <w:tcPr>
            <w:tcW w:w="1008" w:type="dxa"/>
          </w:tcPr>
          <w:p w:rsidR="00747BDD" w:rsidRDefault="0070276E" w:rsidP="00747BDD">
            <w:pPr>
              <w:pStyle w:val="a7"/>
            </w:pPr>
            <w:r>
              <w:t>TC-2-1-2</w:t>
            </w:r>
          </w:p>
        </w:tc>
        <w:tc>
          <w:tcPr>
            <w:tcW w:w="900" w:type="dxa"/>
          </w:tcPr>
          <w:p w:rsidR="00747BDD" w:rsidRDefault="00701A80" w:rsidP="00747BDD">
            <w:pPr>
              <w:pStyle w:val="a7"/>
            </w:pPr>
            <w:r>
              <w:t>UC-2-1.1-</w:t>
            </w:r>
            <w:r w:rsidR="00E40E8B">
              <w:rPr>
                <w:rFonts w:hint="eastAsia"/>
              </w:rPr>
              <w:t>非法字符用户名</w:t>
            </w:r>
          </w:p>
        </w:tc>
        <w:tc>
          <w:tcPr>
            <w:tcW w:w="720" w:type="dxa"/>
          </w:tcPr>
          <w:p w:rsidR="00747BDD" w:rsidRDefault="00E40E8B" w:rsidP="00747BDD">
            <w:pPr>
              <w:pStyle w:val="a7"/>
            </w:pPr>
            <w:r>
              <w:t>“;[]’;.,/”</w:t>
            </w:r>
          </w:p>
        </w:tc>
        <w:tc>
          <w:tcPr>
            <w:tcW w:w="1260" w:type="dxa"/>
          </w:tcPr>
          <w:p w:rsidR="00747BDD" w:rsidRDefault="00E40E8B" w:rsidP="00747BDD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47BDD" w:rsidRDefault="00701A80" w:rsidP="00747BDD">
            <w:pPr>
              <w:pStyle w:val="a7"/>
            </w:pPr>
            <w:r>
              <w:rPr>
                <w:rFonts w:hint="eastAsia"/>
              </w:rPr>
              <w:t>除去</w:t>
            </w:r>
            <w:r>
              <w:t>a-z A-Z 0-9</w:t>
            </w:r>
            <w:r>
              <w:rPr>
                <w:rFonts w:hint="eastAsia"/>
              </w:rPr>
              <w:t>的任意字符</w:t>
            </w:r>
            <w:r w:rsidR="00F80BD6">
              <w:rPr>
                <w:rFonts w:hint="eastAsia"/>
              </w:rPr>
              <w:t>，包括中文</w:t>
            </w:r>
          </w:p>
        </w:tc>
        <w:tc>
          <w:tcPr>
            <w:tcW w:w="3012" w:type="dxa"/>
          </w:tcPr>
          <w:p w:rsidR="00747BDD" w:rsidRDefault="00701A80" w:rsidP="00747BDD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701A80" w:rsidTr="00701A80">
        <w:trPr>
          <w:trHeight w:val="362"/>
        </w:trPr>
        <w:tc>
          <w:tcPr>
            <w:tcW w:w="1008" w:type="dxa"/>
          </w:tcPr>
          <w:p w:rsidR="00701A80" w:rsidRDefault="00701A80" w:rsidP="00967CD9">
            <w:pPr>
              <w:pStyle w:val="a7"/>
            </w:pPr>
            <w:r>
              <w:t>TC-2-1-3</w:t>
            </w:r>
          </w:p>
        </w:tc>
        <w:tc>
          <w:tcPr>
            <w:tcW w:w="900" w:type="dxa"/>
          </w:tcPr>
          <w:p w:rsidR="00701A80" w:rsidRDefault="00701A80" w:rsidP="00701A80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超长用</w:t>
            </w:r>
            <w:r>
              <w:rPr>
                <w:rFonts w:hint="eastAsia"/>
              </w:rPr>
              <w:lastRenderedPageBreak/>
              <w:t>户名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</w:tcPr>
          <w:p w:rsidR="00701A80" w:rsidRDefault="00701A80" w:rsidP="00967CD9">
            <w:pPr>
              <w:pStyle w:val="a7"/>
            </w:pPr>
            <w:r>
              <w:lastRenderedPageBreak/>
              <w:t>“zanebonoaltersab</w:t>
            </w:r>
            <w:r>
              <w:lastRenderedPageBreak/>
              <w:t>erwar”</w:t>
            </w:r>
          </w:p>
        </w:tc>
        <w:tc>
          <w:tcPr>
            <w:tcW w:w="126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701A80" w:rsidTr="00701A80">
        <w:trPr>
          <w:trHeight w:val="362"/>
        </w:trPr>
        <w:tc>
          <w:tcPr>
            <w:tcW w:w="1008" w:type="dxa"/>
          </w:tcPr>
          <w:p w:rsidR="00701A80" w:rsidRDefault="00701A80" w:rsidP="00967CD9">
            <w:pPr>
              <w:pStyle w:val="a7"/>
            </w:pPr>
            <w:r>
              <w:lastRenderedPageBreak/>
              <w:t>TC-2-1-4</w:t>
            </w:r>
          </w:p>
        </w:tc>
        <w:tc>
          <w:tcPr>
            <w:tcW w:w="900" w:type="dxa"/>
          </w:tcPr>
          <w:p w:rsidR="00701A80" w:rsidRDefault="00701A80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纯数字用户名</w:t>
            </w:r>
          </w:p>
        </w:tc>
        <w:tc>
          <w:tcPr>
            <w:tcW w:w="720" w:type="dxa"/>
          </w:tcPr>
          <w:p w:rsidR="00701A80" w:rsidRDefault="00701A80" w:rsidP="00967CD9">
            <w:pPr>
              <w:pStyle w:val="a7"/>
            </w:pPr>
            <w:r>
              <w:t>“456789798”</w:t>
            </w:r>
          </w:p>
        </w:tc>
        <w:tc>
          <w:tcPr>
            <w:tcW w:w="126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纯数字</w:t>
            </w:r>
          </w:p>
        </w:tc>
        <w:tc>
          <w:tcPr>
            <w:tcW w:w="3012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F80BD6" w:rsidTr="00701A80">
        <w:trPr>
          <w:trHeight w:val="362"/>
        </w:trPr>
        <w:tc>
          <w:tcPr>
            <w:tcW w:w="1008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TC</w:t>
            </w:r>
            <w:r>
              <w:t>-2-1-5</w:t>
            </w:r>
          </w:p>
        </w:tc>
        <w:tc>
          <w:tcPr>
            <w:tcW w:w="900" w:type="dxa"/>
          </w:tcPr>
          <w:p w:rsidR="00F80BD6" w:rsidRDefault="00F80BD6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英文用户名</w:t>
            </w:r>
          </w:p>
        </w:tc>
        <w:tc>
          <w:tcPr>
            <w:tcW w:w="720" w:type="dxa"/>
          </w:tcPr>
          <w:p w:rsidR="00F80BD6" w:rsidRDefault="00F80BD6" w:rsidP="00967CD9">
            <w:pPr>
              <w:pStyle w:val="a7"/>
            </w:pPr>
            <w:r>
              <w:t>“zanebono”</w:t>
            </w:r>
          </w:p>
        </w:tc>
        <w:tc>
          <w:tcPr>
            <w:tcW w:w="1260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0BD6" w:rsidRDefault="00F80BD6" w:rsidP="00967CD9">
            <w:pPr>
              <w:pStyle w:val="a7"/>
            </w:pPr>
            <w:r>
              <w:t>a-z,A-Z</w:t>
            </w:r>
          </w:p>
        </w:tc>
        <w:tc>
          <w:tcPr>
            <w:tcW w:w="3012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F80BD6" w:rsidTr="00701A80">
        <w:trPr>
          <w:trHeight w:val="362"/>
        </w:trPr>
        <w:tc>
          <w:tcPr>
            <w:tcW w:w="1008" w:type="dxa"/>
          </w:tcPr>
          <w:p w:rsidR="00F80BD6" w:rsidRDefault="00F80BD6" w:rsidP="00967CD9">
            <w:pPr>
              <w:pStyle w:val="a7"/>
            </w:pPr>
            <w:r>
              <w:t>TC-2-1-6</w:t>
            </w:r>
          </w:p>
        </w:tc>
        <w:tc>
          <w:tcPr>
            <w:tcW w:w="900" w:type="dxa"/>
          </w:tcPr>
          <w:p w:rsidR="00F80BD6" w:rsidRDefault="00F80BD6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正确长度限制</w:t>
            </w:r>
          </w:p>
        </w:tc>
        <w:tc>
          <w:tcPr>
            <w:tcW w:w="720" w:type="dxa"/>
          </w:tcPr>
          <w:p w:rsidR="00F80BD6" w:rsidRDefault="00F80BD6" w:rsidP="00967CD9">
            <w:pPr>
              <w:pStyle w:val="a7"/>
            </w:pPr>
            <w:r>
              <w:t>X</w:t>
            </w:r>
          </w:p>
        </w:tc>
        <w:tc>
          <w:tcPr>
            <w:tcW w:w="1260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0BD6" w:rsidRDefault="00F80BD6" w:rsidP="00967CD9">
            <w:pPr>
              <w:pStyle w:val="a7"/>
            </w:pPr>
            <w:r>
              <w:t>X.length&gt;=1</w:t>
            </w:r>
          </w:p>
          <w:p w:rsidR="00F80BD6" w:rsidRDefault="00F80BD6" w:rsidP="00967CD9">
            <w:pPr>
              <w:pStyle w:val="a7"/>
            </w:pPr>
            <w:r>
              <w:t>X.length&lt;=12</w:t>
            </w:r>
          </w:p>
        </w:tc>
        <w:tc>
          <w:tcPr>
            <w:tcW w:w="3012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F81680" w:rsidTr="00701A80">
        <w:trPr>
          <w:trHeight w:val="362"/>
        </w:trPr>
        <w:tc>
          <w:tcPr>
            <w:tcW w:w="1008" w:type="dxa"/>
          </w:tcPr>
          <w:p w:rsidR="00F81680" w:rsidRDefault="000A5720" w:rsidP="00967CD9">
            <w:pPr>
              <w:pStyle w:val="a7"/>
            </w:pPr>
            <w:r>
              <w:t>TC-2-1-7</w:t>
            </w:r>
          </w:p>
        </w:tc>
        <w:tc>
          <w:tcPr>
            <w:tcW w:w="900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UC</w:t>
            </w:r>
            <w:r>
              <w:t>-2-1.0E2-</w:t>
            </w:r>
            <w:r w:rsidR="000A5720">
              <w:t>2</w:t>
            </w:r>
          </w:p>
        </w:tc>
        <w:tc>
          <w:tcPr>
            <w:tcW w:w="720" w:type="dxa"/>
          </w:tcPr>
          <w:p w:rsidR="00F81680" w:rsidRDefault="00F81680" w:rsidP="00967CD9">
            <w:pPr>
              <w:pStyle w:val="a7"/>
            </w:pPr>
            <w:r>
              <w:t>“djiqjowdqkl”</w:t>
            </w:r>
          </w:p>
        </w:tc>
        <w:tc>
          <w:tcPr>
            <w:tcW w:w="1260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存在的账号</w:t>
            </w:r>
          </w:p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英文数字混合、纯英文</w:t>
            </w:r>
          </w:p>
          <w:p w:rsidR="00F81680" w:rsidRDefault="00F81680" w:rsidP="00967CD9">
            <w:pPr>
              <w:pStyle w:val="a7"/>
            </w:pPr>
          </w:p>
        </w:tc>
        <w:tc>
          <w:tcPr>
            <w:tcW w:w="3012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0A5720" w:rsidTr="00701A80">
        <w:trPr>
          <w:trHeight w:val="362"/>
        </w:trPr>
        <w:tc>
          <w:tcPr>
            <w:tcW w:w="1008" w:type="dxa"/>
          </w:tcPr>
          <w:p w:rsidR="000A5720" w:rsidRDefault="000A5720" w:rsidP="00967CD9">
            <w:pPr>
              <w:pStyle w:val="a7"/>
            </w:pPr>
            <w:r>
              <w:t>TC-2-1-8</w:t>
            </w:r>
          </w:p>
        </w:tc>
        <w:tc>
          <w:tcPr>
            <w:tcW w:w="900" w:type="dxa"/>
          </w:tcPr>
          <w:p w:rsidR="000A5720" w:rsidRDefault="000A5720" w:rsidP="00967CD9">
            <w:pPr>
              <w:pStyle w:val="a7"/>
            </w:pPr>
            <w:r>
              <w:t>UC-2-1.0E2-3</w:t>
            </w:r>
          </w:p>
        </w:tc>
        <w:tc>
          <w:tcPr>
            <w:tcW w:w="720" w:type="dxa"/>
          </w:tcPr>
          <w:p w:rsidR="000A5720" w:rsidRDefault="000A5720" w:rsidP="00967CD9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747BDD" w:rsidRDefault="00F80BD6" w:rsidP="00F80BD6">
      <w:pPr>
        <w:pStyle w:val="3"/>
        <w:numPr>
          <w:ilvl w:val="2"/>
          <w:numId w:val="5"/>
        </w:numPr>
      </w:pPr>
      <w:bookmarkStart w:id="37" w:name="_Toc501247438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密码测试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154F7" w:rsidTr="00967CD9">
        <w:tc>
          <w:tcPr>
            <w:tcW w:w="1008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154F7" w:rsidTr="00967CD9">
        <w:tc>
          <w:tcPr>
            <w:tcW w:w="1008" w:type="dxa"/>
          </w:tcPr>
          <w:p w:rsidR="000154F7" w:rsidRDefault="002A3FA9" w:rsidP="00967CD9">
            <w:pPr>
              <w:pStyle w:val="a7"/>
            </w:pPr>
            <w:r>
              <w:t>TC-2-2-1</w:t>
            </w:r>
          </w:p>
        </w:tc>
        <w:tc>
          <w:tcPr>
            <w:tcW w:w="900" w:type="dxa"/>
          </w:tcPr>
          <w:p w:rsidR="000154F7" w:rsidRDefault="00F80BD6" w:rsidP="00967CD9">
            <w:pPr>
              <w:pStyle w:val="a7"/>
            </w:pPr>
            <w:r>
              <w:t>UC-2-</w:t>
            </w:r>
            <w:r>
              <w:rPr>
                <w:rFonts w:hint="eastAsia"/>
              </w:rPr>
              <w:t>1.1-</w:t>
            </w:r>
            <w:r w:rsidR="006F0D97">
              <w:rPr>
                <w:rFonts w:hint="eastAsia"/>
              </w:rPr>
              <w:t>密码格式错误</w:t>
            </w:r>
          </w:p>
        </w:tc>
        <w:tc>
          <w:tcPr>
            <w:tcW w:w="720" w:type="dxa"/>
          </w:tcPr>
          <w:p w:rsidR="000154F7" w:rsidRDefault="006F0D97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[[]</w:t>
            </w:r>
            <w:r>
              <w:t>’</w:t>
            </w:r>
            <w:r>
              <w:rPr>
                <w:rFonts w:hint="eastAsia"/>
              </w:rPr>
              <w:t>;.</w:t>
            </w:r>
            <w:r>
              <w:t>”</w:t>
            </w:r>
          </w:p>
        </w:tc>
        <w:tc>
          <w:tcPr>
            <w:tcW w:w="1260" w:type="dxa"/>
          </w:tcPr>
          <w:p w:rsidR="000154F7" w:rsidRDefault="002A3FA9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154F7" w:rsidRDefault="006F0D97" w:rsidP="006F0D97">
            <w:pPr>
              <w:pStyle w:val="a7"/>
            </w:pPr>
            <w:r>
              <w:rPr>
                <w:rFonts w:hint="eastAsia"/>
              </w:rPr>
              <w:t>除去</w:t>
            </w:r>
            <w:r>
              <w:t>0-9</w:t>
            </w:r>
            <w:r>
              <w:rPr>
                <w:rFonts w:hint="eastAsia"/>
              </w:rPr>
              <w:t>的任意字符，包括中文</w:t>
            </w:r>
          </w:p>
        </w:tc>
        <w:tc>
          <w:tcPr>
            <w:tcW w:w="3012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0154F7" w:rsidTr="00967CD9">
        <w:trPr>
          <w:trHeight w:val="362"/>
        </w:trPr>
        <w:tc>
          <w:tcPr>
            <w:tcW w:w="1008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TC-2-2-2</w:t>
            </w:r>
          </w:p>
        </w:tc>
        <w:tc>
          <w:tcPr>
            <w:tcW w:w="900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UC-2-1</w:t>
            </w:r>
            <w:r>
              <w:t>.1-</w:t>
            </w:r>
            <w:r>
              <w:rPr>
                <w:rFonts w:hint="eastAsia"/>
              </w:rPr>
              <w:t>长度不正常</w:t>
            </w:r>
          </w:p>
        </w:tc>
        <w:tc>
          <w:tcPr>
            <w:tcW w:w="720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X</w:t>
            </w:r>
          </w:p>
        </w:tc>
        <w:tc>
          <w:tcPr>
            <w:tcW w:w="1260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154F7" w:rsidRDefault="006F0D97" w:rsidP="00967CD9">
            <w:pPr>
              <w:pStyle w:val="a7"/>
            </w:pPr>
            <w:r>
              <w:t>X.length&gt;16</w:t>
            </w:r>
          </w:p>
          <w:p w:rsidR="006F0D97" w:rsidRDefault="006F0D97" w:rsidP="00967CD9">
            <w:pPr>
              <w:pStyle w:val="a7"/>
            </w:pPr>
            <w:r>
              <w:t>|X.length&lt;6</w:t>
            </w:r>
          </w:p>
        </w:tc>
        <w:tc>
          <w:tcPr>
            <w:tcW w:w="3012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6F0D97" w:rsidTr="00967CD9">
        <w:trPr>
          <w:trHeight w:val="362"/>
        </w:trPr>
        <w:tc>
          <w:tcPr>
            <w:tcW w:w="1008" w:type="dxa"/>
          </w:tcPr>
          <w:p w:rsidR="006F0D97" w:rsidRDefault="006F0D97" w:rsidP="00967CD9">
            <w:pPr>
              <w:pStyle w:val="a7"/>
            </w:pPr>
            <w:r>
              <w:t>TC-2-2-3</w:t>
            </w:r>
          </w:p>
        </w:tc>
        <w:tc>
          <w:tcPr>
            <w:tcW w:w="900" w:type="dxa"/>
          </w:tcPr>
          <w:p w:rsidR="006F0D97" w:rsidRDefault="006F0D97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正确密码格式</w:t>
            </w:r>
          </w:p>
        </w:tc>
        <w:tc>
          <w:tcPr>
            <w:tcW w:w="720" w:type="dxa"/>
          </w:tcPr>
          <w:p w:rsidR="006F0D97" w:rsidRDefault="006F0D97" w:rsidP="00967CD9">
            <w:pPr>
              <w:pStyle w:val="a7"/>
            </w:pPr>
            <w:r>
              <w:t>“0547895”</w:t>
            </w:r>
          </w:p>
        </w:tc>
        <w:tc>
          <w:tcPr>
            <w:tcW w:w="1260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F0D97" w:rsidRDefault="006F0D97" w:rsidP="00967CD9">
            <w:pPr>
              <w:pStyle w:val="a7"/>
            </w:pPr>
            <w:r>
              <w:t>0-9</w:t>
            </w:r>
          </w:p>
        </w:tc>
        <w:tc>
          <w:tcPr>
            <w:tcW w:w="3012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6F0D97" w:rsidTr="00967CD9">
        <w:trPr>
          <w:trHeight w:val="362"/>
        </w:trPr>
        <w:tc>
          <w:tcPr>
            <w:tcW w:w="1008" w:type="dxa"/>
          </w:tcPr>
          <w:p w:rsidR="006F0D97" w:rsidRDefault="006F0D97" w:rsidP="00967CD9">
            <w:pPr>
              <w:pStyle w:val="a7"/>
            </w:pPr>
            <w:r>
              <w:t>TC-2-2-4</w:t>
            </w:r>
          </w:p>
        </w:tc>
        <w:tc>
          <w:tcPr>
            <w:tcW w:w="900" w:type="dxa"/>
          </w:tcPr>
          <w:p w:rsidR="006F0D97" w:rsidRDefault="006F0D97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正确密码长度</w:t>
            </w:r>
          </w:p>
        </w:tc>
        <w:tc>
          <w:tcPr>
            <w:tcW w:w="720" w:type="dxa"/>
          </w:tcPr>
          <w:p w:rsidR="006F0D97" w:rsidRDefault="006F0D97" w:rsidP="00967CD9">
            <w:pPr>
              <w:pStyle w:val="a7"/>
            </w:pPr>
            <w:r>
              <w:t>X</w:t>
            </w:r>
          </w:p>
        </w:tc>
        <w:tc>
          <w:tcPr>
            <w:tcW w:w="1260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F0D97" w:rsidRDefault="006F0D97" w:rsidP="00967CD9">
            <w:pPr>
              <w:pStyle w:val="a7"/>
            </w:pPr>
            <w:r>
              <w:t>6&lt;X.length&lt;16</w:t>
            </w:r>
          </w:p>
        </w:tc>
        <w:tc>
          <w:tcPr>
            <w:tcW w:w="3012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634710" w:rsidTr="00967CD9">
        <w:trPr>
          <w:trHeight w:val="362"/>
        </w:trPr>
        <w:tc>
          <w:tcPr>
            <w:tcW w:w="1008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lastRenderedPageBreak/>
              <w:t>TC-2-2-5</w:t>
            </w:r>
          </w:p>
        </w:tc>
        <w:tc>
          <w:tcPr>
            <w:tcW w:w="900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UC-2-1.1-</w:t>
            </w:r>
            <w:r>
              <w:rPr>
                <w:rFonts w:hint="eastAsia"/>
              </w:rPr>
              <w:t>密码长度为空</w:t>
            </w:r>
          </w:p>
        </w:tc>
        <w:tc>
          <w:tcPr>
            <w:tcW w:w="720" w:type="dxa"/>
          </w:tcPr>
          <w:p w:rsidR="00634710" w:rsidRDefault="00634710" w:rsidP="00967CD9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503D33" w:rsidTr="00967CD9">
        <w:trPr>
          <w:trHeight w:val="362"/>
        </w:trPr>
        <w:tc>
          <w:tcPr>
            <w:tcW w:w="1008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TC-2-2-6</w:t>
            </w:r>
          </w:p>
        </w:tc>
        <w:tc>
          <w:tcPr>
            <w:tcW w:w="900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UC</w:t>
            </w:r>
            <w:r>
              <w:t>-2-1.1-</w:t>
            </w:r>
            <w:r>
              <w:rPr>
                <w:rFonts w:hint="eastAsia"/>
              </w:rPr>
              <w:t>与用户名不匹配的密码</w:t>
            </w:r>
          </w:p>
        </w:tc>
        <w:tc>
          <w:tcPr>
            <w:tcW w:w="720" w:type="dxa"/>
          </w:tcPr>
          <w:p w:rsidR="00503D33" w:rsidRDefault="00503D33" w:rsidP="00967CD9">
            <w:pPr>
              <w:pStyle w:val="a7"/>
            </w:pPr>
            <w:r>
              <w:t>“456789”</w:t>
            </w:r>
          </w:p>
        </w:tc>
        <w:tc>
          <w:tcPr>
            <w:tcW w:w="1260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与用户名那不匹配的密码</w:t>
            </w:r>
          </w:p>
        </w:tc>
        <w:tc>
          <w:tcPr>
            <w:tcW w:w="3012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</w:tbl>
    <w:p w:rsidR="000154F7" w:rsidRDefault="00A618E6" w:rsidP="00A618E6">
      <w:pPr>
        <w:pStyle w:val="3"/>
        <w:numPr>
          <w:ilvl w:val="2"/>
          <w:numId w:val="5"/>
        </w:numPr>
      </w:pPr>
      <w:bookmarkStart w:id="38" w:name="_Toc501247439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记住我测试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618E6" w:rsidTr="00A618E6">
        <w:tc>
          <w:tcPr>
            <w:tcW w:w="1008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618E6" w:rsidTr="00A618E6">
        <w:tc>
          <w:tcPr>
            <w:tcW w:w="1008" w:type="dxa"/>
          </w:tcPr>
          <w:p w:rsidR="00A618E6" w:rsidRDefault="008E7580" w:rsidP="00967CD9">
            <w:pPr>
              <w:pStyle w:val="a7"/>
            </w:pPr>
            <w:r>
              <w:t>TC-2-3-1</w:t>
            </w:r>
          </w:p>
        </w:tc>
        <w:tc>
          <w:tcPr>
            <w:tcW w:w="900" w:type="dxa"/>
          </w:tcPr>
          <w:p w:rsidR="00A618E6" w:rsidRDefault="008E7580" w:rsidP="00967CD9">
            <w:pPr>
              <w:pStyle w:val="a7"/>
            </w:pPr>
            <w:r>
              <w:t>UC-2-1.1-1-</w:t>
            </w:r>
            <w:r>
              <w:rPr>
                <w:rFonts w:hint="eastAsia"/>
              </w:rPr>
              <w:t>未勾选</w:t>
            </w:r>
          </w:p>
        </w:tc>
        <w:tc>
          <w:tcPr>
            <w:tcW w:w="720" w:type="dxa"/>
          </w:tcPr>
          <w:p w:rsidR="00A618E6" w:rsidRDefault="008E7580" w:rsidP="00967CD9">
            <w:pPr>
              <w:pStyle w:val="a7"/>
            </w:pPr>
            <w:r>
              <w:rPr>
                <w:rFonts w:hint="eastAsia"/>
              </w:rPr>
              <w:t>未勾选</w:t>
            </w:r>
          </w:p>
        </w:tc>
        <w:tc>
          <w:tcPr>
            <w:tcW w:w="1260" w:type="dxa"/>
          </w:tcPr>
          <w:p w:rsidR="00A618E6" w:rsidRDefault="008E7580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618E6" w:rsidRDefault="008E758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A618E6" w:rsidTr="00A618E6">
        <w:tc>
          <w:tcPr>
            <w:tcW w:w="1008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TC</w:t>
            </w:r>
            <w:r>
              <w:t>-2-3-2</w:t>
            </w:r>
          </w:p>
        </w:tc>
        <w:tc>
          <w:tcPr>
            <w:tcW w:w="900" w:type="dxa"/>
          </w:tcPr>
          <w:p w:rsidR="00A618E6" w:rsidRDefault="00634710" w:rsidP="00967CD9">
            <w:pPr>
              <w:pStyle w:val="a7"/>
            </w:pPr>
            <w:r>
              <w:t>UC-2-1.1-1-</w:t>
            </w:r>
            <w:r>
              <w:rPr>
                <w:rFonts w:hint="eastAsia"/>
              </w:rPr>
              <w:t>勾选</w:t>
            </w:r>
          </w:p>
        </w:tc>
        <w:tc>
          <w:tcPr>
            <w:tcW w:w="720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勾选</w:t>
            </w:r>
          </w:p>
        </w:tc>
        <w:tc>
          <w:tcPr>
            <w:tcW w:w="1260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鼠标点击“记住我”复选框</w:t>
            </w:r>
          </w:p>
        </w:tc>
      </w:tr>
    </w:tbl>
    <w:p w:rsidR="00A618E6" w:rsidRDefault="00A618E6" w:rsidP="00A618E6"/>
    <w:p w:rsidR="00A618E6" w:rsidRDefault="00A618E6" w:rsidP="00A618E6">
      <w:pPr>
        <w:pStyle w:val="3"/>
        <w:numPr>
          <w:ilvl w:val="2"/>
          <w:numId w:val="5"/>
        </w:numPr>
      </w:pPr>
      <w:bookmarkStart w:id="39" w:name="_Toc501247440"/>
      <w:r>
        <w:rPr>
          <w:rFonts w:hint="eastAsia"/>
        </w:rPr>
        <w:t>学生登陆</w:t>
      </w:r>
      <w:r>
        <w:rPr>
          <w:rFonts w:hint="eastAsia"/>
        </w:rPr>
        <w:t>-</w:t>
      </w:r>
      <w:r w:rsidR="00634710">
        <w:rPr>
          <w:rFonts w:hint="eastAsia"/>
        </w:rPr>
        <w:t>用户名密码记住我组合测试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701"/>
        <w:gridCol w:w="1574"/>
      </w:tblGrid>
      <w:tr w:rsidR="00A618E6" w:rsidTr="00786E1A">
        <w:tc>
          <w:tcPr>
            <w:tcW w:w="709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618E6" w:rsidTr="00786E1A">
        <w:tc>
          <w:tcPr>
            <w:tcW w:w="709" w:type="dxa"/>
          </w:tcPr>
          <w:p w:rsidR="00A618E6" w:rsidRDefault="00F81680" w:rsidP="00967CD9">
            <w:pPr>
              <w:pStyle w:val="a7"/>
            </w:pPr>
            <w:r>
              <w:t>TC-2-5-1</w:t>
            </w:r>
          </w:p>
        </w:tc>
        <w:tc>
          <w:tcPr>
            <w:tcW w:w="1701" w:type="dxa"/>
          </w:tcPr>
          <w:p w:rsidR="00A618E6" w:rsidRDefault="00786E1A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 w:rsidR="00F81680">
              <w:rPr>
                <w:rFonts w:hint="eastAsia"/>
              </w:rPr>
              <w:t>不存在</w:t>
            </w:r>
            <w:r>
              <w:rPr>
                <w:rFonts w:hint="eastAsia"/>
              </w:rPr>
              <w:t>用户名</w:t>
            </w:r>
            <w:r w:rsidR="00F81680">
              <w:rPr>
                <w:rFonts w:hint="eastAsia"/>
              </w:rPr>
              <w:t>-</w:t>
            </w:r>
            <w:r w:rsidR="00F81680">
              <w:rPr>
                <w:rFonts w:hint="eastAsia"/>
              </w:rPr>
              <w:t>正确密码</w:t>
            </w:r>
            <w:r w:rsidR="00F81680">
              <w:rPr>
                <w:rFonts w:hint="eastAsia"/>
              </w:rPr>
              <w:t>-</w:t>
            </w:r>
            <w:r w:rsidR="00F81680">
              <w:rPr>
                <w:rFonts w:hint="eastAsia"/>
              </w:rPr>
              <w:t>勾选记住我</w:t>
            </w:r>
          </w:p>
        </w:tc>
        <w:tc>
          <w:tcPr>
            <w:tcW w:w="1418" w:type="dxa"/>
          </w:tcPr>
          <w:p w:rsidR="00F81680" w:rsidRDefault="000A5720" w:rsidP="00786E1A">
            <w:pPr>
              <w:pStyle w:val="a7"/>
            </w:pPr>
            <w:r>
              <w:t>“zanebono”</w:t>
            </w:r>
          </w:p>
          <w:p w:rsidR="000A5720" w:rsidRDefault="000A5720" w:rsidP="00786E1A">
            <w:pPr>
              <w:pStyle w:val="a7"/>
            </w:pPr>
            <w:r>
              <w:t>“2507345”</w:t>
            </w:r>
          </w:p>
          <w:p w:rsidR="000A5720" w:rsidRDefault="000A5720" w:rsidP="00786E1A">
            <w:pPr>
              <w:pStyle w:val="a7"/>
            </w:pPr>
            <w:r>
              <w:rPr>
                <w:rFonts w:hint="eastAsia"/>
              </w:rPr>
              <w:t>勾选记住我</w:t>
            </w:r>
          </w:p>
        </w:tc>
        <w:tc>
          <w:tcPr>
            <w:tcW w:w="1417" w:type="dxa"/>
          </w:tcPr>
          <w:p w:rsidR="00A618E6" w:rsidRDefault="00F8168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同</w:t>
            </w:r>
          </w:p>
          <w:p w:rsidR="00786E1A" w:rsidRDefault="00786E1A" w:rsidP="00786E1A">
            <w:pPr>
              <w:pStyle w:val="a7"/>
            </w:pPr>
            <w:r>
              <w:t>TC-2-1-1</w:t>
            </w:r>
          </w:p>
          <w:p w:rsidR="00786E1A" w:rsidRDefault="00786E1A" w:rsidP="00786E1A">
            <w:pPr>
              <w:pStyle w:val="a7"/>
            </w:pPr>
            <w:r>
              <w:t>TC-2-1-5</w:t>
            </w:r>
          </w:p>
          <w:p w:rsidR="00786E1A" w:rsidRDefault="00786E1A" w:rsidP="00786E1A">
            <w:pPr>
              <w:pStyle w:val="a7"/>
            </w:pPr>
            <w:r>
              <w:t>TC-2-1-6</w:t>
            </w:r>
          </w:p>
          <w:p w:rsidR="00786E1A" w:rsidRDefault="00786E1A" w:rsidP="00786E1A">
            <w:pPr>
              <w:pStyle w:val="a7"/>
            </w:pPr>
            <w:r>
              <w:t>TC-2-2-3</w:t>
            </w:r>
          </w:p>
          <w:p w:rsidR="00786E1A" w:rsidRDefault="00786E1A" w:rsidP="00786E1A">
            <w:pPr>
              <w:pStyle w:val="a7"/>
            </w:pPr>
            <w:r>
              <w:t>TC-2-2-4</w:t>
            </w:r>
          </w:p>
          <w:p w:rsidR="00786E1A" w:rsidRDefault="00786E1A" w:rsidP="00786E1A">
            <w:pPr>
              <w:pStyle w:val="a7"/>
            </w:pPr>
            <w:r>
              <w:t>TC-2-3-2</w:t>
            </w:r>
          </w:p>
        </w:tc>
        <w:tc>
          <w:tcPr>
            <w:tcW w:w="1574" w:type="dxa"/>
          </w:tcPr>
          <w:p w:rsidR="00A618E6" w:rsidRDefault="00786E1A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786E1A" w:rsidRDefault="00786E1A" w:rsidP="00786E1A">
            <w:pPr>
              <w:pStyle w:val="a7"/>
            </w:pPr>
            <w:r>
              <w:rPr>
                <w:rFonts w:hint="eastAsia"/>
              </w:rPr>
              <w:t>具体见</w:t>
            </w:r>
            <w:r>
              <w:t>TC-2-1-1</w:t>
            </w:r>
          </w:p>
          <w:p w:rsidR="00786E1A" w:rsidRDefault="00786E1A" w:rsidP="00786E1A">
            <w:pPr>
              <w:pStyle w:val="a7"/>
            </w:pPr>
            <w:r>
              <w:t>TC-2-1-5</w:t>
            </w:r>
          </w:p>
          <w:p w:rsidR="00786E1A" w:rsidRDefault="00786E1A" w:rsidP="00786E1A">
            <w:pPr>
              <w:pStyle w:val="a7"/>
            </w:pPr>
            <w:r>
              <w:t>TC-2-1-6</w:t>
            </w:r>
          </w:p>
          <w:p w:rsidR="00786E1A" w:rsidRDefault="00786E1A" w:rsidP="00786E1A">
            <w:pPr>
              <w:pStyle w:val="a7"/>
            </w:pPr>
            <w:r>
              <w:t>TC-2-2-3</w:t>
            </w:r>
          </w:p>
          <w:p w:rsidR="00786E1A" w:rsidRDefault="00786E1A" w:rsidP="00786E1A">
            <w:pPr>
              <w:pStyle w:val="a7"/>
            </w:pPr>
            <w:r>
              <w:t>TC-2-2-4</w:t>
            </w:r>
          </w:p>
          <w:p w:rsidR="00786E1A" w:rsidRDefault="00786E1A" w:rsidP="00786E1A">
            <w:pPr>
              <w:pStyle w:val="a7"/>
            </w:pPr>
            <w:r>
              <w:t>TC-2-3-2</w:t>
            </w:r>
          </w:p>
        </w:tc>
      </w:tr>
      <w:tr w:rsidR="00786E1A" w:rsidTr="00786E1A">
        <w:tc>
          <w:tcPr>
            <w:tcW w:w="709" w:type="dxa"/>
          </w:tcPr>
          <w:p w:rsidR="00786E1A" w:rsidRDefault="00786E1A" w:rsidP="00967CD9">
            <w:pPr>
              <w:pStyle w:val="a7"/>
            </w:pPr>
            <w:r>
              <w:t>TC-2-5-2</w:t>
            </w:r>
          </w:p>
        </w:tc>
        <w:tc>
          <w:tcPr>
            <w:tcW w:w="1701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>
              <w:rPr>
                <w:rFonts w:hint="eastAsia"/>
              </w:rPr>
              <w:t>不存在账号</w:t>
            </w:r>
            <w: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0A5720" w:rsidRDefault="000A5720" w:rsidP="000A5720">
            <w:pPr>
              <w:pStyle w:val="a7"/>
            </w:pPr>
            <w:r>
              <w:t>“zanebono”</w:t>
            </w:r>
          </w:p>
          <w:p w:rsidR="000A5720" w:rsidRDefault="000A5720" w:rsidP="000A5720">
            <w:pPr>
              <w:pStyle w:val="a7"/>
            </w:pPr>
            <w:r>
              <w:t>“2507345”</w:t>
            </w:r>
          </w:p>
          <w:p w:rsidR="00786E1A" w:rsidRDefault="000A5720" w:rsidP="000A5720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同</w:t>
            </w:r>
          </w:p>
          <w:p w:rsidR="00786E1A" w:rsidRDefault="00786E1A" w:rsidP="00967CD9">
            <w:pPr>
              <w:pStyle w:val="a7"/>
            </w:pPr>
            <w:r>
              <w:t>TC-2-1-1</w:t>
            </w:r>
          </w:p>
          <w:p w:rsidR="00786E1A" w:rsidRDefault="00786E1A" w:rsidP="00967CD9">
            <w:pPr>
              <w:pStyle w:val="a7"/>
            </w:pPr>
            <w:r>
              <w:t>TC-2-1-5</w:t>
            </w:r>
          </w:p>
          <w:p w:rsidR="00786E1A" w:rsidRDefault="00786E1A" w:rsidP="00967CD9">
            <w:pPr>
              <w:pStyle w:val="a7"/>
            </w:pPr>
            <w:r>
              <w:t>TC-2-1-6</w:t>
            </w:r>
          </w:p>
          <w:p w:rsidR="00786E1A" w:rsidRDefault="00786E1A" w:rsidP="00967CD9">
            <w:pPr>
              <w:pStyle w:val="a7"/>
            </w:pPr>
            <w:r>
              <w:t>TC-2-2-3</w:t>
            </w:r>
          </w:p>
          <w:p w:rsidR="00786E1A" w:rsidRDefault="00786E1A" w:rsidP="00967CD9">
            <w:pPr>
              <w:pStyle w:val="a7"/>
            </w:pPr>
            <w:r>
              <w:t>TC-2-2-4</w:t>
            </w:r>
          </w:p>
          <w:p w:rsidR="00786E1A" w:rsidRDefault="00786E1A" w:rsidP="00967CD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具体见</w:t>
            </w:r>
            <w:r>
              <w:t>TC-2-1-1</w:t>
            </w:r>
          </w:p>
          <w:p w:rsidR="00786E1A" w:rsidRDefault="00786E1A" w:rsidP="00967CD9">
            <w:pPr>
              <w:pStyle w:val="a7"/>
            </w:pPr>
            <w:r>
              <w:t>TC-2-1-5</w:t>
            </w:r>
          </w:p>
          <w:p w:rsidR="00786E1A" w:rsidRDefault="00786E1A" w:rsidP="00967CD9">
            <w:pPr>
              <w:pStyle w:val="a7"/>
            </w:pPr>
            <w:r>
              <w:t>TC-2-1-6</w:t>
            </w:r>
          </w:p>
          <w:p w:rsidR="00786E1A" w:rsidRDefault="00786E1A" w:rsidP="00967CD9">
            <w:pPr>
              <w:pStyle w:val="a7"/>
            </w:pPr>
            <w:r>
              <w:t>TC-2-2-3</w:t>
            </w:r>
          </w:p>
          <w:p w:rsidR="00786E1A" w:rsidRDefault="00786E1A" w:rsidP="00967CD9">
            <w:pPr>
              <w:pStyle w:val="a7"/>
            </w:pPr>
            <w:r>
              <w:t>TC-2-2-4</w:t>
            </w:r>
          </w:p>
          <w:p w:rsidR="00786E1A" w:rsidRDefault="00786E1A" w:rsidP="00967CD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1</w:t>
            </w:r>
          </w:p>
        </w:tc>
      </w:tr>
      <w:tr w:rsidR="000A5720" w:rsidTr="00786E1A">
        <w:tc>
          <w:tcPr>
            <w:tcW w:w="709" w:type="dxa"/>
          </w:tcPr>
          <w:p w:rsidR="000A5720" w:rsidRDefault="000A5720" w:rsidP="00967CD9">
            <w:pPr>
              <w:pStyle w:val="a7"/>
            </w:pPr>
            <w:r>
              <w:t>TC-</w:t>
            </w:r>
            <w:r w:rsidR="00BC6588">
              <w:t>2</w:t>
            </w:r>
            <w:r w:rsidR="00BC6588">
              <w:lastRenderedPageBreak/>
              <w:t>-5-3</w:t>
            </w:r>
          </w:p>
        </w:tc>
        <w:tc>
          <w:tcPr>
            <w:tcW w:w="1701" w:type="dxa"/>
          </w:tcPr>
          <w:p w:rsidR="000A5720" w:rsidRDefault="000A5720" w:rsidP="000A5720">
            <w:pPr>
              <w:pStyle w:val="a7"/>
            </w:pPr>
            <w:r>
              <w:rPr>
                <w:rFonts w:hint="eastAsia"/>
              </w:rPr>
              <w:lastRenderedPageBreak/>
              <w:t>错误格式用户</w:t>
            </w:r>
            <w:r>
              <w:rPr>
                <w:rFonts w:hint="eastAsia"/>
              </w:rPr>
              <w:lastRenderedPageBreak/>
              <w:t>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418" w:type="dxa"/>
          </w:tcPr>
          <w:p w:rsidR="000A5720" w:rsidRDefault="000A5720" w:rsidP="000A5720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;[]</w:t>
            </w:r>
            <w:r>
              <w:t>”</w:t>
            </w:r>
          </w:p>
          <w:p w:rsidR="000A5720" w:rsidRDefault="00BC6588" w:rsidP="00967CD9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勾选记住我</w:t>
            </w:r>
          </w:p>
        </w:tc>
        <w:tc>
          <w:tcPr>
            <w:tcW w:w="1417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701" w:type="dxa"/>
          </w:tcPr>
          <w:p w:rsidR="00BC6588" w:rsidRDefault="00BC6588" w:rsidP="000A5720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0A5720" w:rsidRDefault="00BC6588" w:rsidP="000A5720">
            <w:pPr>
              <w:pStyle w:val="a7"/>
            </w:pPr>
            <w:r>
              <w:rPr>
                <w:rFonts w:hint="eastAsia"/>
              </w:rPr>
              <w:lastRenderedPageBreak/>
              <w:t>TC-2-1-1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0A5720" w:rsidRDefault="00BC6588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967CD9">
            <w:pPr>
              <w:pStyle w:val="a7"/>
            </w:pPr>
            <w:r>
              <w:t>TC-2-2-3</w:t>
            </w:r>
          </w:p>
          <w:p w:rsidR="00BC6588" w:rsidRDefault="00BC6588" w:rsidP="00967CD9">
            <w:pPr>
              <w:pStyle w:val="a7"/>
            </w:pPr>
            <w:r>
              <w:t>TC-2-2-4</w:t>
            </w:r>
          </w:p>
          <w:p w:rsidR="00BC6588" w:rsidRPr="00BC6588" w:rsidRDefault="00BC6588" w:rsidP="00967CD9">
            <w:pPr>
              <w:pStyle w:val="a7"/>
            </w:pPr>
            <w:r>
              <w:t>TC-2</w:t>
            </w:r>
            <w:r w:rsidR="00E27C04">
              <w:t>-3-2</w:t>
            </w:r>
          </w:p>
        </w:tc>
        <w:tc>
          <w:tcPr>
            <w:tcW w:w="1574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lastRenderedPageBreak/>
              <w:t>键盘、鼠标</w:t>
            </w:r>
          </w:p>
          <w:p w:rsidR="000A5720" w:rsidRDefault="000A5720" w:rsidP="000A5720">
            <w:pPr>
              <w:pStyle w:val="a7"/>
            </w:pPr>
            <w:r>
              <w:rPr>
                <w:rFonts w:hint="eastAsia"/>
              </w:rPr>
              <w:lastRenderedPageBreak/>
              <w:t>具体见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TC-2-1-1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一种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BC6588">
            <w:pPr>
              <w:pStyle w:val="a7"/>
            </w:pPr>
            <w:r>
              <w:t>TC-2-2-3</w:t>
            </w:r>
          </w:p>
          <w:p w:rsidR="000A5720" w:rsidRDefault="00BC6588" w:rsidP="00BC6588">
            <w:pPr>
              <w:pStyle w:val="a7"/>
            </w:pPr>
            <w:r>
              <w:t>TC-2-2-4</w:t>
            </w:r>
          </w:p>
          <w:p w:rsidR="00BC6588" w:rsidRDefault="00E27C04" w:rsidP="00BC6588">
            <w:pPr>
              <w:pStyle w:val="a7"/>
            </w:pPr>
            <w:r>
              <w:t>TC-2-3-2</w:t>
            </w:r>
          </w:p>
        </w:tc>
      </w:tr>
      <w:tr w:rsidR="00BC6588" w:rsidTr="00786E1A">
        <w:tc>
          <w:tcPr>
            <w:tcW w:w="709" w:type="dxa"/>
          </w:tcPr>
          <w:p w:rsidR="00BC6588" w:rsidRDefault="00BC6588" w:rsidP="00967CD9">
            <w:pPr>
              <w:pStyle w:val="a7"/>
            </w:pPr>
            <w:r>
              <w:lastRenderedPageBreak/>
              <w:t>TC-2-5-4</w:t>
            </w:r>
          </w:p>
        </w:tc>
        <w:tc>
          <w:tcPr>
            <w:tcW w:w="1701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错误格式用户名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BC6588" w:rsidRDefault="00BC6588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;[]</w:t>
            </w:r>
            <w:r>
              <w:t>”</w:t>
            </w:r>
          </w:p>
          <w:p w:rsidR="00BC6588" w:rsidRDefault="00BC6588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TC-2-1-1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967CD9">
            <w:pPr>
              <w:pStyle w:val="a7"/>
            </w:pPr>
            <w:r>
              <w:t>TC-2-2-3</w:t>
            </w:r>
          </w:p>
          <w:p w:rsidR="00BC6588" w:rsidRDefault="00BC6588" w:rsidP="00967CD9">
            <w:pPr>
              <w:pStyle w:val="a7"/>
            </w:pPr>
            <w:r>
              <w:t>TC-2-2-4</w:t>
            </w:r>
          </w:p>
          <w:p w:rsidR="00BC6588" w:rsidRPr="00BC6588" w:rsidRDefault="00E27C04" w:rsidP="00967CD9">
            <w:pPr>
              <w:pStyle w:val="a7"/>
            </w:pPr>
            <w:r>
              <w:t>TC-2-3-1</w:t>
            </w:r>
          </w:p>
        </w:tc>
        <w:tc>
          <w:tcPr>
            <w:tcW w:w="1574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具体见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TC-2-1-1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一种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967CD9">
            <w:pPr>
              <w:pStyle w:val="a7"/>
            </w:pPr>
            <w:r>
              <w:t>TC-2-2-3</w:t>
            </w:r>
          </w:p>
          <w:p w:rsidR="00BC6588" w:rsidRDefault="00BC6588" w:rsidP="00967CD9">
            <w:pPr>
              <w:pStyle w:val="a7"/>
            </w:pPr>
            <w:r>
              <w:t>TC-2-2-4</w:t>
            </w:r>
          </w:p>
          <w:p w:rsidR="00BC6588" w:rsidRDefault="00E27C04" w:rsidP="00967CD9">
            <w:pPr>
              <w:pStyle w:val="a7"/>
            </w:pPr>
            <w:r>
              <w:t>TC-2-3-1</w:t>
            </w:r>
          </w:p>
        </w:tc>
      </w:tr>
      <w:tr w:rsidR="00E27C04" w:rsidTr="00786E1A">
        <w:tc>
          <w:tcPr>
            <w:tcW w:w="709" w:type="dxa"/>
          </w:tcPr>
          <w:p w:rsidR="00E27C04" w:rsidRDefault="00E27C04" w:rsidP="00967CD9">
            <w:pPr>
              <w:pStyle w:val="a7"/>
            </w:pPr>
            <w:r>
              <w:t>TC-2-5-5</w:t>
            </w:r>
          </w:p>
        </w:tc>
        <w:tc>
          <w:tcPr>
            <w:tcW w:w="1701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 w:rsidR="00BA0C09">
              <w:rPr>
                <w:rFonts w:hint="eastAsia"/>
              </w:rPr>
              <w:t>-</w:t>
            </w:r>
            <w:r w:rsidR="00BA0C09"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E27C04" w:rsidRDefault="00E27C04" w:rsidP="00967CD9">
            <w:pPr>
              <w:pStyle w:val="a7"/>
            </w:pPr>
            <w:r>
              <w:t>“</w:t>
            </w:r>
            <w:r w:rsidR="00966373">
              <w:t>zanebono</w:t>
            </w:r>
            <w:r>
              <w:t>”</w:t>
            </w:r>
          </w:p>
          <w:p w:rsidR="00E27C04" w:rsidRDefault="00E27C04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 w:rsidR="00966373">
              <w:t>a</w:t>
            </w:r>
            <w:r>
              <w:t>”</w:t>
            </w:r>
          </w:p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E27C04" w:rsidRDefault="00966373" w:rsidP="00967CD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 w:rsidR="00E27C04">
              <w:rPr>
                <w:rFonts w:hint="eastAsia"/>
              </w:rPr>
              <w:t>-1</w:t>
            </w:r>
          </w:p>
          <w:p w:rsidR="00E27C04" w:rsidRDefault="00966373" w:rsidP="00967CD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 w:rsidR="00E27C04">
              <w:rPr>
                <w:rFonts w:hint="eastAsia"/>
              </w:rPr>
              <w:t>-2</w:t>
            </w:r>
          </w:p>
          <w:p w:rsidR="00E27C04" w:rsidRDefault="00966373" w:rsidP="00967CD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7CD9" w:rsidRDefault="00967CD9" w:rsidP="00967CD9">
            <w:pPr>
              <w:pStyle w:val="a7"/>
            </w:pPr>
            <w:r>
              <w:t>TC-2-1-5</w:t>
            </w:r>
          </w:p>
          <w:p w:rsidR="00967CD9" w:rsidRDefault="00967CD9" w:rsidP="00967CD9">
            <w:pPr>
              <w:pStyle w:val="a7"/>
            </w:pPr>
            <w:r>
              <w:t>TC-2-1-6</w:t>
            </w:r>
          </w:p>
          <w:p w:rsidR="00967CD9" w:rsidRDefault="00967CD9" w:rsidP="00967CD9">
            <w:pPr>
              <w:pStyle w:val="a7"/>
            </w:pPr>
            <w:r>
              <w:t>TC-2-1-7</w:t>
            </w:r>
          </w:p>
          <w:p w:rsidR="00E27C04" w:rsidRPr="00BC6588" w:rsidRDefault="00E27C04" w:rsidP="00967CD9">
            <w:pPr>
              <w:pStyle w:val="a7"/>
            </w:pPr>
            <w:r>
              <w:t>TC-2-3-1</w:t>
            </w:r>
          </w:p>
        </w:tc>
        <w:tc>
          <w:tcPr>
            <w:tcW w:w="1574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-1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-2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6373" w:rsidRDefault="00966373" w:rsidP="00966373">
            <w:pPr>
              <w:pStyle w:val="a7"/>
            </w:pPr>
            <w:r>
              <w:t>TC-2-1-5</w:t>
            </w:r>
          </w:p>
          <w:p w:rsidR="00966373" w:rsidRDefault="00966373" w:rsidP="00966373">
            <w:pPr>
              <w:pStyle w:val="a7"/>
            </w:pPr>
            <w:r>
              <w:t>TC-2-1-6</w:t>
            </w:r>
          </w:p>
          <w:p w:rsidR="00966373" w:rsidRDefault="00966373" w:rsidP="00966373">
            <w:pPr>
              <w:pStyle w:val="a7"/>
            </w:pPr>
            <w:r>
              <w:t>TC-2-1-7</w:t>
            </w:r>
          </w:p>
          <w:p w:rsidR="00E27C04" w:rsidRDefault="00966373" w:rsidP="00966373">
            <w:pPr>
              <w:pStyle w:val="a7"/>
            </w:pPr>
            <w:r>
              <w:t>TC-2-3-1</w:t>
            </w:r>
          </w:p>
        </w:tc>
      </w:tr>
      <w:tr w:rsidR="00966373" w:rsidTr="00786E1A">
        <w:tc>
          <w:tcPr>
            <w:tcW w:w="709" w:type="dxa"/>
          </w:tcPr>
          <w:p w:rsidR="00966373" w:rsidRDefault="00966373" w:rsidP="00811449">
            <w:pPr>
              <w:pStyle w:val="a7"/>
            </w:pPr>
            <w:r>
              <w:t>TC-2-5-6</w:t>
            </w:r>
          </w:p>
        </w:tc>
        <w:tc>
          <w:tcPr>
            <w:tcW w:w="1701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 w:rsidR="00BA0C09">
              <w:rPr>
                <w:rFonts w:hint="eastAsia"/>
              </w:rPr>
              <w:t>存在用户</w:t>
            </w:r>
            <w:r w:rsidR="00BA0C09"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418" w:type="dxa"/>
          </w:tcPr>
          <w:p w:rsidR="00966373" w:rsidRDefault="00966373" w:rsidP="00811449">
            <w:pPr>
              <w:pStyle w:val="a7"/>
            </w:pPr>
            <w:r>
              <w:t>“zanebono”</w:t>
            </w:r>
          </w:p>
          <w:p w:rsidR="00966373" w:rsidRDefault="0096637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a”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-1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-2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TC-2-2-6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6373" w:rsidRDefault="00966373" w:rsidP="00811449">
            <w:pPr>
              <w:pStyle w:val="a7"/>
            </w:pPr>
            <w:r>
              <w:t>TC-2-1-5</w:t>
            </w:r>
          </w:p>
          <w:p w:rsidR="00966373" w:rsidRDefault="00966373" w:rsidP="00811449">
            <w:pPr>
              <w:pStyle w:val="a7"/>
            </w:pPr>
            <w:r>
              <w:t>TC-2-1-6</w:t>
            </w:r>
          </w:p>
          <w:p w:rsidR="00966373" w:rsidRDefault="00966373" w:rsidP="00811449">
            <w:pPr>
              <w:pStyle w:val="a7"/>
            </w:pPr>
            <w:r>
              <w:t>TC-2-1-7</w:t>
            </w:r>
          </w:p>
          <w:p w:rsidR="00966373" w:rsidRPr="00BC6588" w:rsidRDefault="00966373" w:rsidP="00811449">
            <w:pPr>
              <w:pStyle w:val="a7"/>
            </w:pPr>
            <w:r>
              <w:t>TC-2-3-2</w:t>
            </w:r>
          </w:p>
        </w:tc>
        <w:tc>
          <w:tcPr>
            <w:tcW w:w="1574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-1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-2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TC-2-2-6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6373" w:rsidRDefault="00966373" w:rsidP="00811449">
            <w:pPr>
              <w:pStyle w:val="a7"/>
            </w:pPr>
            <w:r>
              <w:t>TC-2-1-5</w:t>
            </w:r>
          </w:p>
          <w:p w:rsidR="00966373" w:rsidRDefault="00966373" w:rsidP="00811449">
            <w:pPr>
              <w:pStyle w:val="a7"/>
            </w:pPr>
            <w:r>
              <w:t>TC-2-1-6</w:t>
            </w:r>
          </w:p>
          <w:p w:rsidR="00966373" w:rsidRDefault="00966373" w:rsidP="00811449">
            <w:pPr>
              <w:pStyle w:val="a7"/>
            </w:pPr>
            <w:r>
              <w:t>TC-2-1-7</w:t>
            </w:r>
          </w:p>
          <w:p w:rsidR="00966373" w:rsidRDefault="00966373" w:rsidP="00811449">
            <w:pPr>
              <w:pStyle w:val="a7"/>
            </w:pPr>
            <w:r>
              <w:t>TC-2-3-2</w:t>
            </w:r>
          </w:p>
        </w:tc>
      </w:tr>
      <w:tr w:rsidR="00966373" w:rsidTr="00786E1A">
        <w:tc>
          <w:tcPr>
            <w:tcW w:w="709" w:type="dxa"/>
          </w:tcPr>
          <w:p w:rsidR="00966373" w:rsidRDefault="00BA0C09" w:rsidP="00967CD9">
            <w:pPr>
              <w:pStyle w:val="a7"/>
            </w:pPr>
            <w:r>
              <w:t>TC-2-5-7</w:t>
            </w:r>
          </w:p>
        </w:tc>
        <w:tc>
          <w:tcPr>
            <w:tcW w:w="1701" w:type="dxa"/>
          </w:tcPr>
          <w:p w:rsidR="00966373" w:rsidRDefault="00BA0C09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BA0C09" w:rsidRDefault="00BA0C09" w:rsidP="00BA0C09">
            <w:pPr>
              <w:pStyle w:val="a7"/>
            </w:pPr>
            <w:r>
              <w:lastRenderedPageBreak/>
              <w:t>“zanebono”</w:t>
            </w:r>
          </w:p>
          <w:p w:rsidR="00BA0C09" w:rsidRDefault="00BA0C09" w:rsidP="00BA0C0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966373" w:rsidRDefault="00BA0C09" w:rsidP="00BA0C09">
            <w:pPr>
              <w:pStyle w:val="a7"/>
            </w:pPr>
            <w:r>
              <w:rPr>
                <w:rFonts w:hint="eastAsia"/>
              </w:rPr>
              <w:lastRenderedPageBreak/>
              <w:t>不勾选记住我</w:t>
            </w:r>
          </w:p>
        </w:tc>
        <w:tc>
          <w:tcPr>
            <w:tcW w:w="1417" w:type="dxa"/>
          </w:tcPr>
          <w:p w:rsidR="00966373" w:rsidRDefault="00BA0C09" w:rsidP="00967CD9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701" w:type="dxa"/>
          </w:tcPr>
          <w:p w:rsidR="00966373" w:rsidRDefault="00DF6E0B" w:rsidP="00967CD9">
            <w:pPr>
              <w:pStyle w:val="a7"/>
            </w:pPr>
            <w:r>
              <w:t>TC-2-1-5</w:t>
            </w:r>
          </w:p>
          <w:p w:rsidR="00DF6E0B" w:rsidRDefault="00DF6E0B" w:rsidP="00967CD9">
            <w:pPr>
              <w:pStyle w:val="a7"/>
            </w:pPr>
            <w:r>
              <w:t>TC-2-1-6</w:t>
            </w:r>
          </w:p>
          <w:p w:rsidR="00DF6E0B" w:rsidRDefault="00DF6E0B" w:rsidP="00967CD9">
            <w:pPr>
              <w:pStyle w:val="a7"/>
            </w:pPr>
            <w:r>
              <w:lastRenderedPageBreak/>
              <w:t>TC-2-1-7</w:t>
            </w:r>
          </w:p>
          <w:p w:rsidR="00DF6E0B" w:rsidRDefault="00DF6E0B" w:rsidP="00967CD9">
            <w:pPr>
              <w:pStyle w:val="a7"/>
            </w:pPr>
            <w:r>
              <w:t>TC-2-2-3</w:t>
            </w:r>
          </w:p>
          <w:p w:rsidR="00DF6E0B" w:rsidRDefault="00DF6E0B" w:rsidP="00967CD9">
            <w:pPr>
              <w:pStyle w:val="a7"/>
            </w:pPr>
            <w:r>
              <w:t>TC-2-2-4</w:t>
            </w:r>
          </w:p>
          <w:p w:rsidR="00DF6E0B" w:rsidRDefault="00DF6E0B" w:rsidP="00967CD9">
            <w:pPr>
              <w:pStyle w:val="a7"/>
            </w:pPr>
            <w:r>
              <w:t>TC-2-3-1</w:t>
            </w:r>
          </w:p>
        </w:tc>
        <w:tc>
          <w:tcPr>
            <w:tcW w:w="1574" w:type="dxa"/>
          </w:tcPr>
          <w:p w:rsidR="00966373" w:rsidRDefault="00DF6E0B" w:rsidP="00967CD9">
            <w:pPr>
              <w:pStyle w:val="a7"/>
            </w:pPr>
            <w:r>
              <w:rPr>
                <w:rFonts w:hint="eastAsia"/>
              </w:rPr>
              <w:lastRenderedPageBreak/>
              <w:t>键盘、鼠标</w:t>
            </w:r>
          </w:p>
          <w:p w:rsidR="00DF6E0B" w:rsidRDefault="00DF6E0B" w:rsidP="00DF6E0B">
            <w:pPr>
              <w:pStyle w:val="a7"/>
            </w:pPr>
            <w:r>
              <w:t>TC-2-1-5</w:t>
            </w:r>
          </w:p>
          <w:p w:rsidR="00DF6E0B" w:rsidRDefault="00DF6E0B" w:rsidP="00DF6E0B">
            <w:pPr>
              <w:pStyle w:val="a7"/>
            </w:pPr>
            <w:r>
              <w:lastRenderedPageBreak/>
              <w:t>TC-2-1-6</w:t>
            </w:r>
          </w:p>
          <w:p w:rsidR="00DF6E0B" w:rsidRDefault="00DF6E0B" w:rsidP="00DF6E0B">
            <w:pPr>
              <w:pStyle w:val="a7"/>
            </w:pPr>
            <w:r>
              <w:t>TC-2-1-7</w:t>
            </w:r>
          </w:p>
          <w:p w:rsidR="00DF6E0B" w:rsidRDefault="00DF6E0B" w:rsidP="00DF6E0B">
            <w:pPr>
              <w:pStyle w:val="a7"/>
            </w:pPr>
            <w:r>
              <w:t>TC-2-2-3</w:t>
            </w:r>
          </w:p>
          <w:p w:rsidR="00DF6E0B" w:rsidRDefault="00DF6E0B" w:rsidP="00DF6E0B">
            <w:pPr>
              <w:pStyle w:val="a7"/>
            </w:pPr>
            <w:r>
              <w:t>TC-2-2-4</w:t>
            </w:r>
          </w:p>
          <w:p w:rsidR="00DF6E0B" w:rsidRDefault="00DF6E0B" w:rsidP="00DF6E0B">
            <w:pPr>
              <w:pStyle w:val="a7"/>
            </w:pPr>
            <w:r>
              <w:t>TC-2-3-1</w:t>
            </w:r>
          </w:p>
        </w:tc>
      </w:tr>
      <w:tr w:rsidR="00DF6E0B" w:rsidTr="00786E1A">
        <w:tc>
          <w:tcPr>
            <w:tcW w:w="709" w:type="dxa"/>
          </w:tcPr>
          <w:p w:rsidR="00DF6E0B" w:rsidRDefault="00DF6E0B" w:rsidP="00811449">
            <w:pPr>
              <w:pStyle w:val="a7"/>
            </w:pPr>
            <w:r>
              <w:lastRenderedPageBreak/>
              <w:t>TC-2-5-7</w:t>
            </w:r>
          </w:p>
        </w:tc>
        <w:tc>
          <w:tcPr>
            <w:tcW w:w="1701" w:type="dxa"/>
          </w:tcPr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DF6E0B" w:rsidRDefault="00DF6E0B" w:rsidP="00811449">
            <w:pPr>
              <w:pStyle w:val="a7"/>
            </w:pPr>
            <w:r>
              <w:t>“zanebono”</w:t>
            </w:r>
          </w:p>
          <w:p w:rsidR="00DF6E0B" w:rsidRDefault="00DF6E0B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701" w:type="dxa"/>
          </w:tcPr>
          <w:p w:rsidR="00DF6E0B" w:rsidRDefault="00DF6E0B" w:rsidP="00811449">
            <w:pPr>
              <w:pStyle w:val="a7"/>
            </w:pPr>
            <w:r>
              <w:t>TC-2-1-5</w:t>
            </w:r>
          </w:p>
          <w:p w:rsidR="00DF6E0B" w:rsidRDefault="00DF6E0B" w:rsidP="00811449">
            <w:pPr>
              <w:pStyle w:val="a7"/>
            </w:pPr>
            <w:r>
              <w:t>TC-2-1-6</w:t>
            </w:r>
          </w:p>
          <w:p w:rsidR="00DF6E0B" w:rsidRDefault="00DF6E0B" w:rsidP="00811449">
            <w:pPr>
              <w:pStyle w:val="a7"/>
            </w:pPr>
            <w:r>
              <w:t>TC-2-1-7</w:t>
            </w:r>
          </w:p>
          <w:p w:rsidR="00DF6E0B" w:rsidRDefault="00DF6E0B" w:rsidP="00811449">
            <w:pPr>
              <w:pStyle w:val="a7"/>
            </w:pPr>
            <w:r>
              <w:t>TC-2-2-3</w:t>
            </w:r>
          </w:p>
          <w:p w:rsidR="00DF6E0B" w:rsidRDefault="00DF6E0B" w:rsidP="00811449">
            <w:pPr>
              <w:pStyle w:val="a7"/>
            </w:pPr>
            <w:r>
              <w:t>TC-2-2-4</w:t>
            </w:r>
          </w:p>
          <w:p w:rsidR="00DF6E0B" w:rsidRDefault="00DF6E0B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DF6E0B" w:rsidRDefault="00DF6E0B" w:rsidP="00811449">
            <w:pPr>
              <w:pStyle w:val="a7"/>
            </w:pPr>
            <w:r>
              <w:t>TC-2-1-5</w:t>
            </w:r>
          </w:p>
          <w:p w:rsidR="00DF6E0B" w:rsidRDefault="00DF6E0B" w:rsidP="00811449">
            <w:pPr>
              <w:pStyle w:val="a7"/>
            </w:pPr>
            <w:r>
              <w:t>TC-2-1-6</w:t>
            </w:r>
          </w:p>
          <w:p w:rsidR="00DF6E0B" w:rsidRDefault="00DF6E0B" w:rsidP="00811449">
            <w:pPr>
              <w:pStyle w:val="a7"/>
            </w:pPr>
            <w:r>
              <w:t>TC-2-1-7</w:t>
            </w:r>
          </w:p>
          <w:p w:rsidR="00DF6E0B" w:rsidRDefault="00DF6E0B" w:rsidP="00811449">
            <w:pPr>
              <w:pStyle w:val="a7"/>
            </w:pPr>
            <w:r>
              <w:t>TC-2-2-3</w:t>
            </w:r>
          </w:p>
          <w:p w:rsidR="00DF6E0B" w:rsidRDefault="00DF6E0B" w:rsidP="00811449">
            <w:pPr>
              <w:pStyle w:val="a7"/>
            </w:pPr>
            <w:r>
              <w:t>TC-2-2-4</w:t>
            </w:r>
          </w:p>
          <w:p w:rsidR="00DF6E0B" w:rsidRDefault="00DF6E0B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</w:tr>
      <w:tr w:rsidR="00167911" w:rsidTr="00786E1A">
        <w:tc>
          <w:tcPr>
            <w:tcW w:w="709" w:type="dxa"/>
          </w:tcPr>
          <w:p w:rsidR="00167911" w:rsidRDefault="00167911" w:rsidP="00811449">
            <w:pPr>
              <w:pStyle w:val="a7"/>
            </w:pPr>
            <w:r>
              <w:t>TC-2-5-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已登陆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UC-2-E1</w:t>
            </w:r>
          </w:p>
        </w:tc>
        <w:tc>
          <w:tcPr>
            <w:tcW w:w="1418" w:type="dxa"/>
          </w:tcPr>
          <w:p w:rsidR="00167911" w:rsidRDefault="00167911" w:rsidP="00811449">
            <w:pPr>
              <w:pStyle w:val="a7"/>
            </w:pPr>
            <w:r>
              <w:t>“zanebono”</w:t>
            </w:r>
          </w:p>
          <w:p w:rsidR="00167911" w:rsidRDefault="00167911" w:rsidP="00811449">
            <w:pPr>
              <w:pStyle w:val="a7"/>
            </w:pPr>
            <w:r>
              <w:t>“2507345”</w:t>
            </w:r>
          </w:p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勾选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不勾选</w:t>
            </w:r>
          </w:p>
        </w:tc>
        <w:tc>
          <w:tcPr>
            <w:tcW w:w="1417" w:type="dxa"/>
          </w:tcPr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701" w:type="dxa"/>
          </w:tcPr>
          <w:p w:rsidR="00167911" w:rsidRDefault="00167911" w:rsidP="00811449">
            <w:pPr>
              <w:pStyle w:val="a7"/>
            </w:pPr>
            <w:r>
              <w:t>TC-2-1-5</w:t>
            </w:r>
          </w:p>
          <w:p w:rsidR="00167911" w:rsidRDefault="00167911" w:rsidP="00811449">
            <w:pPr>
              <w:pStyle w:val="a7"/>
            </w:pPr>
            <w:r>
              <w:t>TC-2-1-6</w:t>
            </w:r>
          </w:p>
          <w:p w:rsidR="00167911" w:rsidRDefault="00167911" w:rsidP="00811449">
            <w:pPr>
              <w:pStyle w:val="a7"/>
            </w:pPr>
            <w:r>
              <w:t>TC-2-1-7</w:t>
            </w:r>
          </w:p>
          <w:p w:rsidR="00167911" w:rsidRDefault="00167911" w:rsidP="00811449">
            <w:pPr>
              <w:pStyle w:val="a7"/>
            </w:pPr>
            <w:r>
              <w:t>TC-2-2-3</w:t>
            </w:r>
          </w:p>
          <w:p w:rsidR="00167911" w:rsidRDefault="00167911" w:rsidP="00811449">
            <w:pPr>
              <w:pStyle w:val="a7"/>
            </w:pPr>
            <w:r>
              <w:t>TC-2-2-4</w:t>
            </w:r>
          </w:p>
          <w:p w:rsidR="00C13FEB" w:rsidRDefault="00C13FEB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C13FEB" w:rsidRDefault="00C13FEB" w:rsidP="00811449">
            <w:pPr>
              <w:pStyle w:val="a7"/>
            </w:pPr>
            <w:r>
              <w:t>TC-2-3-1</w:t>
            </w:r>
          </w:p>
          <w:p w:rsidR="00167911" w:rsidRDefault="00167911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167911" w:rsidRDefault="00167911" w:rsidP="00811449">
            <w:pPr>
              <w:pStyle w:val="a7"/>
            </w:pPr>
            <w:r>
              <w:t>TC-2-1-5</w:t>
            </w:r>
          </w:p>
          <w:p w:rsidR="00167911" w:rsidRDefault="00167911" w:rsidP="00811449">
            <w:pPr>
              <w:pStyle w:val="a7"/>
            </w:pPr>
            <w:r>
              <w:t>TC-2-1-6</w:t>
            </w:r>
          </w:p>
          <w:p w:rsidR="00167911" w:rsidRDefault="00167911" w:rsidP="00811449">
            <w:pPr>
              <w:pStyle w:val="a7"/>
            </w:pPr>
            <w:r>
              <w:t>TC-2-1-7</w:t>
            </w:r>
          </w:p>
          <w:p w:rsidR="00167911" w:rsidRDefault="00167911" w:rsidP="00811449">
            <w:pPr>
              <w:pStyle w:val="a7"/>
            </w:pPr>
            <w:r>
              <w:t>TC-2-2-3</w:t>
            </w:r>
          </w:p>
          <w:p w:rsidR="00167911" w:rsidRDefault="00167911" w:rsidP="00811449">
            <w:pPr>
              <w:pStyle w:val="a7"/>
            </w:pPr>
            <w:r>
              <w:t>TC-2-2-4</w:t>
            </w:r>
          </w:p>
          <w:p w:rsidR="00C13FEB" w:rsidRDefault="00C13FEB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C13FEB" w:rsidRDefault="00C13FEB" w:rsidP="00811449">
            <w:pPr>
              <w:pStyle w:val="a7"/>
            </w:pPr>
            <w:r>
              <w:t>TC-2-3-1</w:t>
            </w:r>
          </w:p>
          <w:p w:rsidR="00167911" w:rsidRDefault="00167911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</w:tr>
      <w:tr w:rsidR="00827703" w:rsidTr="00786E1A">
        <w:tc>
          <w:tcPr>
            <w:tcW w:w="709" w:type="dxa"/>
          </w:tcPr>
          <w:p w:rsidR="00827703" w:rsidRDefault="00827703" w:rsidP="00811449">
            <w:pPr>
              <w:pStyle w:val="a7"/>
            </w:pPr>
            <w:r>
              <w:t>TC-2-5-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异常状态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UC-2-3.0</w:t>
            </w:r>
          </w:p>
        </w:tc>
        <w:tc>
          <w:tcPr>
            <w:tcW w:w="1418" w:type="dxa"/>
          </w:tcPr>
          <w:p w:rsidR="00827703" w:rsidRDefault="00827703" w:rsidP="00811449">
            <w:pPr>
              <w:pStyle w:val="a7"/>
            </w:pPr>
            <w:r>
              <w:t>“zanebono”</w:t>
            </w:r>
          </w:p>
          <w:p w:rsidR="00827703" w:rsidRDefault="00827703" w:rsidP="00811449">
            <w:pPr>
              <w:pStyle w:val="a7"/>
            </w:pPr>
            <w:r>
              <w:t>“2507345”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勾选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不勾选</w:t>
            </w:r>
          </w:p>
        </w:tc>
        <w:tc>
          <w:tcPr>
            <w:tcW w:w="1417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827703" w:rsidRDefault="00827703" w:rsidP="00811449">
            <w:pPr>
              <w:pStyle w:val="a7"/>
            </w:pPr>
            <w:r>
              <w:t>TC-2-1-5</w:t>
            </w:r>
          </w:p>
          <w:p w:rsidR="00827703" w:rsidRDefault="00827703" w:rsidP="00811449">
            <w:pPr>
              <w:pStyle w:val="a7"/>
            </w:pPr>
            <w:r>
              <w:t>TC-2-1-6</w:t>
            </w:r>
          </w:p>
          <w:p w:rsidR="00827703" w:rsidRDefault="00827703" w:rsidP="00811449">
            <w:pPr>
              <w:pStyle w:val="a7"/>
            </w:pPr>
            <w:r>
              <w:t>TC-2-1-7</w:t>
            </w:r>
          </w:p>
          <w:p w:rsidR="00827703" w:rsidRDefault="00827703" w:rsidP="00811449">
            <w:pPr>
              <w:pStyle w:val="a7"/>
            </w:pPr>
            <w:r>
              <w:t>TC-2-2-3</w:t>
            </w:r>
          </w:p>
          <w:p w:rsidR="00827703" w:rsidRDefault="00827703" w:rsidP="00811449">
            <w:pPr>
              <w:pStyle w:val="a7"/>
            </w:pPr>
            <w:r>
              <w:t>TC-2-2-4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827703" w:rsidRDefault="00827703" w:rsidP="00811449">
            <w:pPr>
              <w:pStyle w:val="a7"/>
            </w:pPr>
            <w:r>
              <w:t>TC-2-3-1</w:t>
            </w:r>
          </w:p>
          <w:p w:rsidR="00827703" w:rsidRDefault="00827703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827703" w:rsidRDefault="00827703" w:rsidP="00811449">
            <w:pPr>
              <w:pStyle w:val="a7"/>
            </w:pPr>
            <w:r>
              <w:t>TC-2-1-5</w:t>
            </w:r>
          </w:p>
          <w:p w:rsidR="00827703" w:rsidRDefault="00827703" w:rsidP="00811449">
            <w:pPr>
              <w:pStyle w:val="a7"/>
            </w:pPr>
            <w:r>
              <w:t>TC-2-1-6</w:t>
            </w:r>
          </w:p>
          <w:p w:rsidR="00827703" w:rsidRDefault="00827703" w:rsidP="00811449">
            <w:pPr>
              <w:pStyle w:val="a7"/>
            </w:pPr>
            <w:r>
              <w:t>TC-2-1-7</w:t>
            </w:r>
          </w:p>
          <w:p w:rsidR="00827703" w:rsidRDefault="00827703" w:rsidP="00811449">
            <w:pPr>
              <w:pStyle w:val="a7"/>
            </w:pPr>
            <w:r>
              <w:t>TC-2-2-3</w:t>
            </w:r>
          </w:p>
          <w:p w:rsidR="00827703" w:rsidRDefault="00827703" w:rsidP="00811449">
            <w:pPr>
              <w:pStyle w:val="a7"/>
            </w:pPr>
            <w:r>
              <w:t>TC-2-2-4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827703" w:rsidRDefault="00827703" w:rsidP="00811449">
            <w:pPr>
              <w:pStyle w:val="a7"/>
            </w:pPr>
            <w:r>
              <w:t>TC-2-3-1</w:t>
            </w:r>
          </w:p>
          <w:p w:rsidR="00827703" w:rsidRDefault="00827703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</w:tr>
    </w:tbl>
    <w:p w:rsidR="00A618E6" w:rsidRPr="00A618E6" w:rsidRDefault="00A618E6" w:rsidP="00A618E6"/>
    <w:p w:rsidR="00634710" w:rsidRPr="00A618E6" w:rsidRDefault="00634710" w:rsidP="00634710"/>
    <w:p w:rsidR="00A618E6" w:rsidRPr="00A618E6" w:rsidRDefault="00A618E6" w:rsidP="00A618E6"/>
    <w:p w:rsidR="00F61E81" w:rsidRPr="00AD67B3" w:rsidRDefault="00747BDD" w:rsidP="00F61E81">
      <w:pPr>
        <w:pStyle w:val="2"/>
        <w:numPr>
          <w:ilvl w:val="1"/>
          <w:numId w:val="5"/>
        </w:numPr>
        <w:rPr>
          <w:i w:val="0"/>
        </w:rPr>
      </w:pPr>
      <w:bookmarkStart w:id="40" w:name="_Toc501247441"/>
      <w:r w:rsidRPr="00C33F01">
        <w:rPr>
          <w:rFonts w:hint="eastAsia"/>
          <w:i w:val="0"/>
        </w:rPr>
        <w:t>输出说明</w:t>
      </w:r>
      <w:bookmarkEnd w:id="40"/>
    </w:p>
    <w:p w:rsidR="00F61E81" w:rsidRPr="00F61E81" w:rsidRDefault="00F61E81" w:rsidP="00F61E81">
      <w:pPr>
        <w:pStyle w:val="3"/>
        <w:numPr>
          <w:ilvl w:val="2"/>
          <w:numId w:val="5"/>
        </w:numPr>
      </w:pPr>
      <w:bookmarkStart w:id="41" w:name="_Toc501247442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用户名密码记住我组合测试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02"/>
        <w:gridCol w:w="1559"/>
        <w:gridCol w:w="1560"/>
        <w:gridCol w:w="1417"/>
        <w:gridCol w:w="1574"/>
      </w:tblGrid>
      <w:tr w:rsidR="00F61E81" w:rsidTr="00503D33">
        <w:tc>
          <w:tcPr>
            <w:tcW w:w="1008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1402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560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503D33" w:rsidTr="00503D33"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TC-2-5-1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>
              <w:rPr>
                <w:rFonts w:hint="eastAsia"/>
              </w:rPr>
              <w:t>不存在用户名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559" w:type="dxa"/>
          </w:tcPr>
          <w:p w:rsidR="00503D33" w:rsidRDefault="00167911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503D33" w:rsidRDefault="001F43E7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1F43E7" w:rsidTr="00503D33">
        <w:trPr>
          <w:trHeight w:val="355"/>
        </w:trPr>
        <w:tc>
          <w:tcPr>
            <w:tcW w:w="1008" w:type="dxa"/>
          </w:tcPr>
          <w:p w:rsidR="001F43E7" w:rsidRDefault="001F43E7" w:rsidP="00811449">
            <w:pPr>
              <w:pStyle w:val="a7"/>
            </w:pPr>
            <w:r>
              <w:lastRenderedPageBreak/>
              <w:t>TC-2-5-2</w:t>
            </w:r>
          </w:p>
        </w:tc>
        <w:tc>
          <w:tcPr>
            <w:tcW w:w="1402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>
              <w:rPr>
                <w:rFonts w:hint="eastAsia"/>
              </w:rPr>
              <w:t>不存在账号</w:t>
            </w:r>
            <w: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1F43E7" w:rsidRDefault="001F43E7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503D33" w:rsidTr="00503D33">
        <w:trPr>
          <w:trHeight w:val="355"/>
        </w:trPr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TC-2-5-3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错误格式用户名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559" w:type="dxa"/>
          </w:tcPr>
          <w:p w:rsidR="00503D33" w:rsidRDefault="00C13FEB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503D33" w:rsidRPr="00BC6588" w:rsidRDefault="00C13FEB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503D33" w:rsidRDefault="00C13FEB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AD67B3" w:rsidTr="00503D33">
        <w:trPr>
          <w:trHeight w:val="355"/>
        </w:trPr>
        <w:tc>
          <w:tcPr>
            <w:tcW w:w="1008" w:type="dxa"/>
          </w:tcPr>
          <w:p w:rsidR="00AD67B3" w:rsidRDefault="00AD67B3" w:rsidP="00811449">
            <w:pPr>
              <w:pStyle w:val="a7"/>
            </w:pPr>
            <w:r>
              <w:t>TC-2-5-4</w:t>
            </w:r>
          </w:p>
        </w:tc>
        <w:tc>
          <w:tcPr>
            <w:tcW w:w="1402" w:type="dxa"/>
          </w:tcPr>
          <w:p w:rsidR="00AD67B3" w:rsidRDefault="00AD67B3" w:rsidP="00811449">
            <w:pPr>
              <w:pStyle w:val="a7"/>
            </w:pPr>
            <w:r>
              <w:rPr>
                <w:rFonts w:hint="eastAsia"/>
              </w:rPr>
              <w:t>错误格式用户名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AD67B3" w:rsidRDefault="00AD67B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AD67B3" w:rsidRDefault="00AD67B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AD67B3" w:rsidRPr="00BC6588" w:rsidRDefault="00AD67B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AD67B3" w:rsidRDefault="00AD67B3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503D33" w:rsidTr="00503D33">
        <w:trPr>
          <w:trHeight w:val="355"/>
        </w:trPr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TC-2-5-5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503D33" w:rsidRDefault="00465466" w:rsidP="00811449">
            <w:pPr>
              <w:pStyle w:val="a7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不显示</w:t>
            </w:r>
          </w:p>
          <w:p w:rsidR="00465466" w:rsidRDefault="00465466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错误的用户名或密码，请重新输入</w:t>
            </w:r>
            <w:r>
              <w:t>”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503D33" w:rsidRPr="00BC6588" w:rsidRDefault="00465466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503D33" w:rsidRDefault="00465466" w:rsidP="00811449">
            <w:pPr>
              <w:pStyle w:val="a7"/>
            </w:pPr>
            <w:r>
              <w:rPr>
                <w:rFonts w:hint="eastAsia"/>
              </w:rPr>
              <w:t>用户名栏、</w:t>
            </w:r>
            <w:proofErr w:type="gramStart"/>
            <w:r>
              <w:rPr>
                <w:rFonts w:hint="eastAsia"/>
              </w:rPr>
              <w:t>密码栏标红</w:t>
            </w:r>
            <w:proofErr w:type="gramEnd"/>
            <w:r>
              <w:rPr>
                <w:rFonts w:hint="eastAsia"/>
              </w:rPr>
              <w:t>，宋体小四红色字体提示错误</w:t>
            </w:r>
          </w:p>
        </w:tc>
      </w:tr>
      <w:tr w:rsidR="00472A2B" w:rsidTr="00503D33">
        <w:trPr>
          <w:trHeight w:val="355"/>
        </w:trPr>
        <w:tc>
          <w:tcPr>
            <w:tcW w:w="1008" w:type="dxa"/>
          </w:tcPr>
          <w:p w:rsidR="00472A2B" w:rsidRDefault="00472A2B" w:rsidP="00811449">
            <w:pPr>
              <w:pStyle w:val="a7"/>
            </w:pPr>
            <w:r>
              <w:t>TC-2-5-6</w:t>
            </w:r>
          </w:p>
        </w:tc>
        <w:tc>
          <w:tcPr>
            <w:tcW w:w="1402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559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不显示</w:t>
            </w:r>
          </w:p>
          <w:p w:rsidR="00472A2B" w:rsidRDefault="00472A2B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错误的用户名或密码，请重新输入</w:t>
            </w:r>
            <w:r>
              <w:t>”</w:t>
            </w:r>
          </w:p>
        </w:tc>
        <w:tc>
          <w:tcPr>
            <w:tcW w:w="1560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472A2B" w:rsidRPr="00BC6588" w:rsidRDefault="00472A2B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用户名栏、</w:t>
            </w:r>
            <w:proofErr w:type="gramStart"/>
            <w:r>
              <w:rPr>
                <w:rFonts w:hint="eastAsia"/>
              </w:rPr>
              <w:t>密码栏标红</w:t>
            </w:r>
            <w:proofErr w:type="gramEnd"/>
            <w:r>
              <w:rPr>
                <w:rFonts w:hint="eastAsia"/>
              </w:rPr>
              <w:t>，宋体小四红色字体提示错误</w:t>
            </w:r>
          </w:p>
        </w:tc>
      </w:tr>
      <w:tr w:rsidR="00503D33" w:rsidTr="00503D33">
        <w:trPr>
          <w:trHeight w:val="355"/>
        </w:trPr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TC-2-5-7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503D33" w:rsidRDefault="00827703" w:rsidP="00811449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导航栏更新状态信息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417" w:type="dxa"/>
          </w:tcPr>
          <w:p w:rsidR="00503D33" w:rsidRDefault="0082770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导航栏变更</w:t>
            </w:r>
          </w:p>
        </w:tc>
      </w:tr>
      <w:tr w:rsidR="003677A0" w:rsidTr="00503D33">
        <w:trPr>
          <w:trHeight w:val="355"/>
        </w:trPr>
        <w:tc>
          <w:tcPr>
            <w:tcW w:w="1008" w:type="dxa"/>
          </w:tcPr>
          <w:p w:rsidR="003677A0" w:rsidRDefault="003677A0" w:rsidP="00811449">
            <w:pPr>
              <w:pStyle w:val="a7"/>
            </w:pPr>
            <w:r>
              <w:t>TC-2-5-7</w:t>
            </w:r>
          </w:p>
        </w:tc>
        <w:tc>
          <w:tcPr>
            <w:tcW w:w="1402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3677A0" w:rsidRDefault="003677A0" w:rsidP="00811449">
            <w:pPr>
              <w:pStyle w:val="a7"/>
            </w:pPr>
            <w:r>
              <w:t>“zanebono”</w:t>
            </w:r>
          </w:p>
          <w:p w:rsidR="003677A0" w:rsidRDefault="003677A0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560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417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导航栏变更</w:t>
            </w:r>
          </w:p>
        </w:tc>
      </w:tr>
      <w:tr w:rsidR="00827703" w:rsidTr="00503D33">
        <w:trPr>
          <w:trHeight w:val="355"/>
        </w:trPr>
        <w:tc>
          <w:tcPr>
            <w:tcW w:w="1008" w:type="dxa"/>
          </w:tcPr>
          <w:p w:rsidR="00827703" w:rsidRDefault="00827703" w:rsidP="00811449">
            <w:pPr>
              <w:pStyle w:val="a7"/>
            </w:pPr>
            <w:r>
              <w:t>TC-2-5-</w:t>
            </w:r>
            <w:r>
              <w:rPr>
                <w:rFonts w:hint="eastAsia"/>
              </w:rPr>
              <w:t>8</w:t>
            </w:r>
          </w:p>
        </w:tc>
        <w:tc>
          <w:tcPr>
            <w:tcW w:w="1402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</w:t>
            </w:r>
            <w:r>
              <w:rPr>
                <w:rFonts w:hint="eastAsia"/>
              </w:rPr>
              <w:lastRenderedPageBreak/>
              <w:t>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已登陆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UC-2-E1</w:t>
            </w:r>
          </w:p>
        </w:tc>
        <w:tc>
          <w:tcPr>
            <w:tcW w:w="1559" w:type="dxa"/>
          </w:tcPr>
          <w:p w:rsidR="00827703" w:rsidRDefault="00827703" w:rsidP="00811449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弹窗提示</w:t>
            </w:r>
            <w:proofErr w:type="gramEnd"/>
          </w:p>
          <w:p w:rsidR="00827703" w:rsidRDefault="0082770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该用户已登陆，继续登陆将使该用户</w:t>
            </w:r>
            <w:r>
              <w:rPr>
                <w:rFonts w:hint="eastAsia"/>
              </w:rPr>
              <w:lastRenderedPageBreak/>
              <w:t>下线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  <w:proofErr w:type="gramStart"/>
            <w:r>
              <w:t>”</w:t>
            </w:r>
            <w:proofErr w:type="gramEnd"/>
          </w:p>
        </w:tc>
        <w:tc>
          <w:tcPr>
            <w:tcW w:w="1560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417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827703" w:rsidRDefault="003677A0" w:rsidP="00811449">
            <w:pPr>
              <w:pStyle w:val="a7"/>
            </w:pPr>
            <w:r>
              <w:rPr>
                <w:rFonts w:hint="eastAsia"/>
              </w:rPr>
              <w:t>宋体小四红色字体提示</w:t>
            </w:r>
          </w:p>
        </w:tc>
      </w:tr>
      <w:tr w:rsidR="00827703" w:rsidTr="00503D33">
        <w:trPr>
          <w:trHeight w:val="355"/>
        </w:trPr>
        <w:tc>
          <w:tcPr>
            <w:tcW w:w="1008" w:type="dxa"/>
          </w:tcPr>
          <w:p w:rsidR="00827703" w:rsidRDefault="00827703" w:rsidP="00811449">
            <w:pPr>
              <w:pStyle w:val="a7"/>
            </w:pPr>
            <w:r>
              <w:lastRenderedPageBreak/>
              <w:t>TC-2-5-</w:t>
            </w:r>
          </w:p>
        </w:tc>
        <w:tc>
          <w:tcPr>
            <w:tcW w:w="1402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异常状态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UC-2-3.0</w:t>
            </w:r>
          </w:p>
        </w:tc>
        <w:tc>
          <w:tcPr>
            <w:tcW w:w="1559" w:type="dxa"/>
          </w:tcPr>
          <w:p w:rsidR="00827703" w:rsidRDefault="00827703" w:rsidP="00811449">
            <w:pPr>
              <w:pStyle w:val="a7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</w:p>
          <w:p w:rsidR="00827703" w:rsidRDefault="0082770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该用户处于被冷冻等异常状态，请联系管理员</w:t>
            </w:r>
            <w:r>
              <w:t>”</w:t>
            </w:r>
          </w:p>
        </w:tc>
        <w:tc>
          <w:tcPr>
            <w:tcW w:w="1560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宋体小四红色字体提示</w:t>
            </w:r>
          </w:p>
        </w:tc>
      </w:tr>
    </w:tbl>
    <w:p w:rsidR="00F61E81" w:rsidRDefault="00F61E81" w:rsidP="00F61E81">
      <w:pPr>
        <w:pStyle w:val="a7"/>
      </w:pPr>
    </w:p>
    <w:p w:rsidR="00747BDD" w:rsidRDefault="00747BDD" w:rsidP="00747BDD">
      <w:pPr>
        <w:pStyle w:val="a7"/>
      </w:pPr>
    </w:p>
    <w:p w:rsidR="00747BDD" w:rsidRPr="00C33F01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42" w:name="_Toc501247443"/>
      <w:r w:rsidRPr="00C33F01">
        <w:rPr>
          <w:rFonts w:hint="eastAsia"/>
          <w:i w:val="0"/>
        </w:rPr>
        <w:t>环境要求</w:t>
      </w:r>
      <w:bookmarkEnd w:id="42"/>
    </w:p>
    <w:p w:rsidR="00747BDD" w:rsidRDefault="00747BDD" w:rsidP="00C33F01">
      <w:pPr>
        <w:pStyle w:val="3"/>
        <w:numPr>
          <w:ilvl w:val="2"/>
          <w:numId w:val="5"/>
        </w:numPr>
      </w:pPr>
      <w:bookmarkStart w:id="43" w:name="_Toc501247444"/>
      <w:r>
        <w:rPr>
          <w:rFonts w:hint="eastAsia"/>
        </w:rPr>
        <w:t>硬件</w:t>
      </w:r>
      <w:bookmarkEnd w:id="43"/>
    </w:p>
    <w:p w:rsidR="00747BDD" w:rsidRDefault="00811449" w:rsidP="00747BDD">
      <w:pPr>
        <w:pStyle w:val="a7"/>
      </w:pPr>
      <w:r>
        <w:rPr>
          <w:rFonts w:hint="eastAsia"/>
        </w:rPr>
        <w:t>可以正常上网的一台电脑</w:t>
      </w:r>
    </w:p>
    <w:p w:rsidR="00747BDD" w:rsidRDefault="00747BDD" w:rsidP="00C33F01">
      <w:pPr>
        <w:pStyle w:val="3"/>
        <w:numPr>
          <w:ilvl w:val="2"/>
          <w:numId w:val="5"/>
        </w:numPr>
      </w:pPr>
      <w:bookmarkStart w:id="44" w:name="_Toc501247445"/>
      <w:r>
        <w:rPr>
          <w:rFonts w:hint="eastAsia"/>
        </w:rPr>
        <w:t>软件</w:t>
      </w:r>
      <w:bookmarkEnd w:id="44"/>
    </w:p>
    <w:p w:rsidR="00811449" w:rsidRDefault="00811449" w:rsidP="00811449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747BDD" w:rsidRPr="00811449" w:rsidRDefault="00811449" w:rsidP="00811449">
      <w:pPr>
        <w:pStyle w:val="a7"/>
      </w:pPr>
      <w:r>
        <w:rPr>
          <w:rFonts w:hint="eastAsia"/>
        </w:rPr>
        <w:t>其它可以上网浏览的浏览器也可以</w:t>
      </w:r>
    </w:p>
    <w:p w:rsidR="00747BDD" w:rsidRDefault="00747BDD" w:rsidP="00C33F01">
      <w:pPr>
        <w:pStyle w:val="3"/>
        <w:numPr>
          <w:ilvl w:val="2"/>
          <w:numId w:val="5"/>
        </w:numPr>
      </w:pPr>
      <w:bookmarkStart w:id="45" w:name="_Toc501247446"/>
      <w:r>
        <w:rPr>
          <w:rFonts w:hint="eastAsia"/>
        </w:rPr>
        <w:t>其它</w:t>
      </w:r>
      <w:bookmarkEnd w:id="45"/>
    </w:p>
    <w:p w:rsidR="00747BDD" w:rsidRDefault="00747BDD" w:rsidP="00747BDD">
      <w:pPr>
        <w:pStyle w:val="a7"/>
      </w:pPr>
    </w:p>
    <w:p w:rsidR="00747BDD" w:rsidRPr="00C33F01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46" w:name="_Toc501247447"/>
      <w:r w:rsidRPr="00C33F01">
        <w:rPr>
          <w:rFonts w:hint="eastAsia"/>
          <w:i w:val="0"/>
        </w:rPr>
        <w:t>特殊的规程要求</w:t>
      </w:r>
      <w:bookmarkEnd w:id="46"/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Pr="00C33F01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47" w:name="_Toc501247448"/>
      <w:r w:rsidRPr="00C33F01">
        <w:rPr>
          <w:rFonts w:hint="eastAsia"/>
          <w:i w:val="0"/>
        </w:rPr>
        <w:t>用例间的依赖关系</w:t>
      </w:r>
      <w:bookmarkEnd w:id="47"/>
    </w:p>
    <w:p w:rsidR="00747BDD" w:rsidRDefault="00747BDD" w:rsidP="00C33F01">
      <w:pPr>
        <w:pStyle w:val="3"/>
        <w:numPr>
          <w:ilvl w:val="2"/>
          <w:numId w:val="5"/>
        </w:numPr>
      </w:pPr>
      <w:bookmarkStart w:id="48" w:name="_Toc501247449"/>
      <w:r>
        <w:rPr>
          <w:rFonts w:hint="eastAsia"/>
        </w:rPr>
        <w:t>所依赖的用例</w:t>
      </w:r>
      <w:bookmarkEnd w:id="4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747BDD" w:rsidTr="00747BDD">
        <w:tc>
          <w:tcPr>
            <w:tcW w:w="1368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747BDD" w:rsidTr="00747BDD">
        <w:tc>
          <w:tcPr>
            <w:tcW w:w="1368" w:type="dxa"/>
          </w:tcPr>
          <w:p w:rsidR="00747BDD" w:rsidRDefault="00811449" w:rsidP="00747BDD">
            <w:pPr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154" w:type="dxa"/>
          </w:tcPr>
          <w:p w:rsidR="00747BDD" w:rsidRDefault="00811449" w:rsidP="00747BD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</w:rPr>
              <w:t>UC-1</w:t>
            </w:r>
            <w:r>
              <w:rPr>
                <w:rFonts w:hint="eastAsia"/>
              </w:rPr>
              <w:t>：注册账号</w:t>
            </w:r>
          </w:p>
        </w:tc>
      </w:tr>
      <w:tr w:rsidR="00747BDD" w:rsidTr="00747BDD">
        <w:trPr>
          <w:trHeight w:val="268"/>
        </w:trPr>
        <w:tc>
          <w:tcPr>
            <w:tcW w:w="1368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</w:p>
        </w:tc>
      </w:tr>
    </w:tbl>
    <w:p w:rsidR="00747BDD" w:rsidRDefault="00747BDD" w:rsidP="00747BDD">
      <w:pPr>
        <w:pStyle w:val="a7"/>
      </w:pPr>
    </w:p>
    <w:p w:rsidR="00747BDD" w:rsidRDefault="00747BDD" w:rsidP="00C33F01">
      <w:pPr>
        <w:pStyle w:val="3"/>
        <w:numPr>
          <w:ilvl w:val="2"/>
          <w:numId w:val="5"/>
        </w:numPr>
      </w:pPr>
      <w:bookmarkStart w:id="49" w:name="_Toc501247450"/>
      <w:r>
        <w:rPr>
          <w:rFonts w:hint="eastAsia"/>
        </w:rPr>
        <w:t>依赖关系的性质</w:t>
      </w:r>
      <w:bookmarkEnd w:id="49"/>
    </w:p>
    <w:p w:rsidR="00747BDD" w:rsidRDefault="00747BDD" w:rsidP="00747BDD">
      <w:pPr>
        <w:pStyle w:val="a7"/>
      </w:pPr>
    </w:p>
    <w:p w:rsidR="00747BDD" w:rsidRDefault="00747BDD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992DBA">
      <w:pPr>
        <w:pStyle w:val="a"/>
      </w:pPr>
      <w:bookmarkStart w:id="50" w:name="_Toc501247451"/>
      <w:r>
        <w:rPr>
          <w:rFonts w:hint="eastAsia"/>
        </w:rPr>
        <w:t>教师登录测试</w:t>
      </w:r>
      <w:bookmarkEnd w:id="50"/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51" w:name="_Toc501247452"/>
      <w:r>
        <w:rPr>
          <w:rFonts w:hint="eastAsia"/>
        </w:rPr>
        <w:t>测试项名称</w:t>
      </w:r>
      <w:bookmarkEnd w:id="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52" w:name="_Toc501247453"/>
      <w:r>
        <w:rPr>
          <w:rFonts w:hint="eastAsia"/>
        </w:rPr>
        <w:t>引用文档</w:t>
      </w:r>
      <w:bookmarkEnd w:id="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C33F01" w:rsidTr="00967CD9">
        <w:tc>
          <w:tcPr>
            <w:tcW w:w="18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C33F01" w:rsidTr="00967CD9">
        <w:trPr>
          <w:trHeight w:val="371"/>
        </w:trPr>
        <w:tc>
          <w:tcPr>
            <w:tcW w:w="18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3" w:name="_Toc501247454"/>
      <w:r w:rsidRPr="00C33F01">
        <w:rPr>
          <w:rFonts w:hint="eastAsia"/>
          <w:i w:val="0"/>
        </w:rPr>
        <w:t>输入说明</w:t>
      </w:r>
      <w:bookmarkEnd w:id="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62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4" w:name="_Toc501247455"/>
      <w:r w:rsidRPr="00C33F01">
        <w:rPr>
          <w:rFonts w:hint="eastAsia"/>
          <w:i w:val="0"/>
        </w:rPr>
        <w:t>输出说明</w:t>
      </w:r>
      <w:bookmarkEnd w:id="5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55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5" w:name="_Toc501247456"/>
      <w:r w:rsidRPr="00C33F01">
        <w:rPr>
          <w:rFonts w:hint="eastAsia"/>
          <w:i w:val="0"/>
        </w:rPr>
        <w:t>环境要求</w:t>
      </w:r>
      <w:bookmarkEnd w:id="55"/>
    </w:p>
    <w:p w:rsidR="00C33F01" w:rsidRDefault="00C33F01" w:rsidP="00C33F01">
      <w:pPr>
        <w:pStyle w:val="3"/>
        <w:numPr>
          <w:ilvl w:val="2"/>
          <w:numId w:val="5"/>
        </w:numPr>
      </w:pPr>
      <w:bookmarkStart w:id="56" w:name="_Toc501247457"/>
      <w:r>
        <w:rPr>
          <w:rFonts w:hint="eastAsia"/>
        </w:rPr>
        <w:t>硬件</w:t>
      </w:r>
      <w:bookmarkEnd w:id="56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57" w:name="_Toc501247458"/>
      <w:r>
        <w:rPr>
          <w:rFonts w:hint="eastAsia"/>
        </w:rPr>
        <w:t>软件</w:t>
      </w:r>
      <w:bookmarkEnd w:id="57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58" w:name="_Toc501247459"/>
      <w:r>
        <w:rPr>
          <w:rFonts w:hint="eastAsia"/>
        </w:rPr>
        <w:t>其它</w:t>
      </w:r>
      <w:bookmarkEnd w:id="58"/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9" w:name="_Toc501247460"/>
      <w:r w:rsidRPr="00C33F01">
        <w:rPr>
          <w:rFonts w:hint="eastAsia"/>
          <w:i w:val="0"/>
        </w:rPr>
        <w:t>特殊的规程要求</w:t>
      </w:r>
      <w:bookmarkEnd w:id="59"/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0" w:name="_Toc501247461"/>
      <w:r w:rsidRPr="00C33F01">
        <w:rPr>
          <w:rFonts w:hint="eastAsia"/>
          <w:i w:val="0"/>
        </w:rPr>
        <w:t>用例间的依赖关系</w:t>
      </w:r>
      <w:bookmarkEnd w:id="60"/>
    </w:p>
    <w:p w:rsidR="00C33F01" w:rsidRDefault="00C33F01" w:rsidP="00C33F01">
      <w:pPr>
        <w:pStyle w:val="3"/>
        <w:numPr>
          <w:ilvl w:val="2"/>
          <w:numId w:val="5"/>
        </w:numPr>
      </w:pPr>
      <w:bookmarkStart w:id="61" w:name="_Toc501247462"/>
      <w:r>
        <w:rPr>
          <w:rFonts w:hint="eastAsia"/>
        </w:rPr>
        <w:t>所依赖的用例</w:t>
      </w:r>
      <w:bookmarkEnd w:id="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  <w:tr w:rsidR="00C33F01" w:rsidTr="00967CD9">
        <w:trPr>
          <w:trHeight w:val="268"/>
        </w:trPr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62" w:name="_Toc501247463"/>
      <w:r>
        <w:rPr>
          <w:rFonts w:hint="eastAsia"/>
        </w:rPr>
        <w:lastRenderedPageBreak/>
        <w:t>依赖关系的性质</w:t>
      </w:r>
      <w:bookmarkEnd w:id="62"/>
    </w:p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992DBA">
      <w:pPr>
        <w:pStyle w:val="a"/>
      </w:pPr>
      <w:bookmarkStart w:id="63" w:name="_Toc501247464"/>
      <w:r>
        <w:rPr>
          <w:rFonts w:hint="eastAsia"/>
        </w:rPr>
        <w:t>管理员登录测试</w:t>
      </w:r>
      <w:bookmarkEnd w:id="63"/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64" w:name="_Toc501247465"/>
      <w:r>
        <w:rPr>
          <w:rFonts w:hint="eastAsia"/>
        </w:rPr>
        <w:t>测试项名称</w:t>
      </w:r>
      <w:bookmarkEnd w:id="6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65" w:name="_Toc501247466"/>
      <w:r>
        <w:rPr>
          <w:rFonts w:hint="eastAsia"/>
        </w:rPr>
        <w:t>引用文档</w:t>
      </w:r>
      <w:bookmarkEnd w:id="6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C33F01" w:rsidTr="00967CD9">
        <w:tc>
          <w:tcPr>
            <w:tcW w:w="18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C33F01" w:rsidTr="00967CD9">
        <w:trPr>
          <w:trHeight w:val="371"/>
        </w:trPr>
        <w:tc>
          <w:tcPr>
            <w:tcW w:w="18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6" w:name="_Toc501247467"/>
      <w:r w:rsidRPr="00C33F01">
        <w:rPr>
          <w:rFonts w:hint="eastAsia"/>
          <w:i w:val="0"/>
        </w:rPr>
        <w:t>输入说明</w:t>
      </w:r>
      <w:bookmarkEnd w:id="6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62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7" w:name="_Toc501247468"/>
      <w:r w:rsidRPr="00C33F01">
        <w:rPr>
          <w:rFonts w:hint="eastAsia"/>
          <w:i w:val="0"/>
        </w:rPr>
        <w:t>输出说明</w:t>
      </w:r>
      <w:bookmarkEnd w:id="6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55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8" w:name="_Toc501247469"/>
      <w:r w:rsidRPr="00C33F01">
        <w:rPr>
          <w:rFonts w:hint="eastAsia"/>
          <w:i w:val="0"/>
        </w:rPr>
        <w:t>环境要求</w:t>
      </w:r>
      <w:bookmarkEnd w:id="68"/>
    </w:p>
    <w:p w:rsidR="00C33F01" w:rsidRDefault="00C33F01" w:rsidP="00C33F01">
      <w:pPr>
        <w:pStyle w:val="3"/>
        <w:numPr>
          <w:ilvl w:val="2"/>
          <w:numId w:val="5"/>
        </w:numPr>
      </w:pPr>
      <w:bookmarkStart w:id="69" w:name="_Toc501247470"/>
      <w:r>
        <w:rPr>
          <w:rFonts w:hint="eastAsia"/>
        </w:rPr>
        <w:t>硬件</w:t>
      </w:r>
      <w:bookmarkEnd w:id="69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70" w:name="_Toc501247471"/>
      <w:r>
        <w:rPr>
          <w:rFonts w:hint="eastAsia"/>
        </w:rPr>
        <w:t>软件</w:t>
      </w:r>
      <w:bookmarkEnd w:id="70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71" w:name="_Toc501247472"/>
      <w:r>
        <w:rPr>
          <w:rFonts w:hint="eastAsia"/>
        </w:rPr>
        <w:t>其它</w:t>
      </w:r>
      <w:bookmarkEnd w:id="71"/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72" w:name="_Toc501247473"/>
      <w:r w:rsidRPr="00C33F01">
        <w:rPr>
          <w:rFonts w:hint="eastAsia"/>
          <w:i w:val="0"/>
        </w:rPr>
        <w:t>特殊的规程要求</w:t>
      </w:r>
      <w:bookmarkEnd w:id="72"/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73" w:name="_Toc501247474"/>
      <w:r w:rsidRPr="00C33F01">
        <w:rPr>
          <w:rFonts w:hint="eastAsia"/>
          <w:i w:val="0"/>
        </w:rPr>
        <w:t>用例间的依赖关系</w:t>
      </w:r>
      <w:bookmarkEnd w:id="73"/>
    </w:p>
    <w:p w:rsidR="00C33F01" w:rsidRDefault="00C33F01" w:rsidP="00C33F01">
      <w:pPr>
        <w:pStyle w:val="3"/>
        <w:numPr>
          <w:ilvl w:val="2"/>
          <w:numId w:val="5"/>
        </w:numPr>
      </w:pPr>
      <w:bookmarkStart w:id="74" w:name="_Toc501247475"/>
      <w:r>
        <w:rPr>
          <w:rFonts w:hint="eastAsia"/>
        </w:rPr>
        <w:t>所依赖的用例</w:t>
      </w:r>
      <w:bookmarkEnd w:id="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  <w:tr w:rsidR="00C33F01" w:rsidTr="00967CD9">
        <w:trPr>
          <w:trHeight w:val="268"/>
        </w:trPr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75" w:name="_Toc501247476"/>
      <w:r>
        <w:rPr>
          <w:rFonts w:hint="eastAsia"/>
        </w:rPr>
        <w:lastRenderedPageBreak/>
        <w:t>依赖关系的性质</w:t>
      </w:r>
      <w:bookmarkEnd w:id="75"/>
    </w:p>
    <w:p w:rsidR="00811449" w:rsidRDefault="00811449" w:rsidP="00992DBA">
      <w:pPr>
        <w:pStyle w:val="a"/>
      </w:pPr>
      <w:bookmarkStart w:id="76" w:name="_Toc501247477"/>
      <w:r>
        <w:rPr>
          <w:rFonts w:hint="eastAsia"/>
        </w:rPr>
        <w:t>下载资源测试</w:t>
      </w:r>
      <w:bookmarkEnd w:id="76"/>
    </w:p>
    <w:p w:rsidR="00811449" w:rsidRDefault="00811449" w:rsidP="00811449">
      <w:pPr>
        <w:pStyle w:val="a4"/>
        <w:widowControl w:val="0"/>
        <w:numPr>
          <w:ilvl w:val="1"/>
          <w:numId w:val="5"/>
        </w:numPr>
        <w:jc w:val="both"/>
      </w:pPr>
      <w:bookmarkStart w:id="77" w:name="_Toc501247478"/>
      <w:r>
        <w:rPr>
          <w:rFonts w:hint="eastAsia"/>
        </w:rPr>
        <w:t>测试项名称</w:t>
      </w:r>
      <w:bookmarkEnd w:id="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811449" w:rsidTr="00811449">
        <w:tc>
          <w:tcPr>
            <w:tcW w:w="198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811449" w:rsidTr="00811449">
        <w:tc>
          <w:tcPr>
            <w:tcW w:w="1980" w:type="dxa"/>
          </w:tcPr>
          <w:p w:rsidR="00811449" w:rsidRDefault="00B8113C" w:rsidP="00811449">
            <w:pPr>
              <w:pStyle w:val="a7"/>
            </w:pPr>
            <w:r>
              <w:rPr>
                <w:rFonts w:hint="eastAsia"/>
              </w:rPr>
              <w:t>下载资源</w:t>
            </w:r>
            <w:r>
              <w:rPr>
                <w:rFonts w:hint="eastAsia"/>
              </w:rPr>
              <w:t>-</w:t>
            </w:r>
            <w:r w:rsidR="00AE6A62">
              <w:rPr>
                <w:rFonts w:hint="eastAsia"/>
              </w:rPr>
              <w:t>资源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811449" w:rsidRDefault="00B8113C" w:rsidP="00811449">
            <w:pPr>
              <w:pStyle w:val="a7"/>
            </w:pPr>
            <w:r>
              <w:rPr>
                <w:rFonts w:hint="eastAsia"/>
              </w:rPr>
              <w:t>TC-5-1</w:t>
            </w:r>
          </w:p>
        </w:tc>
        <w:tc>
          <w:tcPr>
            <w:tcW w:w="4992" w:type="dxa"/>
          </w:tcPr>
          <w:p w:rsidR="00811449" w:rsidRDefault="00AE6A62" w:rsidP="00811449">
            <w:pPr>
              <w:pStyle w:val="a7"/>
            </w:pPr>
            <w:r>
              <w:rPr>
                <w:rFonts w:hint="eastAsia"/>
              </w:rPr>
              <w:t>测试资源是否有效</w:t>
            </w:r>
          </w:p>
        </w:tc>
      </w:tr>
      <w:tr w:rsidR="00811449" w:rsidTr="00811449">
        <w:trPr>
          <w:trHeight w:val="269"/>
        </w:trPr>
        <w:tc>
          <w:tcPr>
            <w:tcW w:w="1980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下载资源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下载测试</w:t>
            </w:r>
          </w:p>
        </w:tc>
        <w:tc>
          <w:tcPr>
            <w:tcW w:w="1440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TC-5-2</w:t>
            </w:r>
          </w:p>
        </w:tc>
        <w:tc>
          <w:tcPr>
            <w:tcW w:w="4992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测试下载时的异常情况处理</w:t>
            </w:r>
          </w:p>
        </w:tc>
      </w:tr>
    </w:tbl>
    <w:p w:rsidR="00811449" w:rsidRDefault="00811449" w:rsidP="00811449">
      <w:pPr>
        <w:pStyle w:val="a7"/>
      </w:pPr>
    </w:p>
    <w:p w:rsidR="00811449" w:rsidRDefault="00811449" w:rsidP="00811449">
      <w:pPr>
        <w:pStyle w:val="a4"/>
        <w:widowControl w:val="0"/>
        <w:numPr>
          <w:ilvl w:val="1"/>
          <w:numId w:val="5"/>
        </w:numPr>
        <w:jc w:val="both"/>
      </w:pPr>
      <w:bookmarkStart w:id="78" w:name="_Toc501247479"/>
      <w:r>
        <w:rPr>
          <w:rFonts w:hint="eastAsia"/>
        </w:rPr>
        <w:t>引用文档</w:t>
      </w:r>
      <w:bookmarkEnd w:id="7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811449" w:rsidTr="00811449">
        <w:tc>
          <w:tcPr>
            <w:tcW w:w="18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811449" w:rsidTr="00811449">
        <w:trPr>
          <w:trHeight w:val="371"/>
        </w:trPr>
        <w:tc>
          <w:tcPr>
            <w:tcW w:w="18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811449" w:rsidRDefault="00811449" w:rsidP="00811449">
            <w:pPr>
              <w:pStyle w:val="a7"/>
            </w:pPr>
            <w:r>
              <w:t>UC-</w:t>
            </w:r>
            <w:r>
              <w:rPr>
                <w:rFonts w:hint="eastAsia"/>
              </w:rPr>
              <w:t>3</w:t>
            </w:r>
          </w:p>
        </w:tc>
      </w:tr>
    </w:tbl>
    <w:p w:rsidR="00811449" w:rsidRDefault="00811449" w:rsidP="00811449">
      <w:pPr>
        <w:pStyle w:val="a7"/>
      </w:pPr>
    </w:p>
    <w:p w:rsidR="00811449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79" w:name="_Toc501247480"/>
      <w:r w:rsidRPr="00C33F01">
        <w:rPr>
          <w:rFonts w:hint="eastAsia"/>
          <w:i w:val="0"/>
        </w:rPr>
        <w:t>输入说明</w:t>
      </w:r>
      <w:bookmarkEnd w:id="79"/>
    </w:p>
    <w:p w:rsidR="00AE6A62" w:rsidRPr="00AE6A62" w:rsidRDefault="00AE6A62" w:rsidP="00AE6A62">
      <w:pPr>
        <w:pStyle w:val="3"/>
        <w:numPr>
          <w:ilvl w:val="2"/>
          <w:numId w:val="5"/>
        </w:numPr>
      </w:pPr>
      <w:bookmarkStart w:id="80" w:name="_Toc501247481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8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11449" w:rsidTr="00072188">
        <w:tc>
          <w:tcPr>
            <w:tcW w:w="1008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11449" w:rsidTr="00072188">
        <w:tc>
          <w:tcPr>
            <w:tcW w:w="1008" w:type="dxa"/>
          </w:tcPr>
          <w:p w:rsidR="00811449" w:rsidRDefault="00AE6A62" w:rsidP="00811449">
            <w:pPr>
              <w:pStyle w:val="a7"/>
            </w:pPr>
            <w:r>
              <w:t>TC-5-1-1</w:t>
            </w:r>
          </w:p>
        </w:tc>
        <w:tc>
          <w:tcPr>
            <w:tcW w:w="900" w:type="dxa"/>
          </w:tcPr>
          <w:p w:rsidR="00811449" w:rsidRDefault="00AE6A62" w:rsidP="00811449">
            <w:pPr>
              <w:pStyle w:val="a7"/>
            </w:pPr>
            <w:r>
              <w:t>UC-3-E1</w:t>
            </w:r>
            <w:r w:rsidR="00072188">
              <w:rPr>
                <w:rFonts w:hint="eastAsia"/>
              </w:rPr>
              <w:t>-</w:t>
            </w:r>
            <w:r w:rsidR="00072188">
              <w:rPr>
                <w:rFonts w:hint="eastAsia"/>
              </w:rPr>
              <w:t>资源被举报</w:t>
            </w:r>
          </w:p>
        </w:tc>
        <w:tc>
          <w:tcPr>
            <w:tcW w:w="720" w:type="dxa"/>
          </w:tcPr>
          <w:p w:rsidR="00811449" w:rsidRDefault="00154B05" w:rsidP="00811449">
            <w:pPr>
              <w:pStyle w:val="a7"/>
            </w:pPr>
            <w:r>
              <w:rPr>
                <w:rFonts w:hint="eastAsia"/>
              </w:rPr>
              <w:t>点击下</w:t>
            </w:r>
            <w:proofErr w:type="gramStart"/>
            <w:r>
              <w:rPr>
                <w:rFonts w:hint="eastAsia"/>
              </w:rPr>
              <w:t>架资源</w:t>
            </w:r>
            <w:proofErr w:type="gramEnd"/>
            <w:r>
              <w:rPr>
                <w:rFonts w:hint="eastAsia"/>
              </w:rPr>
              <w:t>链接</w:t>
            </w:r>
          </w:p>
        </w:tc>
        <w:tc>
          <w:tcPr>
            <w:tcW w:w="1260" w:type="dxa"/>
          </w:tcPr>
          <w:p w:rsidR="00811449" w:rsidRDefault="00AE6A62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11449" w:rsidRDefault="00154B05" w:rsidP="00811449">
            <w:pPr>
              <w:pStyle w:val="a7"/>
            </w:pPr>
            <w:proofErr w:type="gramStart"/>
            <w:r>
              <w:rPr>
                <w:rFonts w:hint="eastAsia"/>
              </w:rPr>
              <w:t>只限被</w:t>
            </w:r>
            <w:proofErr w:type="gramEnd"/>
            <w:r>
              <w:rPr>
                <w:rFonts w:hint="eastAsia"/>
              </w:rPr>
              <w:t>举报并被下架的资源</w:t>
            </w:r>
          </w:p>
        </w:tc>
        <w:tc>
          <w:tcPr>
            <w:tcW w:w="3012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072188">
        <w:trPr>
          <w:trHeight w:val="362"/>
        </w:trPr>
        <w:tc>
          <w:tcPr>
            <w:tcW w:w="1008" w:type="dxa"/>
          </w:tcPr>
          <w:p w:rsidR="00072188" w:rsidRDefault="00072188" w:rsidP="00A22270">
            <w:pPr>
              <w:pStyle w:val="a7"/>
            </w:pPr>
            <w:r>
              <w:t>TC-5-1-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资源损坏</w:t>
            </w:r>
          </w:p>
        </w:tc>
        <w:tc>
          <w:tcPr>
            <w:tcW w:w="7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点击损坏资源链接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只限损坏无法下载的资源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072188">
        <w:trPr>
          <w:trHeight w:val="362"/>
        </w:trPr>
        <w:tc>
          <w:tcPr>
            <w:tcW w:w="1008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TC-5-1-3</w:t>
            </w:r>
          </w:p>
        </w:tc>
        <w:tc>
          <w:tcPr>
            <w:tcW w:w="90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UC-3-3.0-</w:t>
            </w:r>
            <w:r>
              <w:rPr>
                <w:rFonts w:hint="eastAsia"/>
              </w:rPr>
              <w:t>正常资源</w:t>
            </w:r>
          </w:p>
        </w:tc>
        <w:tc>
          <w:tcPr>
            <w:tcW w:w="7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点击正常资源链接</w:t>
            </w:r>
          </w:p>
        </w:tc>
        <w:tc>
          <w:tcPr>
            <w:tcW w:w="1260" w:type="dxa"/>
          </w:tcPr>
          <w:p w:rsidR="00072188" w:rsidRDefault="001615F1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只限正常的资源</w:t>
            </w:r>
          </w:p>
        </w:tc>
        <w:tc>
          <w:tcPr>
            <w:tcW w:w="3012" w:type="dxa"/>
          </w:tcPr>
          <w:p w:rsidR="00072188" w:rsidRDefault="001615F1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</w:tbl>
    <w:p w:rsidR="00072188" w:rsidRPr="00AE6A62" w:rsidRDefault="00072188" w:rsidP="00072188">
      <w:pPr>
        <w:pStyle w:val="3"/>
        <w:numPr>
          <w:ilvl w:val="2"/>
          <w:numId w:val="5"/>
        </w:numPr>
      </w:pPr>
      <w:bookmarkStart w:id="81" w:name="_Toc501247482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下载测试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72188" w:rsidTr="00A22270">
        <w:tc>
          <w:tcPr>
            <w:tcW w:w="1008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72188" w:rsidTr="00A22270">
        <w:tc>
          <w:tcPr>
            <w:tcW w:w="1008" w:type="dxa"/>
          </w:tcPr>
          <w:p w:rsidR="00072188" w:rsidRDefault="00154B05" w:rsidP="00A22270">
            <w:pPr>
              <w:pStyle w:val="a7"/>
            </w:pPr>
            <w:r>
              <w:t>TC-5-</w:t>
            </w:r>
            <w:r>
              <w:rPr>
                <w:rFonts w:hint="eastAsia"/>
              </w:rPr>
              <w:t>2</w:t>
            </w:r>
            <w:r w:rsidR="00072188">
              <w:t>-1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中途</w:t>
            </w:r>
            <w:r>
              <w:rPr>
                <w:rFonts w:hint="eastAsia"/>
              </w:rPr>
              <w:lastRenderedPageBreak/>
              <w:t>下载失败</w:t>
            </w:r>
          </w:p>
        </w:tc>
        <w:tc>
          <w:tcPr>
            <w:tcW w:w="7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lastRenderedPageBreak/>
              <w:t>点击资源</w:t>
            </w:r>
            <w:r>
              <w:rPr>
                <w:rFonts w:hint="eastAsia"/>
              </w:rPr>
              <w:lastRenderedPageBreak/>
              <w:t>链接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只限下载中途下载失败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A22270">
        <w:trPr>
          <w:trHeight w:val="362"/>
        </w:trPr>
        <w:tc>
          <w:tcPr>
            <w:tcW w:w="1008" w:type="dxa"/>
          </w:tcPr>
          <w:p w:rsidR="00072188" w:rsidRDefault="00154B05" w:rsidP="00A22270">
            <w:pPr>
              <w:pStyle w:val="a7"/>
            </w:pPr>
            <w:r>
              <w:lastRenderedPageBreak/>
              <w:t>TC-5</w:t>
            </w:r>
            <w:r>
              <w:rPr>
                <w:rFonts w:hint="eastAsia"/>
              </w:rPr>
              <w:t>-2</w:t>
            </w:r>
            <w:r w:rsidR="00072188">
              <w:t>-</w:t>
            </w:r>
            <w:r w:rsidR="00072188"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下载人数达到上限</w:t>
            </w:r>
          </w:p>
        </w:tc>
        <w:tc>
          <w:tcPr>
            <w:tcW w:w="7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点击资源链接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只限发起请求时超过最大人数限制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A22270">
        <w:trPr>
          <w:trHeight w:val="362"/>
        </w:trPr>
        <w:tc>
          <w:tcPr>
            <w:tcW w:w="1008" w:type="dxa"/>
          </w:tcPr>
          <w:p w:rsidR="00072188" w:rsidRDefault="00AF2662" w:rsidP="00A22270">
            <w:pPr>
              <w:pStyle w:val="a7"/>
            </w:pPr>
            <w:r>
              <w:t>TC-5-2-3</w:t>
            </w:r>
          </w:p>
        </w:tc>
        <w:tc>
          <w:tcPr>
            <w:tcW w:w="900" w:type="dxa"/>
          </w:tcPr>
          <w:p w:rsidR="00072188" w:rsidRDefault="00AF2662" w:rsidP="00A22270">
            <w:pPr>
              <w:pStyle w:val="a7"/>
            </w:pPr>
            <w:r>
              <w:t>UC-3-3.0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正常下载</w:t>
            </w:r>
          </w:p>
        </w:tc>
        <w:tc>
          <w:tcPr>
            <w:tcW w:w="7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点击资源链接</w:t>
            </w:r>
          </w:p>
        </w:tc>
        <w:tc>
          <w:tcPr>
            <w:tcW w:w="126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正常人数限制内，下载途中未出差错</w:t>
            </w:r>
          </w:p>
        </w:tc>
        <w:tc>
          <w:tcPr>
            <w:tcW w:w="3012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</w:tbl>
    <w:p w:rsidR="00811449" w:rsidRPr="00CF6BCA" w:rsidRDefault="00811449" w:rsidP="00811449">
      <w:pPr>
        <w:pStyle w:val="a7"/>
      </w:pPr>
    </w:p>
    <w:p w:rsidR="00811449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82" w:name="_Toc501247483"/>
      <w:r w:rsidRPr="00C33F01">
        <w:rPr>
          <w:rFonts w:hint="eastAsia"/>
          <w:i w:val="0"/>
        </w:rPr>
        <w:t>输出说明</w:t>
      </w:r>
      <w:bookmarkEnd w:id="82"/>
    </w:p>
    <w:p w:rsidR="00CF6BCA" w:rsidRPr="00AE6A62" w:rsidRDefault="00CF6BCA" w:rsidP="00CF6BCA">
      <w:pPr>
        <w:pStyle w:val="3"/>
        <w:numPr>
          <w:ilvl w:val="2"/>
          <w:numId w:val="5"/>
        </w:numPr>
      </w:pPr>
      <w:bookmarkStart w:id="83" w:name="_Toc501247484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83"/>
    </w:p>
    <w:p w:rsidR="00CF6BCA" w:rsidRPr="00CF6BCA" w:rsidRDefault="00CF6BCA" w:rsidP="00CF6BCA"/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11449" w:rsidTr="00CF6BCA">
        <w:tc>
          <w:tcPr>
            <w:tcW w:w="1008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F6BCA" w:rsidTr="00CF6BCA"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TC-5-1-1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资源被举报</w:t>
            </w:r>
          </w:p>
        </w:tc>
        <w:tc>
          <w:tcPr>
            <w:tcW w:w="720" w:type="dxa"/>
          </w:tcPr>
          <w:p w:rsidR="00CF6BCA" w:rsidRDefault="00225E8D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该资源已被举报下架</w:t>
            </w:r>
            <w:r>
              <w:t>”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proofErr w:type="gramStart"/>
            <w:r>
              <w:rPr>
                <w:rFonts w:hint="eastAsia"/>
              </w:rPr>
              <w:t>只限被</w:t>
            </w:r>
            <w:proofErr w:type="gramEnd"/>
            <w:r>
              <w:rPr>
                <w:rFonts w:hint="eastAsia"/>
              </w:rPr>
              <w:t>举报并被下架的资源</w:t>
            </w:r>
          </w:p>
        </w:tc>
        <w:tc>
          <w:tcPr>
            <w:tcW w:w="3012" w:type="dxa"/>
          </w:tcPr>
          <w:p w:rsidR="00CF6BCA" w:rsidRDefault="00225E8D" w:rsidP="00A22270">
            <w:pPr>
              <w:pStyle w:val="a7"/>
            </w:pPr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，宋体小四</w:t>
            </w:r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资源损坏</w:t>
            </w:r>
          </w:p>
        </w:tc>
        <w:tc>
          <w:tcPr>
            <w:tcW w:w="720" w:type="dxa"/>
          </w:tcPr>
          <w:p w:rsidR="00CF6BCA" w:rsidRDefault="00225E8D" w:rsidP="00A22270">
            <w:pPr>
              <w:pStyle w:val="a7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或者其它错误代码</w:t>
            </w:r>
          </w:p>
          <w:p w:rsidR="00225E8D" w:rsidRDefault="00225E8D" w:rsidP="00A22270">
            <w:pPr>
              <w:pStyle w:val="a7"/>
            </w:pP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只限损坏无法下载的资源</w:t>
            </w:r>
          </w:p>
        </w:tc>
        <w:tc>
          <w:tcPr>
            <w:tcW w:w="3012" w:type="dxa"/>
          </w:tcPr>
          <w:p w:rsidR="00CF6BCA" w:rsidRDefault="00225E8D" w:rsidP="00A22270">
            <w:pPr>
              <w:pStyle w:val="a7"/>
            </w:pPr>
            <w:r>
              <w:rPr>
                <w:rFonts w:hint="eastAsia"/>
              </w:rPr>
              <w:t>新标签页，宋体小四</w:t>
            </w:r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TC-5-1-3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UC-3-3.0-</w:t>
            </w:r>
            <w:r>
              <w:rPr>
                <w:rFonts w:hint="eastAsia"/>
              </w:rPr>
              <w:t>正常资源</w:t>
            </w:r>
          </w:p>
        </w:tc>
        <w:tc>
          <w:tcPr>
            <w:tcW w:w="720" w:type="dxa"/>
          </w:tcPr>
          <w:p w:rsidR="00CF6BCA" w:rsidRDefault="00225E8D" w:rsidP="00A22270">
            <w:pPr>
              <w:pStyle w:val="a7"/>
            </w:pPr>
            <w:r>
              <w:rPr>
                <w:rFonts w:hint="eastAsia"/>
              </w:rPr>
              <w:t>返回下载请求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只限正常的资源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CF6BCA" w:rsidRPr="00AE6A62" w:rsidRDefault="00CF6BCA" w:rsidP="00CF6BCA">
      <w:pPr>
        <w:pStyle w:val="3"/>
        <w:numPr>
          <w:ilvl w:val="2"/>
          <w:numId w:val="5"/>
        </w:numPr>
      </w:pPr>
      <w:bookmarkStart w:id="84" w:name="_Toc501247485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下载测试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84"/>
    </w:p>
    <w:p w:rsidR="00811449" w:rsidRPr="00CF6BCA" w:rsidRDefault="00811449" w:rsidP="00811449">
      <w:pPr>
        <w:pStyle w:val="a7"/>
      </w:pP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F6BCA" w:rsidTr="00CF6BCA"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F6BCA" w:rsidTr="00CF6BCA"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中途下载</w:t>
            </w:r>
            <w:r>
              <w:rPr>
                <w:rFonts w:hint="eastAsia"/>
              </w:rPr>
              <w:lastRenderedPageBreak/>
              <w:t>失败</w:t>
            </w:r>
          </w:p>
        </w:tc>
        <w:tc>
          <w:tcPr>
            <w:tcW w:w="720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lastRenderedPageBreak/>
              <w:t>浏览器下载显</w:t>
            </w:r>
            <w:r>
              <w:rPr>
                <w:rFonts w:hint="eastAsia"/>
              </w:rPr>
              <w:lastRenderedPageBreak/>
              <w:t>示错误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只限下载中途下载失败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浏览器下载</w:t>
            </w:r>
            <w:proofErr w:type="gramStart"/>
            <w:r>
              <w:rPr>
                <w:rFonts w:hint="eastAsia"/>
              </w:rPr>
              <w:t>栏错误</w:t>
            </w:r>
            <w:proofErr w:type="gramEnd"/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lastRenderedPageBreak/>
              <w:t>TC-5</w:t>
            </w:r>
            <w:r>
              <w:rPr>
                <w:rFonts w:hint="eastAsia"/>
              </w:rPr>
              <w:t>-2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下载人数达到上限</w:t>
            </w:r>
          </w:p>
        </w:tc>
        <w:tc>
          <w:tcPr>
            <w:tcW w:w="720" w:type="dxa"/>
          </w:tcPr>
          <w:p w:rsidR="00CF6BCA" w:rsidRDefault="002331E3" w:rsidP="00A22270">
            <w:pPr>
              <w:pStyle w:val="a7"/>
            </w:pPr>
            <w:proofErr w:type="gramStart"/>
            <w:r>
              <w:rPr>
                <w:rFonts w:hint="eastAsia"/>
              </w:rPr>
              <w:t>弹窗提示“</w:t>
            </w:r>
            <w:proofErr w:type="gramEnd"/>
            <w:r>
              <w:rPr>
                <w:rFonts w:hint="eastAsia"/>
              </w:rPr>
              <w:t>下载正忙，请稍后再试“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只限发起请求时超过最大人数限制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弹窗，宋体小四黑色</w:t>
            </w:r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TC-5-2-3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UC-3-3.0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正常下载</w:t>
            </w:r>
          </w:p>
        </w:tc>
        <w:tc>
          <w:tcPr>
            <w:tcW w:w="720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新增下载记录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正常人数限制内，下载途中未出差错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下载后，个人中心新增下载记录</w:t>
            </w:r>
          </w:p>
        </w:tc>
      </w:tr>
    </w:tbl>
    <w:p w:rsidR="00CF6BCA" w:rsidRDefault="00CF6BCA" w:rsidP="00811449">
      <w:pPr>
        <w:pStyle w:val="a7"/>
      </w:pPr>
    </w:p>
    <w:p w:rsidR="00811449" w:rsidRPr="00C33F01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85" w:name="_Toc501247486"/>
      <w:r w:rsidRPr="00C33F01">
        <w:rPr>
          <w:rFonts w:hint="eastAsia"/>
          <w:i w:val="0"/>
        </w:rPr>
        <w:t>环境要求</w:t>
      </w:r>
      <w:bookmarkEnd w:id="85"/>
    </w:p>
    <w:p w:rsidR="00811449" w:rsidRDefault="00811449" w:rsidP="00811449">
      <w:pPr>
        <w:pStyle w:val="3"/>
        <w:numPr>
          <w:ilvl w:val="2"/>
          <w:numId w:val="5"/>
        </w:numPr>
      </w:pPr>
      <w:bookmarkStart w:id="86" w:name="_Toc501247487"/>
      <w:r>
        <w:rPr>
          <w:rFonts w:hint="eastAsia"/>
        </w:rPr>
        <w:t>硬件</w:t>
      </w:r>
      <w:bookmarkEnd w:id="86"/>
    </w:p>
    <w:p w:rsidR="002331E3" w:rsidRDefault="002331E3" w:rsidP="002331E3">
      <w:pPr>
        <w:pStyle w:val="a7"/>
      </w:pPr>
      <w:r>
        <w:rPr>
          <w:rFonts w:hint="eastAsia"/>
        </w:rPr>
        <w:t>可以正常上网的一台电脑</w:t>
      </w:r>
    </w:p>
    <w:p w:rsidR="002331E3" w:rsidRDefault="002331E3" w:rsidP="002331E3">
      <w:pPr>
        <w:pStyle w:val="3"/>
        <w:numPr>
          <w:ilvl w:val="2"/>
          <w:numId w:val="5"/>
        </w:numPr>
      </w:pPr>
      <w:bookmarkStart w:id="87" w:name="_Toc501247488"/>
      <w:r>
        <w:rPr>
          <w:rFonts w:hint="eastAsia"/>
        </w:rPr>
        <w:t>软件</w:t>
      </w:r>
      <w:bookmarkEnd w:id="87"/>
    </w:p>
    <w:p w:rsidR="002331E3" w:rsidRDefault="002331E3" w:rsidP="002331E3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331E3" w:rsidRPr="00811449" w:rsidRDefault="002331E3" w:rsidP="002331E3">
      <w:pPr>
        <w:pStyle w:val="a7"/>
      </w:pPr>
      <w:r>
        <w:rPr>
          <w:rFonts w:hint="eastAsia"/>
        </w:rPr>
        <w:t>其它可以上网浏览的浏览器也可以</w:t>
      </w:r>
    </w:p>
    <w:p w:rsidR="00811449" w:rsidRPr="002331E3" w:rsidRDefault="00811449" w:rsidP="00811449">
      <w:pPr>
        <w:pStyle w:val="a7"/>
      </w:pPr>
    </w:p>
    <w:p w:rsidR="00811449" w:rsidRDefault="00811449" w:rsidP="00811449">
      <w:pPr>
        <w:pStyle w:val="3"/>
        <w:numPr>
          <w:ilvl w:val="2"/>
          <w:numId w:val="5"/>
        </w:numPr>
      </w:pPr>
      <w:bookmarkStart w:id="88" w:name="_Toc501247489"/>
      <w:r>
        <w:rPr>
          <w:rFonts w:hint="eastAsia"/>
        </w:rPr>
        <w:t>软件</w:t>
      </w:r>
      <w:bookmarkEnd w:id="88"/>
    </w:p>
    <w:p w:rsidR="00811449" w:rsidRDefault="00811449" w:rsidP="00811449">
      <w:pPr>
        <w:pStyle w:val="a7"/>
      </w:pPr>
    </w:p>
    <w:p w:rsidR="00811449" w:rsidRDefault="00811449" w:rsidP="00811449">
      <w:pPr>
        <w:pStyle w:val="3"/>
        <w:numPr>
          <w:ilvl w:val="2"/>
          <w:numId w:val="5"/>
        </w:numPr>
      </w:pPr>
      <w:bookmarkStart w:id="89" w:name="_Toc501247490"/>
      <w:r>
        <w:rPr>
          <w:rFonts w:hint="eastAsia"/>
        </w:rPr>
        <w:t>其它</w:t>
      </w:r>
      <w:bookmarkEnd w:id="89"/>
    </w:p>
    <w:p w:rsidR="00811449" w:rsidRDefault="00811449" w:rsidP="00811449">
      <w:pPr>
        <w:pStyle w:val="a7"/>
      </w:pPr>
    </w:p>
    <w:p w:rsidR="00811449" w:rsidRPr="00C33F01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90" w:name="_Toc501247491"/>
      <w:r w:rsidRPr="00C33F01">
        <w:rPr>
          <w:rFonts w:hint="eastAsia"/>
          <w:i w:val="0"/>
        </w:rPr>
        <w:t>特殊的规程要求</w:t>
      </w:r>
      <w:bookmarkEnd w:id="90"/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Pr="00C33F01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91" w:name="_Toc501247492"/>
      <w:r w:rsidRPr="00C33F01">
        <w:rPr>
          <w:rFonts w:hint="eastAsia"/>
          <w:i w:val="0"/>
        </w:rPr>
        <w:lastRenderedPageBreak/>
        <w:t>用例间的依赖关系</w:t>
      </w:r>
      <w:bookmarkEnd w:id="91"/>
    </w:p>
    <w:p w:rsidR="00811449" w:rsidRDefault="00811449" w:rsidP="00811449">
      <w:pPr>
        <w:pStyle w:val="3"/>
        <w:numPr>
          <w:ilvl w:val="2"/>
          <w:numId w:val="5"/>
        </w:numPr>
      </w:pPr>
      <w:bookmarkStart w:id="92" w:name="_Toc501247493"/>
      <w:r>
        <w:rPr>
          <w:rFonts w:hint="eastAsia"/>
        </w:rPr>
        <w:t>所依赖的用例</w:t>
      </w:r>
      <w:bookmarkEnd w:id="9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811449" w:rsidTr="00811449">
        <w:tc>
          <w:tcPr>
            <w:tcW w:w="1368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811449" w:rsidTr="00811449">
        <w:tc>
          <w:tcPr>
            <w:tcW w:w="1368" w:type="dxa"/>
          </w:tcPr>
          <w:p w:rsidR="00811449" w:rsidRDefault="00AE6A62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811449" w:rsidRDefault="00AE6A62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811449" w:rsidTr="00811449">
        <w:trPr>
          <w:trHeight w:val="268"/>
        </w:trPr>
        <w:tc>
          <w:tcPr>
            <w:tcW w:w="1368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</w:p>
        </w:tc>
      </w:tr>
      <w:tr w:rsidR="00AE6A62" w:rsidTr="00811449">
        <w:trPr>
          <w:trHeight w:val="268"/>
        </w:trPr>
        <w:tc>
          <w:tcPr>
            <w:tcW w:w="1368" w:type="dxa"/>
          </w:tcPr>
          <w:p w:rsidR="00AE6A62" w:rsidRDefault="00AE6A62" w:rsidP="0081144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AE6A62" w:rsidRDefault="00AE6A62" w:rsidP="00811449">
            <w:pPr>
              <w:spacing w:line="320" w:lineRule="exact"/>
              <w:rPr>
                <w:sz w:val="28"/>
              </w:rPr>
            </w:pPr>
          </w:p>
        </w:tc>
      </w:tr>
    </w:tbl>
    <w:p w:rsidR="00811449" w:rsidRDefault="00811449" w:rsidP="00811449">
      <w:pPr>
        <w:pStyle w:val="a7"/>
      </w:pPr>
    </w:p>
    <w:p w:rsidR="00811449" w:rsidRDefault="00811449" w:rsidP="00811449">
      <w:pPr>
        <w:pStyle w:val="3"/>
        <w:numPr>
          <w:ilvl w:val="2"/>
          <w:numId w:val="5"/>
        </w:numPr>
      </w:pPr>
      <w:bookmarkStart w:id="93" w:name="_Toc501247494"/>
      <w:r>
        <w:rPr>
          <w:rFonts w:hint="eastAsia"/>
        </w:rPr>
        <w:t>依赖关系的性质</w:t>
      </w:r>
      <w:bookmarkEnd w:id="93"/>
    </w:p>
    <w:p w:rsidR="00C33F01" w:rsidRDefault="00C33F01" w:rsidP="00D9289B"/>
    <w:p w:rsidR="00B8113C" w:rsidRDefault="00B8113C" w:rsidP="00D9289B"/>
    <w:p w:rsidR="00B8113C" w:rsidRDefault="002331E3" w:rsidP="00992DBA">
      <w:pPr>
        <w:pStyle w:val="a"/>
      </w:pPr>
      <w:bookmarkStart w:id="94" w:name="_Toc501247495"/>
      <w:r>
        <w:rPr>
          <w:rFonts w:hint="eastAsia"/>
        </w:rPr>
        <w:t>发帖</w:t>
      </w:r>
      <w:r w:rsidR="00B8113C">
        <w:rPr>
          <w:rFonts w:hint="eastAsia"/>
        </w:rPr>
        <w:t>测试</w:t>
      </w:r>
      <w:bookmarkEnd w:id="94"/>
    </w:p>
    <w:p w:rsidR="00B8113C" w:rsidRDefault="00B8113C" w:rsidP="00B8113C">
      <w:pPr>
        <w:pStyle w:val="a4"/>
        <w:widowControl w:val="0"/>
        <w:numPr>
          <w:ilvl w:val="1"/>
          <w:numId w:val="5"/>
        </w:numPr>
        <w:jc w:val="both"/>
      </w:pPr>
      <w:bookmarkStart w:id="95" w:name="_Toc501247496"/>
      <w:r>
        <w:rPr>
          <w:rFonts w:hint="eastAsia"/>
        </w:rPr>
        <w:t>测试项名称</w:t>
      </w:r>
      <w:bookmarkEnd w:id="9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8113C" w:rsidTr="00A22270">
        <w:tc>
          <w:tcPr>
            <w:tcW w:w="198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8113C" w:rsidTr="00A22270">
        <w:tc>
          <w:tcPr>
            <w:tcW w:w="1980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B8113C" w:rsidRDefault="009D370B" w:rsidP="00A22270">
            <w:pPr>
              <w:pStyle w:val="a7"/>
            </w:pPr>
            <w:r>
              <w:t>TC-6-1</w:t>
            </w:r>
          </w:p>
        </w:tc>
        <w:tc>
          <w:tcPr>
            <w:tcW w:w="4992" w:type="dxa"/>
          </w:tcPr>
          <w:p w:rsidR="00B8113C" w:rsidRDefault="00B8113C" w:rsidP="00A22270">
            <w:pPr>
              <w:pStyle w:val="a7"/>
            </w:pPr>
          </w:p>
        </w:tc>
      </w:tr>
      <w:tr w:rsidR="009D370B" w:rsidTr="00A22270">
        <w:trPr>
          <w:trHeight w:val="269"/>
        </w:trPr>
        <w:tc>
          <w:tcPr>
            <w:tcW w:w="1980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9D370B" w:rsidRDefault="009D370B" w:rsidP="00A22270">
            <w:pPr>
              <w:pStyle w:val="a7"/>
            </w:pPr>
            <w:r>
              <w:t>TC-6-2</w:t>
            </w:r>
          </w:p>
        </w:tc>
        <w:tc>
          <w:tcPr>
            <w:tcW w:w="4992" w:type="dxa"/>
          </w:tcPr>
          <w:p w:rsidR="009D370B" w:rsidRDefault="009D370B" w:rsidP="00A22270">
            <w:pPr>
              <w:pStyle w:val="a7"/>
            </w:pPr>
          </w:p>
        </w:tc>
      </w:tr>
      <w:tr w:rsidR="009D370B" w:rsidTr="00A22270">
        <w:trPr>
          <w:trHeight w:val="269"/>
        </w:trPr>
        <w:tc>
          <w:tcPr>
            <w:tcW w:w="1980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9D370B" w:rsidRDefault="009D370B" w:rsidP="00A22270">
            <w:pPr>
              <w:pStyle w:val="a7"/>
            </w:pPr>
            <w:r>
              <w:t>TC-6-3</w:t>
            </w:r>
          </w:p>
        </w:tc>
        <w:tc>
          <w:tcPr>
            <w:tcW w:w="4992" w:type="dxa"/>
          </w:tcPr>
          <w:p w:rsidR="009D370B" w:rsidRDefault="009D370B" w:rsidP="00A22270">
            <w:pPr>
              <w:pStyle w:val="a7"/>
            </w:pPr>
          </w:p>
        </w:tc>
      </w:tr>
      <w:tr w:rsidR="009D7D90" w:rsidTr="00A22270">
        <w:trPr>
          <w:trHeight w:val="269"/>
        </w:trPr>
        <w:tc>
          <w:tcPr>
            <w:tcW w:w="198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组合测试</w:t>
            </w:r>
          </w:p>
        </w:tc>
        <w:tc>
          <w:tcPr>
            <w:tcW w:w="144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TC-6-4</w:t>
            </w:r>
          </w:p>
        </w:tc>
        <w:tc>
          <w:tcPr>
            <w:tcW w:w="4992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将以上三个模块组合测试，覆盖路径测试</w:t>
            </w:r>
          </w:p>
        </w:tc>
      </w:tr>
    </w:tbl>
    <w:p w:rsidR="00B8113C" w:rsidRDefault="00B8113C" w:rsidP="00B8113C">
      <w:pPr>
        <w:pStyle w:val="a7"/>
      </w:pPr>
    </w:p>
    <w:p w:rsidR="00B8113C" w:rsidRDefault="00B8113C" w:rsidP="00B8113C">
      <w:pPr>
        <w:pStyle w:val="a4"/>
        <w:widowControl w:val="0"/>
        <w:numPr>
          <w:ilvl w:val="1"/>
          <w:numId w:val="5"/>
        </w:numPr>
        <w:jc w:val="both"/>
      </w:pPr>
      <w:bookmarkStart w:id="96" w:name="_Toc501247497"/>
      <w:r>
        <w:rPr>
          <w:rFonts w:hint="eastAsia"/>
        </w:rPr>
        <w:t>引用文档</w:t>
      </w:r>
      <w:bookmarkEnd w:id="9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8113C" w:rsidTr="00A22270">
        <w:tc>
          <w:tcPr>
            <w:tcW w:w="18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8113C" w:rsidTr="00A22270">
        <w:trPr>
          <w:trHeight w:val="371"/>
        </w:trPr>
        <w:tc>
          <w:tcPr>
            <w:tcW w:w="18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8113C" w:rsidRDefault="00B8113C" w:rsidP="00A22270">
            <w:pPr>
              <w:pStyle w:val="a7"/>
            </w:pPr>
            <w:r>
              <w:t>UC-</w:t>
            </w:r>
            <w:r w:rsidR="009D370B">
              <w:rPr>
                <w:rFonts w:hint="eastAsia"/>
              </w:rPr>
              <w:t>4</w:t>
            </w:r>
          </w:p>
        </w:tc>
      </w:tr>
    </w:tbl>
    <w:p w:rsidR="00B8113C" w:rsidRDefault="00B8113C" w:rsidP="00B8113C">
      <w:pPr>
        <w:pStyle w:val="a7"/>
      </w:pPr>
    </w:p>
    <w:p w:rsidR="00B8113C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97" w:name="_Toc501247498"/>
      <w:r w:rsidRPr="00C33F01">
        <w:rPr>
          <w:rFonts w:hint="eastAsia"/>
          <w:i w:val="0"/>
        </w:rPr>
        <w:t>输入说明</w:t>
      </w:r>
      <w:bookmarkEnd w:id="97"/>
    </w:p>
    <w:p w:rsidR="009D370B" w:rsidRPr="009D370B" w:rsidRDefault="009D370B" w:rsidP="009D370B">
      <w:pPr>
        <w:pStyle w:val="3"/>
        <w:numPr>
          <w:ilvl w:val="2"/>
          <w:numId w:val="5"/>
        </w:numPr>
      </w:pPr>
      <w:bookmarkStart w:id="98" w:name="_Toc501247499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9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8113C" w:rsidTr="009D370B">
        <w:tc>
          <w:tcPr>
            <w:tcW w:w="1008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8113C" w:rsidTr="009D370B">
        <w:tc>
          <w:tcPr>
            <w:tcW w:w="1008" w:type="dxa"/>
          </w:tcPr>
          <w:p w:rsidR="00B8113C" w:rsidRDefault="009D370B" w:rsidP="00A22270">
            <w:pPr>
              <w:pStyle w:val="a7"/>
            </w:pPr>
            <w:r>
              <w:t>TC-6-1-1</w:t>
            </w:r>
          </w:p>
        </w:tc>
        <w:tc>
          <w:tcPr>
            <w:tcW w:w="900" w:type="dxa"/>
          </w:tcPr>
          <w:p w:rsidR="00B8113C" w:rsidRDefault="009D370B" w:rsidP="00A22270">
            <w:pPr>
              <w:pStyle w:val="a7"/>
            </w:pPr>
            <w:r>
              <w:t>UC-4-E1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B8113C" w:rsidRDefault="009D370B" w:rsidP="00A22270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9D370B" w:rsidRDefault="009D370B" w:rsidP="00A22270">
            <w:pPr>
              <w:pStyle w:val="a7"/>
            </w:pPr>
          </w:p>
        </w:tc>
        <w:tc>
          <w:tcPr>
            <w:tcW w:w="1260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t>鼠标点击发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9D370B" w:rsidTr="009D370B">
        <w:trPr>
          <w:trHeight w:val="362"/>
        </w:trPr>
        <w:tc>
          <w:tcPr>
            <w:tcW w:w="1008" w:type="dxa"/>
          </w:tcPr>
          <w:p w:rsidR="009D370B" w:rsidRDefault="00586F0B" w:rsidP="00A22270">
            <w:pPr>
              <w:pStyle w:val="a7"/>
            </w:pPr>
            <w:r>
              <w:lastRenderedPageBreak/>
              <w:t>TC-6-1-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9D370B" w:rsidRDefault="009D370B" w:rsidP="00A22270">
            <w:pPr>
              <w:pStyle w:val="a7"/>
            </w:pPr>
            <w:r>
              <w:t>UC-4-E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586F0B" w:rsidRDefault="009D370B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586F0B" w:rsidRDefault="00586F0B" w:rsidP="00A22270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9D370B" w:rsidRDefault="00586F0B" w:rsidP="00A22270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 w:rsidR="009D370B">
              <w:t>”</w:t>
            </w:r>
          </w:p>
          <w:p w:rsidR="009D370B" w:rsidRDefault="009D370B" w:rsidP="00A22270">
            <w:pPr>
              <w:pStyle w:val="a7"/>
            </w:pPr>
          </w:p>
        </w:tc>
        <w:tc>
          <w:tcPr>
            <w:tcW w:w="1260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D370B" w:rsidRDefault="00586F0B" w:rsidP="00A22270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鼠标点击发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9D370B" w:rsidTr="009D370B">
        <w:trPr>
          <w:trHeight w:val="362"/>
        </w:trPr>
        <w:tc>
          <w:tcPr>
            <w:tcW w:w="1008" w:type="dxa"/>
          </w:tcPr>
          <w:p w:rsidR="009D370B" w:rsidRDefault="00586F0B" w:rsidP="00A22270">
            <w:pPr>
              <w:pStyle w:val="a7"/>
            </w:pPr>
            <w:r>
              <w:t>TC-6-1-3</w:t>
            </w:r>
          </w:p>
        </w:tc>
        <w:tc>
          <w:tcPr>
            <w:tcW w:w="900" w:type="dxa"/>
          </w:tcPr>
          <w:p w:rsidR="009D370B" w:rsidRDefault="00586F0B" w:rsidP="00A22270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9D370B" w:rsidRDefault="00F07292" w:rsidP="00A22270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9D370B" w:rsidRDefault="00F07292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D370B" w:rsidRDefault="00586F0B" w:rsidP="00A22270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9D370B" w:rsidRDefault="00F07292" w:rsidP="00A22270">
            <w:pPr>
              <w:pStyle w:val="a7"/>
            </w:pPr>
            <w:r>
              <w:rPr>
                <w:rFonts w:hint="eastAsia"/>
              </w:rPr>
              <w:t>鼠标点击发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9D7D90" w:rsidTr="009D370B">
        <w:trPr>
          <w:trHeight w:val="362"/>
        </w:trPr>
        <w:tc>
          <w:tcPr>
            <w:tcW w:w="1008" w:type="dxa"/>
          </w:tcPr>
          <w:p w:rsidR="009D7D90" w:rsidRDefault="009D7D90" w:rsidP="00A22270">
            <w:pPr>
              <w:pStyle w:val="a7"/>
            </w:pPr>
            <w:r>
              <w:t>TC-6-1-4</w:t>
            </w:r>
          </w:p>
        </w:tc>
        <w:tc>
          <w:tcPr>
            <w:tcW w:w="900" w:type="dxa"/>
          </w:tcPr>
          <w:p w:rsidR="009D7D90" w:rsidRDefault="009D7D9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7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标题</w:t>
            </w:r>
            <w:r>
              <w:t>:””</w:t>
            </w:r>
          </w:p>
        </w:tc>
        <w:tc>
          <w:tcPr>
            <w:tcW w:w="126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标题没有任何输入</w:t>
            </w:r>
          </w:p>
        </w:tc>
        <w:tc>
          <w:tcPr>
            <w:tcW w:w="3012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9D7D90" w:rsidTr="009D370B">
        <w:trPr>
          <w:trHeight w:val="362"/>
        </w:trPr>
        <w:tc>
          <w:tcPr>
            <w:tcW w:w="1008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TC-6-1-5</w:t>
            </w:r>
          </w:p>
        </w:tc>
        <w:tc>
          <w:tcPr>
            <w:tcW w:w="900" w:type="dxa"/>
          </w:tcPr>
          <w:p w:rsidR="009D7D90" w:rsidRDefault="009D7D9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B8113C" w:rsidRDefault="00B8113C" w:rsidP="00B8113C">
      <w:pPr>
        <w:pStyle w:val="a7"/>
      </w:pPr>
    </w:p>
    <w:p w:rsidR="00F07292" w:rsidRDefault="00F07292" w:rsidP="00F07292">
      <w:pPr>
        <w:pStyle w:val="3"/>
        <w:numPr>
          <w:ilvl w:val="2"/>
          <w:numId w:val="5"/>
        </w:numPr>
      </w:pPr>
      <w:bookmarkStart w:id="99" w:name="_Toc501247500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9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7292" w:rsidTr="00A22270">
        <w:tc>
          <w:tcPr>
            <w:tcW w:w="1008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7292" w:rsidTr="00A22270">
        <w:trPr>
          <w:trHeight w:val="362"/>
        </w:trPr>
        <w:tc>
          <w:tcPr>
            <w:tcW w:w="1008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TC-6-2-1</w:t>
            </w:r>
          </w:p>
        </w:tc>
        <w:tc>
          <w:tcPr>
            <w:tcW w:w="90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UC-4-E2-</w:t>
            </w: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F07292" w:rsidRDefault="00F07292" w:rsidP="00A22270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F07292" w:rsidRDefault="00F07292" w:rsidP="00A22270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F07292" w:rsidTr="00A22270">
        <w:trPr>
          <w:trHeight w:val="362"/>
        </w:trPr>
        <w:tc>
          <w:tcPr>
            <w:tcW w:w="1008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TC-6-2-2</w:t>
            </w:r>
          </w:p>
        </w:tc>
        <w:tc>
          <w:tcPr>
            <w:tcW w:w="90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8D1026" w:rsidTr="00A22270">
        <w:trPr>
          <w:trHeight w:val="362"/>
        </w:trPr>
        <w:tc>
          <w:tcPr>
            <w:tcW w:w="1008" w:type="dxa"/>
          </w:tcPr>
          <w:p w:rsidR="008D1026" w:rsidRDefault="006D6DB4" w:rsidP="00A22270">
            <w:pPr>
              <w:pStyle w:val="a7"/>
            </w:pPr>
            <w:r>
              <w:t>TC-6-2-3</w:t>
            </w:r>
          </w:p>
        </w:tc>
        <w:tc>
          <w:tcPr>
            <w:tcW w:w="900" w:type="dxa"/>
          </w:tcPr>
          <w:p w:rsidR="008D1026" w:rsidRDefault="006D6DB4" w:rsidP="00A22270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6D6DB4" w:rsidRDefault="006D6DB4" w:rsidP="00A22270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</w:tc>
        <w:tc>
          <w:tcPr>
            <w:tcW w:w="1260" w:type="dxa"/>
          </w:tcPr>
          <w:p w:rsidR="008D1026" w:rsidRDefault="006D6DB4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D1026" w:rsidRDefault="006D6DB4" w:rsidP="00A22270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6D6DB4" w:rsidRDefault="006D6DB4" w:rsidP="00A22270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8D1026" w:rsidRPr="006D6DB4" w:rsidRDefault="006D6DB4" w:rsidP="00A22270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8D1026" w:rsidRDefault="008D1026" w:rsidP="008D1026">
      <w:pPr>
        <w:pStyle w:val="3"/>
        <w:numPr>
          <w:ilvl w:val="2"/>
          <w:numId w:val="5"/>
        </w:numPr>
      </w:pPr>
      <w:bookmarkStart w:id="100" w:name="_Toc501247501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0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D1026" w:rsidTr="00A22270">
        <w:tc>
          <w:tcPr>
            <w:tcW w:w="1008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D1026" w:rsidTr="00A22270">
        <w:trPr>
          <w:trHeight w:val="362"/>
        </w:trPr>
        <w:tc>
          <w:tcPr>
            <w:tcW w:w="1008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lastRenderedPageBreak/>
              <w:t>TC-6-</w:t>
            </w:r>
            <w:r w:rsidR="00426C92">
              <w:rPr>
                <w:rFonts w:hint="eastAsia"/>
              </w:rP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90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UC-4-E</w:t>
            </w:r>
            <w:r w:rsidR="009D7D90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9D7D90">
              <w:rPr>
                <w:rFonts w:hint="eastAsia"/>
              </w:rPr>
              <w:t>发</w:t>
            </w:r>
            <w:proofErr w:type="gramStart"/>
            <w:r w:rsidR="009D7D90">
              <w:rPr>
                <w:rFonts w:hint="eastAsia"/>
              </w:rPr>
              <w:t>帖人数</w:t>
            </w:r>
            <w:proofErr w:type="gramEnd"/>
            <w:r w:rsidR="009D7D90"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8D1026" w:rsidRDefault="009D7D90" w:rsidP="00A22270">
            <w:pPr>
              <w:pStyle w:val="a7"/>
            </w:pPr>
            <w:r>
              <w:rPr>
                <w:rFonts w:hint="eastAsia"/>
              </w:rPr>
              <w:t>发送发帖请求</w:t>
            </w:r>
          </w:p>
        </w:tc>
        <w:tc>
          <w:tcPr>
            <w:tcW w:w="126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 w:rsidR="009D7D90">
              <w:rPr>
                <w:rFonts w:hint="eastAsia"/>
              </w:rPr>
              <w:t>发贴人数</w:t>
            </w:r>
            <w:proofErr w:type="gramEnd"/>
            <w:r w:rsidR="009D7D90">
              <w:rPr>
                <w:rFonts w:hint="eastAsia"/>
              </w:rPr>
              <w:t>&gt;</w:t>
            </w:r>
            <w:r w:rsidR="00A22270">
              <w:rPr>
                <w:rFonts w:hint="eastAsia"/>
              </w:rPr>
              <w:t>=</w:t>
            </w:r>
            <w:r w:rsidR="009D7D90">
              <w:rPr>
                <w:rFonts w:hint="eastAsia"/>
              </w:rPr>
              <w:t>5</w:t>
            </w:r>
          </w:p>
        </w:tc>
        <w:tc>
          <w:tcPr>
            <w:tcW w:w="3012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点击</w:t>
            </w:r>
            <w:r w:rsidR="009D7D90">
              <w:rPr>
                <w:rFonts w:hint="eastAsia"/>
              </w:rPr>
              <w:t>发帖</w:t>
            </w:r>
          </w:p>
        </w:tc>
      </w:tr>
      <w:tr w:rsidR="008D1026" w:rsidTr="00A22270">
        <w:trPr>
          <w:trHeight w:val="362"/>
        </w:trPr>
        <w:tc>
          <w:tcPr>
            <w:tcW w:w="1008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TC-6-</w:t>
            </w:r>
            <w:r w:rsidR="00426C92">
              <w:rPr>
                <w:rFonts w:hint="eastAsia"/>
              </w:rP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90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8D1026" w:rsidRDefault="00426C92" w:rsidP="00A22270">
            <w:pPr>
              <w:pStyle w:val="a7"/>
            </w:pPr>
            <w:proofErr w:type="gramStart"/>
            <w:r>
              <w:rPr>
                <w:rFonts w:hint="eastAsia"/>
              </w:rPr>
              <w:t>发送发贴请求</w:t>
            </w:r>
            <w:proofErr w:type="gramEnd"/>
          </w:p>
        </w:tc>
        <w:tc>
          <w:tcPr>
            <w:tcW w:w="126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有</w:t>
            </w:r>
            <w:r w:rsidR="008D1026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同时发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8D1026" w:rsidRDefault="00A22270" w:rsidP="00A22270">
            <w:pPr>
              <w:pStyle w:val="a7"/>
            </w:pPr>
            <w:r>
              <w:rPr>
                <w:rFonts w:hint="eastAsia"/>
              </w:rPr>
              <w:t>点击发帖</w:t>
            </w:r>
          </w:p>
        </w:tc>
      </w:tr>
    </w:tbl>
    <w:p w:rsidR="00F07292" w:rsidRPr="00426C92" w:rsidRDefault="00F07292" w:rsidP="00A22270"/>
    <w:p w:rsidR="00B8113C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01" w:name="_Toc501247502"/>
      <w:r w:rsidRPr="00C33F01">
        <w:rPr>
          <w:rFonts w:hint="eastAsia"/>
          <w:i w:val="0"/>
        </w:rPr>
        <w:t>输出说明</w:t>
      </w:r>
      <w:bookmarkEnd w:id="101"/>
    </w:p>
    <w:p w:rsidR="00A22270" w:rsidRPr="00A22270" w:rsidRDefault="00A22270" w:rsidP="00A22270">
      <w:pPr>
        <w:pStyle w:val="3"/>
        <w:numPr>
          <w:ilvl w:val="2"/>
          <w:numId w:val="5"/>
        </w:numPr>
      </w:pPr>
      <w:bookmarkStart w:id="102" w:name="_Toc501247503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0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B8113C" w:rsidTr="00A22270">
        <w:tc>
          <w:tcPr>
            <w:tcW w:w="1008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22270" w:rsidTr="00A22270"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TC-6-1-1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t>UC-4-E1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A22270" w:rsidRDefault="00A22270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t>UC-4-E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A22270" w:rsidRDefault="00A22270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A22270" w:rsidRDefault="00A22270" w:rsidP="00A22270">
            <w:pPr>
              <w:pStyle w:val="a7"/>
            </w:pP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TC-6-1-3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TC-6-1-4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1778" w:type="dxa"/>
          </w:tcPr>
          <w:p w:rsidR="00A22270" w:rsidRDefault="00EB30B8" w:rsidP="00EB30B8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标题内容不为空“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TC-6-1-5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A22270" w:rsidRDefault="00EB30B8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</w:tbl>
    <w:p w:rsidR="00B8113C" w:rsidRDefault="00B8113C" w:rsidP="00B8113C">
      <w:pPr>
        <w:pStyle w:val="a7"/>
      </w:pPr>
    </w:p>
    <w:p w:rsidR="00A22270" w:rsidRDefault="00A22270" w:rsidP="00A22270">
      <w:pPr>
        <w:pStyle w:val="3"/>
        <w:numPr>
          <w:ilvl w:val="2"/>
          <w:numId w:val="20"/>
        </w:numPr>
      </w:pPr>
      <w:bookmarkStart w:id="103" w:name="_Toc501247504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0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22270" w:rsidTr="00EB30B8"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B30B8" w:rsidTr="00EB30B8">
        <w:tc>
          <w:tcPr>
            <w:tcW w:w="1008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TC-6-2-1</w:t>
            </w:r>
          </w:p>
        </w:tc>
        <w:tc>
          <w:tcPr>
            <w:tcW w:w="900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UC-4-E2-</w:t>
            </w:r>
            <w:r>
              <w:rPr>
                <w:rFonts w:hint="eastAsia"/>
              </w:rPr>
              <w:t>资源大小超出</w:t>
            </w:r>
            <w:r>
              <w:rPr>
                <w:rFonts w:hint="eastAsia"/>
              </w:rPr>
              <w:lastRenderedPageBreak/>
              <w:t>限制</w:t>
            </w:r>
          </w:p>
        </w:tc>
        <w:tc>
          <w:tcPr>
            <w:tcW w:w="720" w:type="dxa"/>
          </w:tcPr>
          <w:p w:rsidR="00EB30B8" w:rsidRDefault="00EB30B8" w:rsidP="00B84E42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资源大小超出限</w:t>
            </w:r>
            <w:r>
              <w:rPr>
                <w:rFonts w:hint="eastAsia"/>
              </w:rPr>
              <w:lastRenderedPageBreak/>
              <w:t>制</w:t>
            </w:r>
            <w:r>
              <w:t>”</w:t>
            </w:r>
          </w:p>
        </w:tc>
        <w:tc>
          <w:tcPr>
            <w:tcW w:w="126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B30B8" w:rsidTr="00EB30B8">
        <w:trPr>
          <w:trHeight w:val="355"/>
        </w:trPr>
        <w:tc>
          <w:tcPr>
            <w:tcW w:w="1008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lastRenderedPageBreak/>
              <w:t>TC-6-2-2</w:t>
            </w:r>
          </w:p>
        </w:tc>
        <w:tc>
          <w:tcPr>
            <w:tcW w:w="90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EB30B8" w:rsidRDefault="002476CD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B30B8" w:rsidTr="00EB30B8">
        <w:trPr>
          <w:trHeight w:val="355"/>
        </w:trPr>
        <w:tc>
          <w:tcPr>
            <w:tcW w:w="1008" w:type="dxa"/>
          </w:tcPr>
          <w:p w:rsidR="00EB30B8" w:rsidRDefault="00EB30B8" w:rsidP="00B84E42">
            <w:pPr>
              <w:pStyle w:val="a7"/>
            </w:pPr>
            <w:r>
              <w:t>TC-6-2-3</w:t>
            </w:r>
          </w:p>
        </w:tc>
        <w:tc>
          <w:tcPr>
            <w:tcW w:w="90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EB30B8" w:rsidRDefault="00EB30B8" w:rsidP="00B84E42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  <w:p w:rsidR="002476CD" w:rsidRDefault="002476CD" w:rsidP="00B84E42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B30B8" w:rsidRPr="006D6DB4" w:rsidRDefault="002476CD" w:rsidP="00B84E42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上方显示附件名字、大小</w:t>
            </w:r>
          </w:p>
        </w:tc>
      </w:tr>
    </w:tbl>
    <w:p w:rsidR="00A22270" w:rsidRDefault="00A22270" w:rsidP="00B8113C">
      <w:pPr>
        <w:pStyle w:val="a7"/>
      </w:pPr>
    </w:p>
    <w:p w:rsidR="00A22270" w:rsidRDefault="00A22270" w:rsidP="00A22270">
      <w:pPr>
        <w:pStyle w:val="3"/>
        <w:numPr>
          <w:ilvl w:val="2"/>
          <w:numId w:val="20"/>
        </w:numPr>
      </w:pPr>
      <w:bookmarkStart w:id="104" w:name="_Toc501247505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0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22270" w:rsidTr="002476CD"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476CD" w:rsidTr="002476CD">
        <w:tc>
          <w:tcPr>
            <w:tcW w:w="1008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TC-6-3-1</w:t>
            </w:r>
          </w:p>
        </w:tc>
        <w:tc>
          <w:tcPr>
            <w:tcW w:w="90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UC-4-E4-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2476CD" w:rsidRDefault="002476CD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同时发帖人数过多，请稍后再试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476CD" w:rsidTr="002476CD">
        <w:trPr>
          <w:trHeight w:val="355"/>
        </w:trPr>
        <w:tc>
          <w:tcPr>
            <w:tcW w:w="1008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TC-6-3-2</w:t>
            </w:r>
          </w:p>
        </w:tc>
        <w:tc>
          <w:tcPr>
            <w:tcW w:w="90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2476CD" w:rsidRDefault="002476CD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发帖成功</w:t>
            </w:r>
            <w:r>
              <w:t>”</w:t>
            </w:r>
          </w:p>
        </w:tc>
        <w:tc>
          <w:tcPr>
            <w:tcW w:w="126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在</w:t>
            </w:r>
            <w:r w:rsidR="00954C9E">
              <w:rPr>
                <w:rFonts w:hint="eastAsia"/>
              </w:rPr>
              <w:t>个人</w:t>
            </w:r>
            <w:r>
              <w:rPr>
                <w:rFonts w:hint="eastAsia"/>
              </w:rPr>
              <w:t>中心新添发</w:t>
            </w:r>
            <w:proofErr w:type="gramStart"/>
            <w:r>
              <w:rPr>
                <w:rFonts w:hint="eastAsia"/>
              </w:rPr>
              <w:t>帖记录</w:t>
            </w:r>
            <w:proofErr w:type="gramEnd"/>
          </w:p>
        </w:tc>
      </w:tr>
    </w:tbl>
    <w:p w:rsidR="00A22270" w:rsidRDefault="00A22270" w:rsidP="00B8113C">
      <w:pPr>
        <w:pStyle w:val="a7"/>
      </w:pPr>
    </w:p>
    <w:p w:rsidR="00B8113C" w:rsidRPr="00C33F01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05" w:name="_Toc501247506"/>
      <w:r w:rsidRPr="00C33F01">
        <w:rPr>
          <w:rFonts w:hint="eastAsia"/>
          <w:i w:val="0"/>
        </w:rPr>
        <w:t>环境要求</w:t>
      </w:r>
      <w:bookmarkEnd w:id="105"/>
    </w:p>
    <w:p w:rsidR="00B8113C" w:rsidRDefault="00B8113C" w:rsidP="00B8113C">
      <w:pPr>
        <w:pStyle w:val="3"/>
        <w:numPr>
          <w:ilvl w:val="2"/>
          <w:numId w:val="5"/>
        </w:numPr>
      </w:pPr>
      <w:bookmarkStart w:id="106" w:name="_Toc501247507"/>
      <w:r>
        <w:rPr>
          <w:rFonts w:hint="eastAsia"/>
        </w:rPr>
        <w:t>硬件</w:t>
      </w:r>
      <w:bookmarkEnd w:id="106"/>
    </w:p>
    <w:p w:rsidR="00D20BAC" w:rsidRDefault="00D20BAC" w:rsidP="00D20BAC">
      <w:pPr>
        <w:pStyle w:val="a7"/>
      </w:pPr>
      <w:r>
        <w:rPr>
          <w:rFonts w:hint="eastAsia"/>
        </w:rPr>
        <w:t>可以正常上网的一台电脑</w:t>
      </w:r>
    </w:p>
    <w:p w:rsidR="00D20BAC" w:rsidRDefault="00D20BAC" w:rsidP="00D20BAC">
      <w:pPr>
        <w:pStyle w:val="3"/>
        <w:numPr>
          <w:ilvl w:val="2"/>
          <w:numId w:val="5"/>
        </w:numPr>
      </w:pPr>
      <w:bookmarkStart w:id="107" w:name="_Toc501247508"/>
      <w:r>
        <w:rPr>
          <w:rFonts w:hint="eastAsia"/>
        </w:rPr>
        <w:t>软件</w:t>
      </w:r>
      <w:bookmarkEnd w:id="107"/>
    </w:p>
    <w:p w:rsidR="00D20BAC" w:rsidRDefault="00D20BAC" w:rsidP="00D20BA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20BAC" w:rsidRPr="00811449" w:rsidRDefault="00D20BAC" w:rsidP="00D20BAC">
      <w:pPr>
        <w:pStyle w:val="a7"/>
      </w:pPr>
      <w:r>
        <w:rPr>
          <w:rFonts w:hint="eastAsia"/>
        </w:rPr>
        <w:t>其它可以上网浏览的浏览器也可以</w:t>
      </w:r>
    </w:p>
    <w:p w:rsidR="00B8113C" w:rsidRPr="00D20BAC" w:rsidRDefault="00B8113C" w:rsidP="00B8113C">
      <w:pPr>
        <w:pStyle w:val="a7"/>
      </w:pPr>
    </w:p>
    <w:p w:rsidR="00B8113C" w:rsidRDefault="00B8113C" w:rsidP="00B8113C">
      <w:pPr>
        <w:pStyle w:val="3"/>
        <w:numPr>
          <w:ilvl w:val="2"/>
          <w:numId w:val="5"/>
        </w:numPr>
      </w:pPr>
      <w:bookmarkStart w:id="108" w:name="_Toc501247509"/>
      <w:r>
        <w:rPr>
          <w:rFonts w:hint="eastAsia"/>
        </w:rPr>
        <w:lastRenderedPageBreak/>
        <w:t>软件</w:t>
      </w:r>
      <w:bookmarkEnd w:id="108"/>
    </w:p>
    <w:p w:rsidR="00B8113C" w:rsidRDefault="00B8113C" w:rsidP="00B8113C">
      <w:pPr>
        <w:pStyle w:val="a7"/>
      </w:pPr>
    </w:p>
    <w:p w:rsidR="00B8113C" w:rsidRDefault="00B8113C" w:rsidP="00B8113C">
      <w:pPr>
        <w:pStyle w:val="3"/>
        <w:numPr>
          <w:ilvl w:val="2"/>
          <w:numId w:val="5"/>
        </w:numPr>
      </w:pPr>
      <w:bookmarkStart w:id="109" w:name="_Toc501247510"/>
      <w:r>
        <w:rPr>
          <w:rFonts w:hint="eastAsia"/>
        </w:rPr>
        <w:t>其它</w:t>
      </w:r>
      <w:bookmarkEnd w:id="109"/>
    </w:p>
    <w:p w:rsidR="00B8113C" w:rsidRDefault="00B8113C" w:rsidP="00B8113C">
      <w:pPr>
        <w:pStyle w:val="a7"/>
      </w:pPr>
    </w:p>
    <w:p w:rsidR="00B8113C" w:rsidRPr="00C33F01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10" w:name="_Toc501247511"/>
      <w:r w:rsidRPr="00C33F01">
        <w:rPr>
          <w:rFonts w:hint="eastAsia"/>
          <w:i w:val="0"/>
        </w:rPr>
        <w:t>特殊的规程要求</w:t>
      </w:r>
      <w:bookmarkEnd w:id="110"/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Pr="00C33F01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11" w:name="_Toc501247512"/>
      <w:r w:rsidRPr="00C33F01">
        <w:rPr>
          <w:rFonts w:hint="eastAsia"/>
          <w:i w:val="0"/>
        </w:rPr>
        <w:t>用例间的依赖关系</w:t>
      </w:r>
      <w:bookmarkEnd w:id="111"/>
    </w:p>
    <w:p w:rsidR="00B8113C" w:rsidRDefault="00B8113C" w:rsidP="00B8113C">
      <w:pPr>
        <w:pStyle w:val="3"/>
        <w:numPr>
          <w:ilvl w:val="2"/>
          <w:numId w:val="5"/>
        </w:numPr>
      </w:pPr>
      <w:bookmarkStart w:id="112" w:name="_Toc501247513"/>
      <w:r>
        <w:rPr>
          <w:rFonts w:hint="eastAsia"/>
        </w:rPr>
        <w:t>所依赖的用例</w:t>
      </w:r>
      <w:bookmarkEnd w:id="112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8113C" w:rsidTr="00B84E42">
        <w:tc>
          <w:tcPr>
            <w:tcW w:w="1368" w:type="dxa"/>
          </w:tcPr>
          <w:p w:rsidR="00B8113C" w:rsidRDefault="00B8113C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8113C" w:rsidRDefault="00B8113C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113C" w:rsidTr="00B84E42">
        <w:tc>
          <w:tcPr>
            <w:tcW w:w="1368" w:type="dxa"/>
          </w:tcPr>
          <w:p w:rsidR="00B8113C" w:rsidRDefault="00B8113C" w:rsidP="00A22270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113C" w:rsidRDefault="00954C9E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个人中心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</w:tbl>
    <w:p w:rsidR="00B8113C" w:rsidRDefault="00B8113C" w:rsidP="00B8113C">
      <w:pPr>
        <w:pStyle w:val="a7"/>
      </w:pPr>
    </w:p>
    <w:p w:rsidR="00B8113C" w:rsidRDefault="00B8113C" w:rsidP="00B8113C">
      <w:r>
        <w:rPr>
          <w:rFonts w:hint="eastAsia"/>
        </w:rPr>
        <w:t>依赖关系的性质</w:t>
      </w:r>
    </w:p>
    <w:p w:rsidR="002331E3" w:rsidRDefault="002331E3" w:rsidP="00B8113C"/>
    <w:p w:rsidR="002331E3" w:rsidRDefault="000879F8" w:rsidP="00992DBA">
      <w:pPr>
        <w:pStyle w:val="a"/>
      </w:pPr>
      <w:bookmarkStart w:id="113" w:name="_Toc501247514"/>
      <w:r>
        <w:rPr>
          <w:rFonts w:hint="eastAsia"/>
        </w:rPr>
        <w:t>回帖</w:t>
      </w:r>
      <w:r w:rsidR="002331E3">
        <w:rPr>
          <w:rFonts w:hint="eastAsia"/>
        </w:rPr>
        <w:t>测试</w:t>
      </w:r>
      <w:bookmarkEnd w:id="113"/>
    </w:p>
    <w:p w:rsidR="002331E3" w:rsidRDefault="002331E3" w:rsidP="002331E3">
      <w:pPr>
        <w:pStyle w:val="a4"/>
        <w:widowControl w:val="0"/>
        <w:numPr>
          <w:ilvl w:val="1"/>
          <w:numId w:val="5"/>
        </w:numPr>
        <w:jc w:val="both"/>
      </w:pPr>
      <w:bookmarkStart w:id="114" w:name="_Toc501247515"/>
      <w:r>
        <w:rPr>
          <w:rFonts w:hint="eastAsia"/>
        </w:rPr>
        <w:t>测试项名称</w:t>
      </w:r>
      <w:bookmarkEnd w:id="1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331E3" w:rsidTr="00A22270">
        <w:tc>
          <w:tcPr>
            <w:tcW w:w="198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331E3" w:rsidTr="00A22270">
        <w:tc>
          <w:tcPr>
            <w:tcW w:w="1980" w:type="dxa"/>
          </w:tcPr>
          <w:p w:rsidR="002331E3" w:rsidRDefault="00D20BAC" w:rsidP="00A22270">
            <w:pPr>
              <w:pStyle w:val="a7"/>
            </w:pPr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2331E3" w:rsidRDefault="00D20BAC" w:rsidP="00A22270">
            <w:pPr>
              <w:pStyle w:val="a7"/>
            </w:pPr>
            <w:r>
              <w:t>TC-7-1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</w:p>
        </w:tc>
      </w:tr>
      <w:tr w:rsidR="002331E3" w:rsidTr="00A22270">
        <w:trPr>
          <w:trHeight w:val="269"/>
        </w:trPr>
        <w:tc>
          <w:tcPr>
            <w:tcW w:w="1980" w:type="dxa"/>
          </w:tcPr>
          <w:p w:rsidR="002331E3" w:rsidRDefault="00D20BAC" w:rsidP="00A22270">
            <w:pPr>
              <w:pStyle w:val="a7"/>
            </w:pPr>
            <w:r>
              <w:rPr>
                <w:rFonts w:hint="eastAsia"/>
              </w:rPr>
              <w:t>回帖</w:t>
            </w:r>
            <w:r>
              <w:t>-</w:t>
            </w:r>
            <w:r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2331E3" w:rsidRDefault="00D20BAC" w:rsidP="00A22270">
            <w:pPr>
              <w:pStyle w:val="a7"/>
            </w:pPr>
            <w:r>
              <w:t>TC-7-2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</w:p>
        </w:tc>
      </w:tr>
      <w:tr w:rsidR="002331E3" w:rsidTr="00A22270">
        <w:trPr>
          <w:trHeight w:val="269"/>
        </w:trPr>
        <w:tc>
          <w:tcPr>
            <w:tcW w:w="1980" w:type="dxa"/>
          </w:tcPr>
          <w:p w:rsidR="002331E3" w:rsidRDefault="00D20BAC" w:rsidP="00A22270">
            <w:pPr>
              <w:pStyle w:val="a7"/>
            </w:pPr>
            <w:r>
              <w:rPr>
                <w:rFonts w:hint="eastAsia"/>
              </w:rPr>
              <w:t>回帖</w:t>
            </w:r>
            <w: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2331E3" w:rsidRDefault="00D20BAC" w:rsidP="00A22270">
            <w:pPr>
              <w:pStyle w:val="a7"/>
            </w:pPr>
            <w:r>
              <w:t>TC-7-3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</w:p>
        </w:tc>
      </w:tr>
    </w:tbl>
    <w:p w:rsidR="002331E3" w:rsidRDefault="002331E3" w:rsidP="002331E3">
      <w:pPr>
        <w:pStyle w:val="a7"/>
      </w:pPr>
    </w:p>
    <w:p w:rsidR="002331E3" w:rsidRDefault="002331E3" w:rsidP="002331E3">
      <w:pPr>
        <w:pStyle w:val="a4"/>
        <w:widowControl w:val="0"/>
        <w:numPr>
          <w:ilvl w:val="1"/>
          <w:numId w:val="5"/>
        </w:numPr>
        <w:jc w:val="both"/>
      </w:pPr>
      <w:bookmarkStart w:id="115" w:name="_Toc501247516"/>
      <w:r>
        <w:rPr>
          <w:rFonts w:hint="eastAsia"/>
        </w:rPr>
        <w:t>引用文档</w:t>
      </w:r>
      <w:bookmarkEnd w:id="1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331E3" w:rsidTr="00A22270">
        <w:tc>
          <w:tcPr>
            <w:tcW w:w="180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331E3" w:rsidTr="00A22270">
        <w:trPr>
          <w:trHeight w:val="371"/>
        </w:trPr>
        <w:tc>
          <w:tcPr>
            <w:tcW w:w="180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2331E3" w:rsidRDefault="002331E3" w:rsidP="00A22270">
            <w:pPr>
              <w:pStyle w:val="a7"/>
            </w:pPr>
            <w:r>
              <w:t>UC-</w:t>
            </w:r>
            <w:r w:rsidR="00D20BAC">
              <w:t>5</w:t>
            </w:r>
          </w:p>
        </w:tc>
      </w:tr>
    </w:tbl>
    <w:p w:rsidR="002331E3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16" w:name="_Toc501247517"/>
      <w:r w:rsidRPr="00C33F01">
        <w:rPr>
          <w:rFonts w:hint="eastAsia"/>
          <w:i w:val="0"/>
        </w:rPr>
        <w:lastRenderedPageBreak/>
        <w:t>输入说明</w:t>
      </w:r>
      <w:bookmarkEnd w:id="116"/>
    </w:p>
    <w:p w:rsidR="00D20BAC" w:rsidRPr="009D370B" w:rsidRDefault="00D20BAC" w:rsidP="00D20BAC">
      <w:pPr>
        <w:pStyle w:val="3"/>
        <w:numPr>
          <w:ilvl w:val="2"/>
          <w:numId w:val="5"/>
        </w:numPr>
      </w:pPr>
      <w:bookmarkStart w:id="117" w:name="_Toc501247518"/>
      <w:r>
        <w:rPr>
          <w:rFonts w:hint="eastAsia"/>
        </w:rPr>
        <w:t>回帖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1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-E1</w:t>
            </w:r>
            <w:r w:rsidR="00D20BAC">
              <w:rPr>
                <w:rFonts w:hint="eastAsia"/>
              </w:rPr>
              <w:t>-</w:t>
            </w:r>
            <w:r w:rsidR="00D20BAC"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D20BAC" w:rsidRDefault="00D20BAC" w:rsidP="00B84E42">
            <w:pPr>
              <w:pStyle w:val="a7"/>
            </w:pP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</w:t>
            </w:r>
            <w:r w:rsidR="00D20BAC">
              <w:rPr>
                <w:rFonts w:hint="eastAsia"/>
              </w:rPr>
              <w:t>3-</w:t>
            </w:r>
            <w:r w:rsidR="00D20BAC"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D20BAC" w:rsidRDefault="00D20BAC" w:rsidP="00B84E42">
            <w:pPr>
              <w:pStyle w:val="a7"/>
            </w:pP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D20BAC" w:rsidRDefault="00D20BAC" w:rsidP="00D20BAC">
      <w:pPr>
        <w:pStyle w:val="a7"/>
      </w:pPr>
    </w:p>
    <w:p w:rsidR="00D20BAC" w:rsidRDefault="002A6F63" w:rsidP="00D20BAC">
      <w:pPr>
        <w:pStyle w:val="3"/>
        <w:numPr>
          <w:ilvl w:val="2"/>
          <w:numId w:val="5"/>
        </w:numPr>
      </w:pPr>
      <w:bookmarkStart w:id="118" w:name="_Toc501247519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资源测试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输入测试</w:t>
      </w:r>
      <w:bookmarkEnd w:id="11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-E2-</w:t>
            </w:r>
            <w:r w:rsidR="00D20BAC"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D20BAC" w:rsidRDefault="00D20BAC" w:rsidP="00B84E42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TC-7-2-3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</w:t>
            </w:r>
            <w:r>
              <w:rPr>
                <w:rFonts w:hint="eastAsia"/>
              </w:rPr>
              <w:lastRenderedPageBreak/>
              <w:t>合规范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lastRenderedPageBreak/>
              <w:t>N</w:t>
            </w:r>
            <w:r>
              <w:rPr>
                <w:rFonts w:hint="eastAsia"/>
              </w:rPr>
              <w:t>179.avi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D20BAC" w:rsidRPr="006D6DB4" w:rsidRDefault="00D20BAC" w:rsidP="00B84E42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D20BAC" w:rsidRDefault="002A6F63" w:rsidP="00D20BAC">
      <w:pPr>
        <w:pStyle w:val="3"/>
        <w:numPr>
          <w:ilvl w:val="2"/>
          <w:numId w:val="5"/>
        </w:numPr>
      </w:pPr>
      <w:bookmarkStart w:id="119" w:name="_Toc501247520"/>
      <w:r>
        <w:rPr>
          <w:rFonts w:hint="eastAsia"/>
        </w:rPr>
        <w:lastRenderedPageBreak/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速度测试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输入测试</w:t>
      </w:r>
      <w:bookmarkEnd w:id="11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-E4-</w:t>
            </w:r>
            <w:r w:rsidR="00C83939"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帖人数过多</w:t>
            </w:r>
          </w:p>
        </w:tc>
        <w:tc>
          <w:tcPr>
            <w:tcW w:w="72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发送回</w:t>
            </w:r>
            <w:r w:rsidR="00D20BAC">
              <w:rPr>
                <w:rFonts w:hint="eastAsia"/>
              </w:rPr>
              <w:t>帖请求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>
              <w:rPr>
                <w:rFonts w:hint="eastAsia"/>
              </w:rPr>
              <w:t>发贴人数</w:t>
            </w:r>
            <w:proofErr w:type="gramEnd"/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点击</w:t>
            </w:r>
            <w:r w:rsidR="00C714C1">
              <w:rPr>
                <w:rFonts w:hint="eastAsia"/>
              </w:rPr>
              <w:t>回复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D20BAC" w:rsidRDefault="00C83939" w:rsidP="00B84E42">
            <w:pPr>
              <w:pStyle w:val="a7"/>
            </w:pPr>
            <w:r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帖人数正常</w:t>
            </w:r>
          </w:p>
        </w:tc>
        <w:tc>
          <w:tcPr>
            <w:tcW w:w="720" w:type="dxa"/>
          </w:tcPr>
          <w:p w:rsidR="00D20BAC" w:rsidRDefault="00C714C1" w:rsidP="00B84E42">
            <w:pPr>
              <w:pStyle w:val="a7"/>
            </w:pPr>
            <w:proofErr w:type="gramStart"/>
            <w:r>
              <w:rPr>
                <w:rFonts w:hint="eastAsia"/>
              </w:rPr>
              <w:t>发送回</w:t>
            </w:r>
            <w:r w:rsidR="00D20BAC">
              <w:rPr>
                <w:rFonts w:hint="eastAsia"/>
              </w:rPr>
              <w:t>贴请求</w:t>
            </w:r>
            <w:proofErr w:type="gramEnd"/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同时发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</w:tbl>
    <w:p w:rsidR="00D20BAC" w:rsidRPr="00426C92" w:rsidRDefault="00D20BAC" w:rsidP="00D20BAC"/>
    <w:p w:rsidR="00D20BAC" w:rsidRDefault="00D20BAC" w:rsidP="00D20BAC">
      <w:pPr>
        <w:pStyle w:val="2"/>
        <w:numPr>
          <w:ilvl w:val="1"/>
          <w:numId w:val="5"/>
        </w:numPr>
        <w:rPr>
          <w:i w:val="0"/>
        </w:rPr>
      </w:pPr>
      <w:bookmarkStart w:id="120" w:name="_Toc501247521"/>
      <w:r w:rsidRPr="00C33F01">
        <w:rPr>
          <w:rFonts w:hint="eastAsia"/>
          <w:i w:val="0"/>
        </w:rPr>
        <w:t>输出说明</w:t>
      </w:r>
      <w:bookmarkEnd w:id="120"/>
    </w:p>
    <w:p w:rsidR="00D20BAC" w:rsidRPr="00A22270" w:rsidRDefault="002A6F63" w:rsidP="00D20BAC">
      <w:pPr>
        <w:pStyle w:val="3"/>
        <w:numPr>
          <w:ilvl w:val="2"/>
          <w:numId w:val="5"/>
        </w:numPr>
      </w:pPr>
      <w:bookmarkStart w:id="121" w:name="_Toc501247522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文字测试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输出测试</w:t>
      </w:r>
      <w:bookmarkEnd w:id="12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-E1</w:t>
            </w:r>
            <w:r w:rsidR="00D20BAC">
              <w:rPr>
                <w:rFonts w:hint="eastAsia"/>
              </w:rPr>
              <w:t>-</w:t>
            </w:r>
            <w:r w:rsidR="00D20BAC"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</w:t>
            </w:r>
            <w:r w:rsidR="00D20BAC">
              <w:rPr>
                <w:rFonts w:hint="eastAsia"/>
              </w:rPr>
              <w:t>3-</w:t>
            </w:r>
            <w:r w:rsidR="00D20BAC"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D20BAC" w:rsidRDefault="00D20BAC" w:rsidP="00B84E42">
            <w:pPr>
              <w:pStyle w:val="a7"/>
            </w:pP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内容</w:t>
            </w:r>
            <w:r w:rsidR="00D20BAC">
              <w:rPr>
                <w:rFonts w:hint="eastAsia"/>
              </w:rPr>
              <w:t>上方宋体小四红字显示提示信息</w:t>
            </w:r>
          </w:p>
        </w:tc>
      </w:tr>
    </w:tbl>
    <w:p w:rsidR="00D20BAC" w:rsidRDefault="00D20BAC" w:rsidP="00D20BAC">
      <w:pPr>
        <w:pStyle w:val="a7"/>
      </w:pPr>
    </w:p>
    <w:p w:rsidR="00D20BAC" w:rsidRDefault="002A6F63" w:rsidP="00D20BAC">
      <w:pPr>
        <w:pStyle w:val="3"/>
        <w:numPr>
          <w:ilvl w:val="2"/>
          <w:numId w:val="20"/>
        </w:numPr>
      </w:pPr>
      <w:bookmarkStart w:id="122" w:name="_Toc501247523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资源测试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输出测试</w:t>
      </w:r>
      <w:bookmarkEnd w:id="12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-E2-</w:t>
            </w:r>
            <w:r w:rsidR="00D20BAC">
              <w:rPr>
                <w:rFonts w:hint="eastAsia"/>
              </w:rPr>
              <w:t>资源</w:t>
            </w:r>
            <w:r w:rsidR="00D20BAC">
              <w:rPr>
                <w:rFonts w:hint="eastAsia"/>
              </w:rPr>
              <w:lastRenderedPageBreak/>
              <w:t>大小超出限制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资源大</w:t>
            </w:r>
            <w:r>
              <w:rPr>
                <w:rFonts w:hint="eastAsia"/>
              </w:rPr>
              <w:lastRenderedPageBreak/>
              <w:t>小超出限制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lastRenderedPageBreak/>
              <w:t>TC-</w:t>
            </w:r>
            <w:r>
              <w:t>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TC-7-2-3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  <w:p w:rsidR="00D20BAC" w:rsidRDefault="00D20BAC" w:rsidP="00B84E42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Pr="006D6DB4" w:rsidRDefault="00D20BAC" w:rsidP="00B84E42">
            <w:pPr>
              <w:pStyle w:val="a7"/>
            </w:pPr>
            <w:r>
              <w:rPr>
                <w:rFonts w:hint="eastAsia"/>
              </w:rPr>
              <w:t>回帖内容上方显示附件名字、大小</w:t>
            </w:r>
          </w:p>
        </w:tc>
      </w:tr>
    </w:tbl>
    <w:p w:rsidR="00D20BAC" w:rsidRDefault="00D20BAC" w:rsidP="00D20BAC">
      <w:pPr>
        <w:pStyle w:val="a7"/>
      </w:pPr>
    </w:p>
    <w:p w:rsidR="00D20BAC" w:rsidRDefault="002A6F63" w:rsidP="00D20BAC">
      <w:pPr>
        <w:pStyle w:val="3"/>
        <w:numPr>
          <w:ilvl w:val="2"/>
          <w:numId w:val="20"/>
        </w:numPr>
      </w:pPr>
      <w:bookmarkStart w:id="123" w:name="_Toc501247524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速度测试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输出测试</w:t>
      </w:r>
      <w:bookmarkEnd w:id="12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TC-7</w:t>
            </w:r>
            <w:r w:rsidR="00D20BAC"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-E4-</w:t>
            </w:r>
            <w:r w:rsidR="00C83939"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帖人数过多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 w:rsidR="00C714C1">
              <w:rPr>
                <w:rFonts w:hint="eastAsia"/>
              </w:rPr>
              <w:t>同时回</w:t>
            </w:r>
            <w:r>
              <w:rPr>
                <w:rFonts w:hint="eastAsia"/>
              </w:rPr>
              <w:t>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TC-7</w:t>
            </w:r>
            <w:r w:rsidR="00D20BAC"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D20BAC" w:rsidRDefault="00C83939" w:rsidP="00B84E42">
            <w:pPr>
              <w:pStyle w:val="a7"/>
            </w:pPr>
            <w:r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帖人数正常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发帖成功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在个人中心新添发</w:t>
            </w:r>
            <w:proofErr w:type="gramStart"/>
            <w:r>
              <w:rPr>
                <w:rFonts w:hint="eastAsia"/>
              </w:rPr>
              <w:t>帖记录</w:t>
            </w:r>
            <w:proofErr w:type="gramEnd"/>
          </w:p>
        </w:tc>
      </w:tr>
    </w:tbl>
    <w:p w:rsidR="002331E3" w:rsidRPr="00D20BAC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24" w:name="_Toc501247525"/>
      <w:r w:rsidRPr="00C33F01">
        <w:rPr>
          <w:rFonts w:hint="eastAsia"/>
          <w:i w:val="0"/>
        </w:rPr>
        <w:t>环境要求</w:t>
      </w:r>
      <w:bookmarkEnd w:id="124"/>
    </w:p>
    <w:p w:rsidR="002331E3" w:rsidRDefault="002331E3" w:rsidP="002331E3">
      <w:pPr>
        <w:pStyle w:val="3"/>
        <w:numPr>
          <w:ilvl w:val="2"/>
          <w:numId w:val="5"/>
        </w:numPr>
      </w:pPr>
      <w:bookmarkStart w:id="125" w:name="_Toc501247526"/>
      <w:r>
        <w:rPr>
          <w:rFonts w:hint="eastAsia"/>
        </w:rPr>
        <w:t>硬件</w:t>
      </w:r>
      <w:bookmarkEnd w:id="125"/>
    </w:p>
    <w:p w:rsidR="002A6F63" w:rsidRDefault="002A6F63" w:rsidP="002A6F63">
      <w:pPr>
        <w:pStyle w:val="a7"/>
      </w:pPr>
      <w:r>
        <w:rPr>
          <w:rFonts w:hint="eastAsia"/>
        </w:rPr>
        <w:t>可以正常上网的一台电脑</w:t>
      </w:r>
    </w:p>
    <w:p w:rsidR="002A6F63" w:rsidRDefault="002A6F63" w:rsidP="002A6F63">
      <w:pPr>
        <w:pStyle w:val="3"/>
        <w:numPr>
          <w:ilvl w:val="2"/>
          <w:numId w:val="5"/>
        </w:numPr>
      </w:pPr>
      <w:bookmarkStart w:id="126" w:name="_Toc501247527"/>
      <w:r>
        <w:rPr>
          <w:rFonts w:hint="eastAsia"/>
        </w:rPr>
        <w:t>软件</w:t>
      </w:r>
      <w:bookmarkEnd w:id="126"/>
    </w:p>
    <w:p w:rsidR="002A6F63" w:rsidRDefault="002A6F63" w:rsidP="002A6F63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A6F63" w:rsidRPr="00811449" w:rsidRDefault="002A6F63" w:rsidP="002A6F63">
      <w:pPr>
        <w:pStyle w:val="a7"/>
      </w:pPr>
      <w:r>
        <w:rPr>
          <w:rFonts w:hint="eastAsia"/>
        </w:rPr>
        <w:lastRenderedPageBreak/>
        <w:t>其它可以上网浏览的浏览器也可以</w:t>
      </w:r>
    </w:p>
    <w:p w:rsidR="002A6F63" w:rsidRPr="00D20BAC" w:rsidRDefault="002A6F63" w:rsidP="002A6F63">
      <w:pPr>
        <w:pStyle w:val="a7"/>
      </w:pPr>
    </w:p>
    <w:p w:rsidR="002331E3" w:rsidRPr="002A6F63" w:rsidRDefault="002331E3" w:rsidP="002331E3">
      <w:pPr>
        <w:pStyle w:val="a7"/>
      </w:pPr>
    </w:p>
    <w:p w:rsidR="002331E3" w:rsidRDefault="002331E3" w:rsidP="002331E3">
      <w:pPr>
        <w:pStyle w:val="3"/>
        <w:numPr>
          <w:ilvl w:val="2"/>
          <w:numId w:val="5"/>
        </w:numPr>
      </w:pPr>
      <w:bookmarkStart w:id="127" w:name="_Toc501247528"/>
      <w:r>
        <w:rPr>
          <w:rFonts w:hint="eastAsia"/>
        </w:rPr>
        <w:t>软件</w:t>
      </w:r>
      <w:bookmarkEnd w:id="127"/>
    </w:p>
    <w:p w:rsidR="002331E3" w:rsidRDefault="002331E3" w:rsidP="002331E3">
      <w:pPr>
        <w:pStyle w:val="a7"/>
      </w:pPr>
    </w:p>
    <w:p w:rsidR="002331E3" w:rsidRDefault="002331E3" w:rsidP="002331E3">
      <w:pPr>
        <w:pStyle w:val="3"/>
        <w:numPr>
          <w:ilvl w:val="2"/>
          <w:numId w:val="5"/>
        </w:numPr>
      </w:pPr>
      <w:bookmarkStart w:id="128" w:name="_Toc501247529"/>
      <w:r>
        <w:rPr>
          <w:rFonts w:hint="eastAsia"/>
        </w:rPr>
        <w:t>其它</w:t>
      </w:r>
      <w:bookmarkEnd w:id="128"/>
    </w:p>
    <w:p w:rsidR="002331E3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29" w:name="_Toc501247530"/>
      <w:r w:rsidRPr="00C33F01">
        <w:rPr>
          <w:rFonts w:hint="eastAsia"/>
          <w:i w:val="0"/>
        </w:rPr>
        <w:t>特殊的规程要求</w:t>
      </w:r>
      <w:bookmarkEnd w:id="129"/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30" w:name="_Toc501247531"/>
      <w:r w:rsidRPr="00C33F01">
        <w:rPr>
          <w:rFonts w:hint="eastAsia"/>
          <w:i w:val="0"/>
        </w:rPr>
        <w:t>用例间的依赖关系</w:t>
      </w:r>
      <w:bookmarkEnd w:id="130"/>
    </w:p>
    <w:p w:rsidR="002331E3" w:rsidRDefault="002331E3" w:rsidP="002331E3">
      <w:pPr>
        <w:pStyle w:val="3"/>
        <w:numPr>
          <w:ilvl w:val="2"/>
          <w:numId w:val="5"/>
        </w:numPr>
      </w:pPr>
      <w:bookmarkStart w:id="131" w:name="_Toc501247532"/>
      <w:r>
        <w:rPr>
          <w:rFonts w:hint="eastAsia"/>
        </w:rPr>
        <w:t>所依赖的用例</w:t>
      </w:r>
      <w:bookmarkEnd w:id="131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331E3" w:rsidTr="00B84E42">
        <w:tc>
          <w:tcPr>
            <w:tcW w:w="1368" w:type="dxa"/>
          </w:tcPr>
          <w:p w:rsidR="002331E3" w:rsidRDefault="002331E3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331E3" w:rsidRDefault="002331E3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A22270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4E42" w:rsidRDefault="00B84E42" w:rsidP="00A22270">
            <w:pPr>
              <w:spacing w:line="320" w:lineRule="exact"/>
              <w:rPr>
                <w:sz w:val="28"/>
              </w:rPr>
            </w:pPr>
          </w:p>
        </w:tc>
      </w:tr>
    </w:tbl>
    <w:p w:rsidR="002331E3" w:rsidRDefault="002331E3" w:rsidP="002331E3">
      <w:pPr>
        <w:pStyle w:val="a7"/>
      </w:pPr>
    </w:p>
    <w:p w:rsidR="002331E3" w:rsidRPr="00D9289B" w:rsidRDefault="002331E3" w:rsidP="002331E3">
      <w:r>
        <w:rPr>
          <w:rFonts w:hint="eastAsia"/>
        </w:rPr>
        <w:t>依赖关系的性质</w:t>
      </w:r>
    </w:p>
    <w:p w:rsidR="002331E3" w:rsidRDefault="002331E3" w:rsidP="00B8113C"/>
    <w:p w:rsidR="000879F8" w:rsidRDefault="002A6F63" w:rsidP="00992DBA">
      <w:pPr>
        <w:pStyle w:val="a"/>
      </w:pPr>
      <w:bookmarkStart w:id="132" w:name="_Toc501247533"/>
      <w:r>
        <w:rPr>
          <w:rFonts w:hint="eastAsia"/>
        </w:rPr>
        <w:t>评论与回复</w:t>
      </w:r>
      <w:r w:rsidR="000879F8">
        <w:rPr>
          <w:rFonts w:hint="eastAsia"/>
        </w:rPr>
        <w:t>测试</w:t>
      </w:r>
      <w:bookmarkEnd w:id="132"/>
    </w:p>
    <w:p w:rsidR="000879F8" w:rsidRDefault="000879F8" w:rsidP="000879F8">
      <w:pPr>
        <w:pStyle w:val="a4"/>
        <w:widowControl w:val="0"/>
        <w:numPr>
          <w:ilvl w:val="1"/>
          <w:numId w:val="5"/>
        </w:numPr>
        <w:jc w:val="both"/>
      </w:pPr>
      <w:bookmarkStart w:id="133" w:name="_Toc501247534"/>
      <w:r>
        <w:rPr>
          <w:rFonts w:hint="eastAsia"/>
        </w:rPr>
        <w:t>测试项名称</w:t>
      </w:r>
      <w:bookmarkEnd w:id="1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879F8" w:rsidTr="00B84E42">
        <w:tc>
          <w:tcPr>
            <w:tcW w:w="198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879F8" w:rsidTr="00B84E42">
        <w:tc>
          <w:tcPr>
            <w:tcW w:w="1980" w:type="dxa"/>
          </w:tcPr>
          <w:p w:rsidR="000879F8" w:rsidRDefault="002A6F63" w:rsidP="00B84E42">
            <w:pPr>
              <w:pStyle w:val="a7"/>
            </w:pPr>
            <w:r>
              <w:rPr>
                <w:rFonts w:hint="eastAsia"/>
              </w:rPr>
              <w:t>评论与回复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0879F8" w:rsidRDefault="002A6F63" w:rsidP="00B84E42">
            <w:pPr>
              <w:pStyle w:val="a7"/>
            </w:pPr>
            <w:r>
              <w:rPr>
                <w:rFonts w:hint="eastAsia"/>
              </w:rPr>
              <w:t>TC-8-1</w:t>
            </w: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</w:p>
        </w:tc>
      </w:tr>
      <w:tr w:rsidR="000879F8" w:rsidTr="00B84E42">
        <w:trPr>
          <w:trHeight w:val="269"/>
        </w:trPr>
        <w:tc>
          <w:tcPr>
            <w:tcW w:w="1980" w:type="dxa"/>
          </w:tcPr>
          <w:p w:rsidR="000879F8" w:rsidRDefault="002A6F63" w:rsidP="00B84E42">
            <w:pPr>
              <w:pStyle w:val="a7"/>
            </w:pPr>
            <w:r>
              <w:rPr>
                <w:rFonts w:hint="eastAsia"/>
              </w:rPr>
              <w:t>评论语回复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0879F8" w:rsidRDefault="002A6F63" w:rsidP="00B84E42">
            <w:pPr>
              <w:pStyle w:val="a7"/>
            </w:pPr>
            <w:r>
              <w:t>TC-8-2</w:t>
            </w: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</w:p>
        </w:tc>
      </w:tr>
      <w:tr w:rsidR="000879F8" w:rsidTr="00B84E42">
        <w:trPr>
          <w:trHeight w:val="269"/>
        </w:trPr>
        <w:tc>
          <w:tcPr>
            <w:tcW w:w="1980" w:type="dxa"/>
          </w:tcPr>
          <w:p w:rsidR="000879F8" w:rsidRDefault="000879F8" w:rsidP="00B84E42">
            <w:pPr>
              <w:pStyle w:val="a7"/>
            </w:pP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</w:p>
        </w:tc>
      </w:tr>
    </w:tbl>
    <w:p w:rsidR="000879F8" w:rsidRDefault="000879F8" w:rsidP="000879F8">
      <w:pPr>
        <w:pStyle w:val="a7"/>
      </w:pPr>
    </w:p>
    <w:p w:rsidR="000879F8" w:rsidRDefault="000879F8" w:rsidP="000879F8">
      <w:pPr>
        <w:pStyle w:val="a4"/>
        <w:widowControl w:val="0"/>
        <w:numPr>
          <w:ilvl w:val="1"/>
          <w:numId w:val="5"/>
        </w:numPr>
        <w:jc w:val="both"/>
      </w:pPr>
      <w:bookmarkStart w:id="134" w:name="_Toc501247535"/>
      <w:r>
        <w:rPr>
          <w:rFonts w:hint="eastAsia"/>
        </w:rPr>
        <w:t>引用文档</w:t>
      </w:r>
      <w:bookmarkEnd w:id="1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879F8" w:rsidTr="00B84E42">
        <w:tc>
          <w:tcPr>
            <w:tcW w:w="180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879F8" w:rsidTr="00B84E42">
        <w:trPr>
          <w:trHeight w:val="371"/>
        </w:trPr>
        <w:tc>
          <w:tcPr>
            <w:tcW w:w="180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0879F8" w:rsidRDefault="000879F8" w:rsidP="00B84E42">
            <w:pPr>
              <w:pStyle w:val="a7"/>
            </w:pPr>
            <w:r>
              <w:t>UC-</w:t>
            </w:r>
            <w:r w:rsidR="00C714C1">
              <w:rPr>
                <w:rFonts w:hint="eastAsia"/>
              </w:rPr>
              <w:t>6</w:t>
            </w:r>
          </w:p>
        </w:tc>
      </w:tr>
    </w:tbl>
    <w:p w:rsidR="000879F8" w:rsidRDefault="000879F8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35" w:name="_Toc501247536"/>
      <w:r w:rsidRPr="00C33F01">
        <w:rPr>
          <w:rFonts w:hint="eastAsia"/>
          <w:i w:val="0"/>
        </w:rPr>
        <w:t>输入说明</w:t>
      </w:r>
      <w:bookmarkEnd w:id="135"/>
    </w:p>
    <w:p w:rsidR="000936C2" w:rsidRPr="009D370B" w:rsidRDefault="000936C2" w:rsidP="000936C2">
      <w:pPr>
        <w:pStyle w:val="3"/>
        <w:numPr>
          <w:ilvl w:val="2"/>
          <w:numId w:val="5"/>
        </w:numPr>
      </w:pPr>
      <w:bookmarkStart w:id="136" w:name="_Toc501247537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3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936C2" w:rsidTr="00B84E42"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936C2" w:rsidTr="00B84E42"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-1-1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  <w:r w:rsidR="000936C2">
              <w:t>-E1</w:t>
            </w:r>
            <w:r w:rsidR="000936C2">
              <w:rPr>
                <w:rFonts w:hint="eastAsia"/>
              </w:rPr>
              <w:t>-</w:t>
            </w:r>
            <w:r w:rsidR="000936C2"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0936C2" w:rsidRDefault="000936C2" w:rsidP="00B84E42">
            <w:pPr>
              <w:pStyle w:val="a7"/>
            </w:pP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  <w:r w:rsidR="000936C2">
              <w:t>-E</w:t>
            </w:r>
            <w:r w:rsidR="000936C2">
              <w:rPr>
                <w:rFonts w:hint="eastAsia"/>
              </w:rPr>
              <w:t>3-</w:t>
            </w:r>
            <w:r w:rsidR="000936C2"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0936C2" w:rsidRDefault="000936C2" w:rsidP="00B84E42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0936C2" w:rsidRDefault="000936C2" w:rsidP="00B84E42">
            <w:pPr>
              <w:pStyle w:val="a7"/>
            </w:pP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-1-3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TC-8-1-5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0936C2" w:rsidRDefault="00C714C1" w:rsidP="00B84E42">
            <w:pPr>
              <w:pStyle w:val="a7"/>
            </w:pPr>
            <w:r>
              <w:rPr>
                <w:rFonts w:hint="eastAsia"/>
              </w:rPr>
              <w:t>内容：</w:t>
            </w:r>
            <w:r>
              <w:t>””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0936C2" w:rsidRDefault="000936C2" w:rsidP="000936C2">
      <w:pPr>
        <w:pStyle w:val="a7"/>
      </w:pPr>
    </w:p>
    <w:p w:rsidR="000936C2" w:rsidRDefault="000936C2" w:rsidP="000936C2">
      <w:pPr>
        <w:pStyle w:val="3"/>
        <w:numPr>
          <w:ilvl w:val="2"/>
          <w:numId w:val="5"/>
        </w:numPr>
      </w:pPr>
      <w:bookmarkStart w:id="137" w:name="_Toc501247538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3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936C2" w:rsidTr="00B84E42"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TC-8-2-1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rPr>
                <w:rFonts w:hint="eastAsia"/>
              </w:rPr>
              <w:t>UC-6</w:t>
            </w:r>
            <w:r w:rsidR="000936C2">
              <w:rPr>
                <w:rFonts w:hint="eastAsia"/>
              </w:rPr>
              <w:t>-E4-</w:t>
            </w:r>
            <w:r>
              <w:rPr>
                <w:rFonts w:hint="eastAsia"/>
              </w:rPr>
              <w:t>评论</w:t>
            </w:r>
            <w:r w:rsidR="000936C2">
              <w:rPr>
                <w:rFonts w:hint="eastAsia"/>
              </w:rPr>
              <w:t>人数过多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发送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同时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点击</w:t>
            </w:r>
            <w:r w:rsidR="00C714C1">
              <w:rPr>
                <w:rFonts w:hint="eastAsia"/>
              </w:rPr>
              <w:t>回复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TC-8-2-2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rPr>
                <w:rFonts w:hint="eastAsia"/>
              </w:rPr>
              <w:t>评论</w:t>
            </w:r>
            <w:r w:rsidR="000936C2">
              <w:rPr>
                <w:rFonts w:hint="eastAsia"/>
              </w:rPr>
              <w:t>人数正常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发送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同时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点击</w:t>
            </w:r>
            <w:r w:rsidR="00C714C1">
              <w:rPr>
                <w:rFonts w:hint="eastAsia"/>
              </w:rPr>
              <w:t>回复</w:t>
            </w:r>
          </w:p>
        </w:tc>
      </w:tr>
    </w:tbl>
    <w:p w:rsidR="000936C2" w:rsidRPr="00426C92" w:rsidRDefault="000936C2" w:rsidP="000936C2"/>
    <w:p w:rsidR="000879F8" w:rsidRDefault="000879F8" w:rsidP="000879F8">
      <w:pPr>
        <w:pStyle w:val="a7"/>
      </w:pPr>
    </w:p>
    <w:p w:rsidR="000879F8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38" w:name="_Toc501247539"/>
      <w:r w:rsidRPr="00C33F01">
        <w:rPr>
          <w:rFonts w:hint="eastAsia"/>
          <w:i w:val="0"/>
        </w:rPr>
        <w:t>输出说明</w:t>
      </w:r>
      <w:bookmarkEnd w:id="138"/>
    </w:p>
    <w:p w:rsidR="00C714C1" w:rsidRPr="00C714C1" w:rsidRDefault="00C714C1" w:rsidP="00C714C1">
      <w:pPr>
        <w:pStyle w:val="3"/>
        <w:numPr>
          <w:ilvl w:val="2"/>
          <w:numId w:val="5"/>
        </w:numPr>
      </w:pPr>
      <w:bookmarkStart w:id="139" w:name="_Toc501247540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3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C714C1" w:rsidTr="00B84E42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714C1" w:rsidTr="00B84E42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-1-1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C714C1" w:rsidTr="00B84E42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C714C1" w:rsidRDefault="00C714C1" w:rsidP="00B84E42">
            <w:pPr>
              <w:pStyle w:val="a7"/>
            </w:pP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C714C1" w:rsidTr="00B84E42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-1-3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C714C1" w:rsidTr="00B84E42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TC-8-1-5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</w:tbl>
    <w:p w:rsidR="000879F8" w:rsidRPr="00C714C1" w:rsidRDefault="000879F8" w:rsidP="000879F8">
      <w:pPr>
        <w:pStyle w:val="a7"/>
      </w:pPr>
    </w:p>
    <w:p w:rsidR="00C714C1" w:rsidRPr="00C714C1" w:rsidRDefault="00C714C1" w:rsidP="00C714C1">
      <w:pPr>
        <w:pStyle w:val="3"/>
        <w:numPr>
          <w:ilvl w:val="2"/>
          <w:numId w:val="5"/>
        </w:numPr>
      </w:pPr>
      <w:bookmarkStart w:id="140" w:name="_Toc501247541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4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714C1" w:rsidTr="00C714C1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714C1" w:rsidTr="00C714C1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TC-8-2-1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UC-5-E4-</w:t>
            </w:r>
            <w:r>
              <w:rPr>
                <w:rFonts w:hint="eastAsia"/>
              </w:rPr>
              <w:t>回复人数过多</w:t>
            </w:r>
          </w:p>
        </w:tc>
        <w:tc>
          <w:tcPr>
            <w:tcW w:w="720" w:type="dxa"/>
          </w:tcPr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同时回帖人数过多，请稍后再试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C714C1" w:rsidTr="00C714C1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TC-8-2-2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回复人数正常</w:t>
            </w:r>
          </w:p>
        </w:tc>
        <w:tc>
          <w:tcPr>
            <w:tcW w:w="720" w:type="dxa"/>
          </w:tcPr>
          <w:p w:rsidR="00C714C1" w:rsidRDefault="00C714C1" w:rsidP="00B84E42">
            <w:pPr>
              <w:pStyle w:val="a7"/>
            </w:pPr>
            <w:r>
              <w:t>“</w:t>
            </w:r>
            <w:r w:rsidR="00BD647B">
              <w:rPr>
                <w:rFonts w:hint="eastAsia"/>
              </w:rPr>
              <w:t>回复</w:t>
            </w:r>
            <w:r>
              <w:rPr>
                <w:rFonts w:hint="eastAsia"/>
              </w:rPr>
              <w:t>成功</w:t>
            </w:r>
            <w:r>
              <w:t>”</w:t>
            </w:r>
          </w:p>
        </w:tc>
        <w:tc>
          <w:tcPr>
            <w:tcW w:w="126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BD647B" w:rsidRDefault="00BD647B" w:rsidP="00B84E42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提示信息，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后页面自动刷新，</w:t>
            </w:r>
          </w:p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在个人中心新添回复记录</w:t>
            </w:r>
          </w:p>
        </w:tc>
      </w:tr>
    </w:tbl>
    <w:p w:rsidR="00C714C1" w:rsidRPr="00C714C1" w:rsidRDefault="00C714C1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41" w:name="_Toc501247542"/>
      <w:r w:rsidRPr="00C33F01">
        <w:rPr>
          <w:rFonts w:hint="eastAsia"/>
          <w:i w:val="0"/>
        </w:rPr>
        <w:lastRenderedPageBreak/>
        <w:t>环境要求</w:t>
      </w:r>
      <w:bookmarkEnd w:id="141"/>
    </w:p>
    <w:p w:rsidR="000879F8" w:rsidRDefault="000879F8" w:rsidP="000879F8">
      <w:pPr>
        <w:pStyle w:val="3"/>
        <w:numPr>
          <w:ilvl w:val="2"/>
          <w:numId w:val="5"/>
        </w:numPr>
      </w:pPr>
      <w:bookmarkStart w:id="142" w:name="_Toc501247543"/>
      <w:r>
        <w:rPr>
          <w:rFonts w:hint="eastAsia"/>
        </w:rPr>
        <w:t>硬件</w:t>
      </w:r>
      <w:bookmarkEnd w:id="142"/>
    </w:p>
    <w:p w:rsidR="00063337" w:rsidRDefault="00063337" w:rsidP="00063337">
      <w:pPr>
        <w:pStyle w:val="a7"/>
      </w:pPr>
      <w:r>
        <w:rPr>
          <w:rFonts w:hint="eastAsia"/>
        </w:rPr>
        <w:t>可以正常上网的一台电脑</w:t>
      </w:r>
    </w:p>
    <w:p w:rsidR="00063337" w:rsidRDefault="00063337" w:rsidP="00063337">
      <w:pPr>
        <w:pStyle w:val="3"/>
        <w:numPr>
          <w:ilvl w:val="2"/>
          <w:numId w:val="5"/>
        </w:numPr>
      </w:pPr>
      <w:bookmarkStart w:id="143" w:name="_Toc501247544"/>
      <w:r>
        <w:rPr>
          <w:rFonts w:hint="eastAsia"/>
        </w:rPr>
        <w:t>软件</w:t>
      </w:r>
      <w:bookmarkEnd w:id="143"/>
    </w:p>
    <w:p w:rsidR="00063337" w:rsidRDefault="00063337" w:rsidP="0006333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3337" w:rsidRPr="00811449" w:rsidRDefault="00063337" w:rsidP="00063337">
      <w:pPr>
        <w:pStyle w:val="a7"/>
      </w:pPr>
      <w:r>
        <w:rPr>
          <w:rFonts w:hint="eastAsia"/>
        </w:rPr>
        <w:t>其它可以上网浏览的浏览器也可以</w:t>
      </w:r>
    </w:p>
    <w:p w:rsidR="000879F8" w:rsidRPr="00063337" w:rsidRDefault="000879F8" w:rsidP="000879F8">
      <w:pPr>
        <w:pStyle w:val="a7"/>
      </w:pPr>
    </w:p>
    <w:p w:rsidR="000879F8" w:rsidRDefault="000879F8" w:rsidP="000879F8">
      <w:pPr>
        <w:pStyle w:val="3"/>
        <w:numPr>
          <w:ilvl w:val="2"/>
          <w:numId w:val="5"/>
        </w:numPr>
      </w:pPr>
      <w:bookmarkStart w:id="144" w:name="_Toc501247545"/>
      <w:r>
        <w:rPr>
          <w:rFonts w:hint="eastAsia"/>
        </w:rPr>
        <w:t>软件</w:t>
      </w:r>
      <w:bookmarkEnd w:id="144"/>
    </w:p>
    <w:p w:rsidR="000879F8" w:rsidRDefault="000879F8" w:rsidP="000879F8">
      <w:pPr>
        <w:pStyle w:val="a7"/>
      </w:pPr>
    </w:p>
    <w:p w:rsidR="000879F8" w:rsidRDefault="000879F8" w:rsidP="000879F8">
      <w:pPr>
        <w:pStyle w:val="3"/>
        <w:numPr>
          <w:ilvl w:val="2"/>
          <w:numId w:val="5"/>
        </w:numPr>
      </w:pPr>
      <w:bookmarkStart w:id="145" w:name="_Toc501247546"/>
      <w:r>
        <w:rPr>
          <w:rFonts w:hint="eastAsia"/>
        </w:rPr>
        <w:t>其它</w:t>
      </w:r>
      <w:bookmarkEnd w:id="145"/>
    </w:p>
    <w:p w:rsidR="000879F8" w:rsidRDefault="000879F8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46" w:name="_Toc501247547"/>
      <w:r w:rsidRPr="00C33F01">
        <w:rPr>
          <w:rFonts w:hint="eastAsia"/>
          <w:i w:val="0"/>
        </w:rPr>
        <w:t>特殊的规程要求</w:t>
      </w:r>
      <w:bookmarkEnd w:id="146"/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47" w:name="_Toc501247548"/>
      <w:r w:rsidRPr="00C33F01">
        <w:rPr>
          <w:rFonts w:hint="eastAsia"/>
          <w:i w:val="0"/>
        </w:rPr>
        <w:t>用例间的依赖关系</w:t>
      </w:r>
      <w:bookmarkEnd w:id="147"/>
    </w:p>
    <w:p w:rsidR="000879F8" w:rsidRDefault="000879F8" w:rsidP="000879F8">
      <w:pPr>
        <w:pStyle w:val="3"/>
        <w:numPr>
          <w:ilvl w:val="2"/>
          <w:numId w:val="5"/>
        </w:numPr>
      </w:pPr>
      <w:bookmarkStart w:id="148" w:name="_Toc501247549"/>
      <w:r>
        <w:rPr>
          <w:rFonts w:hint="eastAsia"/>
        </w:rPr>
        <w:t>所依赖的用例</w:t>
      </w:r>
      <w:bookmarkEnd w:id="148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879F8" w:rsidTr="00B84E42">
        <w:tc>
          <w:tcPr>
            <w:tcW w:w="1368" w:type="dxa"/>
          </w:tcPr>
          <w:p w:rsidR="000879F8" w:rsidRDefault="000879F8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879F8" w:rsidRDefault="000879F8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0879F8" w:rsidRDefault="000879F8" w:rsidP="000879F8">
      <w:pPr>
        <w:pStyle w:val="a7"/>
      </w:pPr>
    </w:p>
    <w:p w:rsidR="000879F8" w:rsidRPr="00D9289B" w:rsidRDefault="000879F8" w:rsidP="000879F8">
      <w:r>
        <w:rPr>
          <w:rFonts w:hint="eastAsia"/>
        </w:rPr>
        <w:t>依赖关系的性质</w:t>
      </w:r>
    </w:p>
    <w:p w:rsidR="000879F8" w:rsidRPr="00D9289B" w:rsidRDefault="000879F8" w:rsidP="000879F8"/>
    <w:p w:rsidR="002A6F63" w:rsidRDefault="00084252" w:rsidP="00992DBA">
      <w:pPr>
        <w:pStyle w:val="a"/>
      </w:pPr>
      <w:bookmarkStart w:id="149" w:name="_Toc501247550"/>
      <w:r>
        <w:rPr>
          <w:rFonts w:hint="eastAsia"/>
        </w:rPr>
        <w:t>全局搜索</w:t>
      </w:r>
      <w:r w:rsidR="002A6F63">
        <w:rPr>
          <w:rFonts w:hint="eastAsia"/>
        </w:rPr>
        <w:t>测试</w:t>
      </w:r>
      <w:bookmarkEnd w:id="149"/>
    </w:p>
    <w:p w:rsidR="002A6F63" w:rsidRDefault="002A6F63" w:rsidP="002A6F63">
      <w:pPr>
        <w:pStyle w:val="a4"/>
        <w:widowControl w:val="0"/>
        <w:numPr>
          <w:ilvl w:val="1"/>
          <w:numId w:val="5"/>
        </w:numPr>
        <w:jc w:val="both"/>
      </w:pPr>
      <w:bookmarkStart w:id="150" w:name="_Toc501247551"/>
      <w:r>
        <w:rPr>
          <w:rFonts w:hint="eastAsia"/>
        </w:rPr>
        <w:t>测试项名称</w:t>
      </w:r>
      <w:bookmarkEnd w:id="1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A6F63" w:rsidTr="00B84E42">
        <w:tc>
          <w:tcPr>
            <w:tcW w:w="198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lastRenderedPageBreak/>
              <w:t>测试项名称</w:t>
            </w: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A6F63" w:rsidTr="00B84E42">
        <w:tc>
          <w:tcPr>
            <w:tcW w:w="198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269"/>
        </w:trPr>
        <w:tc>
          <w:tcPr>
            <w:tcW w:w="198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269"/>
        </w:trPr>
        <w:tc>
          <w:tcPr>
            <w:tcW w:w="198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</w:p>
        </w:tc>
      </w:tr>
    </w:tbl>
    <w:p w:rsidR="002A6F63" w:rsidRDefault="002A6F63" w:rsidP="002A6F63">
      <w:pPr>
        <w:pStyle w:val="a7"/>
      </w:pPr>
    </w:p>
    <w:p w:rsidR="002A6F63" w:rsidRDefault="002A6F63" w:rsidP="002A6F63">
      <w:pPr>
        <w:pStyle w:val="a4"/>
        <w:widowControl w:val="0"/>
        <w:numPr>
          <w:ilvl w:val="1"/>
          <w:numId w:val="5"/>
        </w:numPr>
        <w:jc w:val="both"/>
      </w:pPr>
      <w:bookmarkStart w:id="151" w:name="_Toc501247552"/>
      <w:r>
        <w:rPr>
          <w:rFonts w:hint="eastAsia"/>
        </w:rPr>
        <w:t>引用文档</w:t>
      </w:r>
      <w:bookmarkEnd w:id="1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A6F63" w:rsidTr="00B84E42">
        <w:tc>
          <w:tcPr>
            <w:tcW w:w="18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A6F63" w:rsidTr="00B84E42">
        <w:trPr>
          <w:trHeight w:val="371"/>
        </w:trPr>
        <w:tc>
          <w:tcPr>
            <w:tcW w:w="18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2A6F63" w:rsidRDefault="002A6F63" w:rsidP="00B84E42">
            <w:pPr>
              <w:pStyle w:val="a7"/>
            </w:pPr>
            <w:r>
              <w:t>UC-</w:t>
            </w:r>
            <w:r w:rsidR="00084252">
              <w:rPr>
                <w:rFonts w:hint="eastAsia"/>
              </w:rPr>
              <w:t>7</w:t>
            </w:r>
          </w:p>
        </w:tc>
      </w:tr>
    </w:tbl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2" w:name="_Toc501247553"/>
      <w:r w:rsidRPr="00C33F01">
        <w:rPr>
          <w:rFonts w:hint="eastAsia"/>
          <w:i w:val="0"/>
        </w:rPr>
        <w:t>输入说明</w:t>
      </w:r>
      <w:bookmarkEnd w:id="1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362"/>
        </w:trPr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</w:tbl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3" w:name="_Toc501247554"/>
      <w:r w:rsidRPr="00C33F01">
        <w:rPr>
          <w:rFonts w:hint="eastAsia"/>
          <w:i w:val="0"/>
        </w:rPr>
        <w:t>输出说明</w:t>
      </w:r>
      <w:bookmarkEnd w:id="1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355"/>
        </w:trPr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</w:tbl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4" w:name="_Toc501247555"/>
      <w:r w:rsidRPr="00C33F01">
        <w:rPr>
          <w:rFonts w:hint="eastAsia"/>
          <w:i w:val="0"/>
        </w:rPr>
        <w:t>环境要求</w:t>
      </w:r>
      <w:bookmarkEnd w:id="154"/>
    </w:p>
    <w:p w:rsidR="002A6F63" w:rsidRDefault="002A6F63" w:rsidP="002A6F63">
      <w:pPr>
        <w:pStyle w:val="3"/>
        <w:numPr>
          <w:ilvl w:val="2"/>
          <w:numId w:val="5"/>
        </w:numPr>
      </w:pPr>
      <w:bookmarkStart w:id="155" w:name="_Toc501247556"/>
      <w:r>
        <w:rPr>
          <w:rFonts w:hint="eastAsia"/>
        </w:rPr>
        <w:t>硬件</w:t>
      </w:r>
      <w:bookmarkEnd w:id="155"/>
    </w:p>
    <w:p w:rsidR="002A6F63" w:rsidRDefault="002A6F63" w:rsidP="002A6F63">
      <w:pPr>
        <w:pStyle w:val="a7"/>
      </w:pPr>
    </w:p>
    <w:p w:rsidR="002A6F63" w:rsidRDefault="002A6F63" w:rsidP="002A6F63">
      <w:pPr>
        <w:pStyle w:val="3"/>
        <w:numPr>
          <w:ilvl w:val="2"/>
          <w:numId w:val="5"/>
        </w:numPr>
      </w:pPr>
      <w:bookmarkStart w:id="156" w:name="_Toc501247557"/>
      <w:r>
        <w:rPr>
          <w:rFonts w:hint="eastAsia"/>
        </w:rPr>
        <w:t>软件</w:t>
      </w:r>
      <w:bookmarkEnd w:id="156"/>
    </w:p>
    <w:p w:rsidR="002A6F63" w:rsidRDefault="002A6F63" w:rsidP="002A6F63">
      <w:pPr>
        <w:pStyle w:val="a7"/>
      </w:pPr>
    </w:p>
    <w:p w:rsidR="002A6F63" w:rsidRDefault="002A6F63" w:rsidP="002A6F63">
      <w:pPr>
        <w:pStyle w:val="3"/>
        <w:numPr>
          <w:ilvl w:val="2"/>
          <w:numId w:val="5"/>
        </w:numPr>
      </w:pPr>
      <w:bookmarkStart w:id="157" w:name="_Toc501247558"/>
      <w:r>
        <w:rPr>
          <w:rFonts w:hint="eastAsia"/>
        </w:rPr>
        <w:t>其它</w:t>
      </w:r>
      <w:bookmarkEnd w:id="157"/>
    </w:p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8" w:name="_Toc501247559"/>
      <w:r w:rsidRPr="00C33F01">
        <w:rPr>
          <w:rFonts w:hint="eastAsia"/>
          <w:i w:val="0"/>
        </w:rPr>
        <w:lastRenderedPageBreak/>
        <w:t>特殊的规程要求</w:t>
      </w:r>
      <w:bookmarkEnd w:id="158"/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9" w:name="_Toc501247560"/>
      <w:r w:rsidRPr="00C33F01">
        <w:rPr>
          <w:rFonts w:hint="eastAsia"/>
          <w:i w:val="0"/>
        </w:rPr>
        <w:t>用例间的依赖关系</w:t>
      </w:r>
      <w:bookmarkEnd w:id="159"/>
    </w:p>
    <w:p w:rsidR="002A6F63" w:rsidRDefault="002A6F63" w:rsidP="002A6F63">
      <w:pPr>
        <w:pStyle w:val="3"/>
        <w:numPr>
          <w:ilvl w:val="2"/>
          <w:numId w:val="5"/>
        </w:numPr>
      </w:pPr>
      <w:bookmarkStart w:id="160" w:name="_Toc501247561"/>
      <w:r>
        <w:rPr>
          <w:rFonts w:hint="eastAsia"/>
        </w:rPr>
        <w:t>所依赖的用例</w:t>
      </w:r>
      <w:bookmarkEnd w:id="1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A6F63" w:rsidTr="00B84E42">
        <w:tc>
          <w:tcPr>
            <w:tcW w:w="1368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A6F63" w:rsidTr="00B84E42">
        <w:tc>
          <w:tcPr>
            <w:tcW w:w="1368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</w:tr>
      <w:tr w:rsidR="002A6F63" w:rsidTr="00B84E42">
        <w:trPr>
          <w:trHeight w:val="268"/>
        </w:trPr>
        <w:tc>
          <w:tcPr>
            <w:tcW w:w="1368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2A6F63" w:rsidRDefault="002A6F63" w:rsidP="002A6F63">
      <w:pPr>
        <w:pStyle w:val="a7"/>
      </w:pPr>
    </w:p>
    <w:p w:rsidR="002A6F63" w:rsidRPr="00D9289B" w:rsidRDefault="002A6F63" w:rsidP="002A6F63">
      <w:r>
        <w:rPr>
          <w:rFonts w:hint="eastAsia"/>
        </w:rPr>
        <w:t>依赖关系的性质</w:t>
      </w:r>
    </w:p>
    <w:p w:rsidR="000879F8" w:rsidRDefault="000879F8" w:rsidP="00B8113C"/>
    <w:p w:rsidR="00063337" w:rsidRDefault="00063337" w:rsidP="00992DBA">
      <w:pPr>
        <w:pStyle w:val="a"/>
      </w:pPr>
      <w:bookmarkStart w:id="161" w:name="_Toc501247562"/>
      <w:r>
        <w:rPr>
          <w:rFonts w:hint="eastAsia"/>
        </w:rPr>
        <w:t>下载资源测试</w:t>
      </w:r>
      <w:bookmarkEnd w:id="161"/>
    </w:p>
    <w:p w:rsidR="00063337" w:rsidRDefault="00063337" w:rsidP="00063337">
      <w:pPr>
        <w:pStyle w:val="a4"/>
        <w:widowControl w:val="0"/>
        <w:numPr>
          <w:ilvl w:val="1"/>
          <w:numId w:val="5"/>
        </w:numPr>
        <w:jc w:val="both"/>
      </w:pPr>
      <w:bookmarkStart w:id="162" w:name="_Toc501247563"/>
      <w:r>
        <w:rPr>
          <w:rFonts w:hint="eastAsia"/>
        </w:rPr>
        <w:t>测试项名称</w:t>
      </w:r>
      <w:bookmarkEnd w:id="1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63337" w:rsidTr="00B84E42">
        <w:tc>
          <w:tcPr>
            <w:tcW w:w="198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63337" w:rsidTr="00B84E42">
        <w:tc>
          <w:tcPr>
            <w:tcW w:w="198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269"/>
        </w:trPr>
        <w:tc>
          <w:tcPr>
            <w:tcW w:w="198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269"/>
        </w:trPr>
        <w:tc>
          <w:tcPr>
            <w:tcW w:w="198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</w:p>
        </w:tc>
      </w:tr>
    </w:tbl>
    <w:p w:rsidR="00063337" w:rsidRDefault="00063337" w:rsidP="00063337">
      <w:pPr>
        <w:pStyle w:val="a7"/>
      </w:pPr>
    </w:p>
    <w:p w:rsidR="00063337" w:rsidRDefault="00063337" w:rsidP="00063337">
      <w:pPr>
        <w:pStyle w:val="a4"/>
        <w:widowControl w:val="0"/>
        <w:numPr>
          <w:ilvl w:val="1"/>
          <w:numId w:val="5"/>
        </w:numPr>
        <w:jc w:val="both"/>
      </w:pPr>
      <w:bookmarkStart w:id="163" w:name="_Toc501247564"/>
      <w:r>
        <w:rPr>
          <w:rFonts w:hint="eastAsia"/>
        </w:rPr>
        <w:t>引用文档</w:t>
      </w:r>
      <w:bookmarkEnd w:id="1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63337" w:rsidTr="00B84E42">
        <w:tc>
          <w:tcPr>
            <w:tcW w:w="18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63337" w:rsidTr="00B84E42">
        <w:trPr>
          <w:trHeight w:val="371"/>
        </w:trPr>
        <w:tc>
          <w:tcPr>
            <w:tcW w:w="18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063337" w:rsidRDefault="00063337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3</w:t>
            </w:r>
          </w:p>
        </w:tc>
      </w:tr>
    </w:tbl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4" w:name="_Toc501247565"/>
      <w:r w:rsidRPr="00C33F01">
        <w:rPr>
          <w:rFonts w:hint="eastAsia"/>
          <w:i w:val="0"/>
        </w:rPr>
        <w:t>输入说明</w:t>
      </w:r>
      <w:bookmarkEnd w:id="16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362"/>
        </w:trPr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</w:tbl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5" w:name="_Toc501247566"/>
      <w:r w:rsidRPr="00C33F01">
        <w:rPr>
          <w:rFonts w:hint="eastAsia"/>
          <w:i w:val="0"/>
        </w:rPr>
        <w:lastRenderedPageBreak/>
        <w:t>输出说明</w:t>
      </w:r>
      <w:bookmarkEnd w:id="16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355"/>
        </w:trPr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</w:tbl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6" w:name="_Toc501247567"/>
      <w:r w:rsidRPr="00C33F01">
        <w:rPr>
          <w:rFonts w:hint="eastAsia"/>
          <w:i w:val="0"/>
        </w:rPr>
        <w:t>环境要求</w:t>
      </w:r>
      <w:bookmarkEnd w:id="166"/>
    </w:p>
    <w:p w:rsidR="00063337" w:rsidRDefault="00063337" w:rsidP="00063337">
      <w:pPr>
        <w:pStyle w:val="3"/>
        <w:numPr>
          <w:ilvl w:val="2"/>
          <w:numId w:val="5"/>
        </w:numPr>
      </w:pPr>
      <w:bookmarkStart w:id="167" w:name="_Toc501247568"/>
      <w:r>
        <w:rPr>
          <w:rFonts w:hint="eastAsia"/>
        </w:rPr>
        <w:t>硬件</w:t>
      </w:r>
      <w:bookmarkEnd w:id="167"/>
    </w:p>
    <w:p w:rsidR="00063337" w:rsidRDefault="00063337" w:rsidP="00063337">
      <w:pPr>
        <w:pStyle w:val="a7"/>
      </w:pPr>
    </w:p>
    <w:p w:rsidR="00063337" w:rsidRDefault="00063337" w:rsidP="00063337">
      <w:pPr>
        <w:pStyle w:val="3"/>
        <w:numPr>
          <w:ilvl w:val="2"/>
          <w:numId w:val="5"/>
        </w:numPr>
      </w:pPr>
      <w:bookmarkStart w:id="168" w:name="_Toc501247569"/>
      <w:r>
        <w:rPr>
          <w:rFonts w:hint="eastAsia"/>
        </w:rPr>
        <w:t>软件</w:t>
      </w:r>
      <w:bookmarkEnd w:id="168"/>
    </w:p>
    <w:p w:rsidR="00063337" w:rsidRDefault="00063337" w:rsidP="00063337">
      <w:pPr>
        <w:pStyle w:val="a7"/>
      </w:pPr>
    </w:p>
    <w:p w:rsidR="00063337" w:rsidRDefault="00063337" w:rsidP="00063337">
      <w:pPr>
        <w:pStyle w:val="3"/>
        <w:numPr>
          <w:ilvl w:val="2"/>
          <w:numId w:val="5"/>
        </w:numPr>
      </w:pPr>
      <w:bookmarkStart w:id="169" w:name="_Toc501247570"/>
      <w:r>
        <w:rPr>
          <w:rFonts w:hint="eastAsia"/>
        </w:rPr>
        <w:t>其它</w:t>
      </w:r>
      <w:bookmarkEnd w:id="169"/>
    </w:p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70" w:name="_Toc501247571"/>
      <w:r w:rsidRPr="00C33F01">
        <w:rPr>
          <w:rFonts w:hint="eastAsia"/>
          <w:i w:val="0"/>
        </w:rPr>
        <w:t>特殊的规程要求</w:t>
      </w:r>
      <w:bookmarkEnd w:id="170"/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71" w:name="_Toc501247572"/>
      <w:r w:rsidRPr="00C33F01">
        <w:rPr>
          <w:rFonts w:hint="eastAsia"/>
          <w:i w:val="0"/>
        </w:rPr>
        <w:t>用例间的依赖关系</w:t>
      </w:r>
      <w:bookmarkEnd w:id="171"/>
    </w:p>
    <w:p w:rsidR="00063337" w:rsidRDefault="00063337" w:rsidP="00063337">
      <w:pPr>
        <w:pStyle w:val="3"/>
        <w:numPr>
          <w:ilvl w:val="2"/>
          <w:numId w:val="5"/>
        </w:numPr>
      </w:pPr>
      <w:bookmarkStart w:id="172" w:name="_Toc501247573"/>
      <w:r>
        <w:rPr>
          <w:rFonts w:hint="eastAsia"/>
        </w:rPr>
        <w:t>所依赖的用例</w:t>
      </w:r>
      <w:bookmarkEnd w:id="1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63337" w:rsidTr="00B84E42">
        <w:tc>
          <w:tcPr>
            <w:tcW w:w="1368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63337" w:rsidTr="00B84E42">
        <w:tc>
          <w:tcPr>
            <w:tcW w:w="1368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</w:tr>
      <w:tr w:rsidR="00063337" w:rsidTr="00B84E42">
        <w:trPr>
          <w:trHeight w:val="268"/>
        </w:trPr>
        <w:tc>
          <w:tcPr>
            <w:tcW w:w="1368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063337" w:rsidRDefault="00063337" w:rsidP="00063337">
      <w:pPr>
        <w:pStyle w:val="a7"/>
      </w:pPr>
    </w:p>
    <w:p w:rsidR="00063337" w:rsidRDefault="00063337" w:rsidP="00063337">
      <w:r>
        <w:rPr>
          <w:rFonts w:hint="eastAsia"/>
        </w:rPr>
        <w:t>依赖关系的性质</w:t>
      </w:r>
    </w:p>
    <w:p w:rsidR="00B84E42" w:rsidRDefault="00B84E42" w:rsidP="00063337"/>
    <w:p w:rsidR="00B84E42" w:rsidRDefault="00B84E42" w:rsidP="00063337"/>
    <w:p w:rsidR="00B84E42" w:rsidRDefault="00B84E42" w:rsidP="00063337"/>
    <w:p w:rsidR="00B84E42" w:rsidRPr="00D9289B" w:rsidRDefault="00B84E42" w:rsidP="00063337"/>
    <w:p w:rsidR="00B84E42" w:rsidRDefault="00B84E42" w:rsidP="00992DBA">
      <w:pPr>
        <w:pStyle w:val="a"/>
      </w:pPr>
      <w:bookmarkStart w:id="173" w:name="_Toc501247574"/>
      <w:r>
        <w:rPr>
          <w:rFonts w:hint="eastAsia"/>
        </w:rPr>
        <w:lastRenderedPageBreak/>
        <w:t>学生</w:t>
      </w:r>
      <w:r>
        <w:rPr>
          <w:rFonts w:hint="eastAsia"/>
        </w:rPr>
        <w:t>-</w:t>
      </w:r>
      <w:r>
        <w:rPr>
          <w:rFonts w:hint="eastAsia"/>
        </w:rPr>
        <w:t>参加课程测试</w:t>
      </w:r>
      <w:bookmarkEnd w:id="173"/>
    </w:p>
    <w:p w:rsidR="00B84E42" w:rsidRDefault="00B84E42" w:rsidP="00B84E42">
      <w:pPr>
        <w:pStyle w:val="a4"/>
        <w:widowControl w:val="0"/>
        <w:numPr>
          <w:ilvl w:val="1"/>
          <w:numId w:val="5"/>
        </w:numPr>
        <w:jc w:val="both"/>
      </w:pPr>
      <w:bookmarkStart w:id="174" w:name="_Toc501247575"/>
      <w:r>
        <w:rPr>
          <w:rFonts w:hint="eastAsia"/>
        </w:rPr>
        <w:t>测试项名称</w:t>
      </w:r>
      <w:bookmarkEnd w:id="1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84E42" w:rsidTr="00B84E42">
        <w:tc>
          <w:tcPr>
            <w:tcW w:w="198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84E42" w:rsidTr="00B84E42">
        <w:tc>
          <w:tcPr>
            <w:tcW w:w="1980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</w:t>
            </w:r>
            <w:r>
              <w:rPr>
                <w:rFonts w:hint="eastAsia"/>
              </w:rPr>
              <w:t>-</w:t>
            </w:r>
            <w:r>
              <w:t>G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84E42" w:rsidRDefault="00A209EA" w:rsidP="00B84E42">
            <w:pPr>
              <w:pStyle w:val="a7"/>
            </w:pPr>
            <w:r>
              <w:t>TC-11</w:t>
            </w:r>
            <w:r>
              <w:rPr>
                <w:rFonts w:hint="eastAsia"/>
              </w:rPr>
              <w:t>-1</w:t>
            </w:r>
          </w:p>
        </w:tc>
        <w:tc>
          <w:tcPr>
            <w:tcW w:w="4992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图形用户界面测试</w:t>
            </w:r>
          </w:p>
        </w:tc>
      </w:tr>
      <w:tr w:rsidR="00B84E42" w:rsidTr="00B84E42">
        <w:trPr>
          <w:trHeight w:val="269"/>
        </w:trPr>
        <w:tc>
          <w:tcPr>
            <w:tcW w:w="1980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B84E42" w:rsidRDefault="00A209EA" w:rsidP="00B84E42">
            <w:pPr>
              <w:pStyle w:val="a7"/>
            </w:pPr>
            <w:r>
              <w:t>TC-11-2</w:t>
            </w:r>
          </w:p>
        </w:tc>
        <w:tc>
          <w:tcPr>
            <w:tcW w:w="4992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对网络流量的性能测试</w:t>
            </w:r>
          </w:p>
        </w:tc>
      </w:tr>
      <w:tr w:rsidR="00B84E42" w:rsidTr="00B84E42">
        <w:trPr>
          <w:trHeight w:val="269"/>
        </w:trPr>
        <w:tc>
          <w:tcPr>
            <w:tcW w:w="1980" w:type="dxa"/>
          </w:tcPr>
          <w:p w:rsidR="00B84E42" w:rsidRDefault="005F5479" w:rsidP="00B84E42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组合测试</w:t>
            </w:r>
          </w:p>
        </w:tc>
        <w:tc>
          <w:tcPr>
            <w:tcW w:w="1440" w:type="dxa"/>
          </w:tcPr>
          <w:p w:rsidR="00B84E42" w:rsidRDefault="005F5479" w:rsidP="00B84E42">
            <w:pPr>
              <w:pStyle w:val="a7"/>
            </w:pPr>
            <w:r>
              <w:rPr>
                <w:rFonts w:hint="eastAsia"/>
              </w:rPr>
              <w:t>TC-11-3</w:t>
            </w:r>
          </w:p>
        </w:tc>
        <w:tc>
          <w:tcPr>
            <w:tcW w:w="4992" w:type="dxa"/>
          </w:tcPr>
          <w:p w:rsidR="00B84E42" w:rsidRDefault="005F5479" w:rsidP="00B84E42">
            <w:pPr>
              <w:pStyle w:val="a7"/>
            </w:pPr>
            <w:r>
              <w:rPr>
                <w:rFonts w:hint="eastAsia"/>
              </w:rPr>
              <w:t>以上两种情况组合的输出</w:t>
            </w:r>
          </w:p>
        </w:tc>
      </w:tr>
    </w:tbl>
    <w:p w:rsidR="00B84E42" w:rsidRDefault="00B84E42" w:rsidP="00B84E42">
      <w:pPr>
        <w:pStyle w:val="a7"/>
      </w:pPr>
    </w:p>
    <w:p w:rsidR="00B84E42" w:rsidRDefault="00B84E42" w:rsidP="00B84E42">
      <w:pPr>
        <w:pStyle w:val="a4"/>
        <w:widowControl w:val="0"/>
        <w:numPr>
          <w:ilvl w:val="1"/>
          <w:numId w:val="5"/>
        </w:numPr>
        <w:jc w:val="both"/>
      </w:pPr>
      <w:bookmarkStart w:id="175" w:name="_Toc501247576"/>
      <w:r>
        <w:rPr>
          <w:rFonts w:hint="eastAsia"/>
        </w:rPr>
        <w:t>引用文档</w:t>
      </w:r>
      <w:bookmarkEnd w:id="1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84E42" w:rsidTr="00B84E42">
        <w:tc>
          <w:tcPr>
            <w:tcW w:w="18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84E42" w:rsidTr="00B84E42">
        <w:trPr>
          <w:trHeight w:val="371"/>
        </w:trPr>
        <w:tc>
          <w:tcPr>
            <w:tcW w:w="18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84E42" w:rsidRDefault="00B84E42" w:rsidP="00B84E42">
            <w:pPr>
              <w:pStyle w:val="a7"/>
            </w:pPr>
            <w:r>
              <w:t>UC-</w:t>
            </w:r>
            <w:r w:rsidR="00A209EA">
              <w:rPr>
                <w:rFonts w:hint="eastAsia"/>
              </w:rPr>
              <w:t>11</w:t>
            </w:r>
          </w:p>
        </w:tc>
      </w:tr>
    </w:tbl>
    <w:p w:rsidR="00B84E42" w:rsidRDefault="00B84E42" w:rsidP="00B84E42">
      <w:pPr>
        <w:pStyle w:val="a7"/>
      </w:pPr>
    </w:p>
    <w:p w:rsidR="00B84E42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76" w:name="_Toc501247577"/>
      <w:r w:rsidRPr="00C33F01">
        <w:rPr>
          <w:rFonts w:hint="eastAsia"/>
          <w:i w:val="0"/>
        </w:rPr>
        <w:t>输入说明</w:t>
      </w:r>
      <w:bookmarkEnd w:id="176"/>
    </w:p>
    <w:p w:rsidR="00CF7C01" w:rsidRPr="00CF7C01" w:rsidRDefault="00CF7C01" w:rsidP="00CF7C01">
      <w:pPr>
        <w:pStyle w:val="3"/>
        <w:numPr>
          <w:ilvl w:val="2"/>
          <w:numId w:val="5"/>
        </w:numPr>
      </w:pPr>
      <w:bookmarkStart w:id="177" w:name="_Toc501247578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7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84E42" w:rsidTr="008165B0">
        <w:tc>
          <w:tcPr>
            <w:tcW w:w="1008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84E42" w:rsidTr="008165B0">
        <w:tc>
          <w:tcPr>
            <w:tcW w:w="1008" w:type="dxa"/>
          </w:tcPr>
          <w:p w:rsidR="00B84E42" w:rsidRDefault="00CF7C01" w:rsidP="00B84E42">
            <w:pPr>
              <w:pStyle w:val="a7"/>
            </w:pPr>
            <w:r>
              <w:t>TC-11-1-1</w:t>
            </w:r>
          </w:p>
        </w:tc>
        <w:tc>
          <w:tcPr>
            <w:tcW w:w="900" w:type="dxa"/>
          </w:tcPr>
          <w:p w:rsidR="00B84E42" w:rsidRDefault="00CF7C01" w:rsidP="00B84E42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</w:p>
        </w:tc>
        <w:tc>
          <w:tcPr>
            <w:tcW w:w="720" w:type="dxa"/>
          </w:tcPr>
          <w:p w:rsidR="00B84E42" w:rsidRDefault="004A5587" w:rsidP="00B84E42">
            <w:pPr>
              <w:pStyle w:val="a7"/>
            </w:pPr>
            <w:r>
              <w:rPr>
                <w:rFonts w:hint="eastAsia"/>
              </w:rPr>
              <w:t>单击“立即参加课程”</w:t>
            </w:r>
          </w:p>
        </w:tc>
        <w:tc>
          <w:tcPr>
            <w:tcW w:w="1260" w:type="dxa"/>
          </w:tcPr>
          <w:p w:rsidR="00B84E42" w:rsidRDefault="00DE7B37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84E42" w:rsidRDefault="00DE7F1E" w:rsidP="00B84E42">
            <w:pPr>
              <w:pStyle w:val="a7"/>
            </w:pPr>
            <w:r>
              <w:rPr>
                <w:rFonts w:hint="eastAsia"/>
              </w:rPr>
              <w:t>已经参加过该课程</w:t>
            </w:r>
          </w:p>
        </w:tc>
        <w:tc>
          <w:tcPr>
            <w:tcW w:w="3012" w:type="dxa"/>
          </w:tcPr>
          <w:p w:rsidR="00B84E42" w:rsidRDefault="004A5587" w:rsidP="00B84E42">
            <w:pPr>
              <w:pStyle w:val="a7"/>
            </w:pPr>
            <w:r>
              <w:rPr>
                <w:rFonts w:hint="eastAsia"/>
              </w:rPr>
              <w:t>鼠标</w:t>
            </w:r>
            <w:r w:rsidR="008165B0">
              <w:rPr>
                <w:rFonts w:hint="eastAsia"/>
              </w:rPr>
              <w:t>单击</w:t>
            </w:r>
          </w:p>
        </w:tc>
      </w:tr>
      <w:tr w:rsidR="008165B0" w:rsidTr="008165B0">
        <w:trPr>
          <w:trHeight w:val="362"/>
        </w:trPr>
        <w:tc>
          <w:tcPr>
            <w:tcW w:w="1008" w:type="dxa"/>
          </w:tcPr>
          <w:p w:rsidR="008165B0" w:rsidRDefault="008165B0" w:rsidP="00B84E42">
            <w:pPr>
              <w:pStyle w:val="a7"/>
            </w:pPr>
            <w:r>
              <w:t>TC-11-1-2</w:t>
            </w:r>
          </w:p>
        </w:tc>
        <w:tc>
          <w:tcPr>
            <w:tcW w:w="900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未参加课程</w:t>
            </w:r>
          </w:p>
        </w:tc>
        <w:tc>
          <w:tcPr>
            <w:tcW w:w="720" w:type="dxa"/>
          </w:tcPr>
          <w:p w:rsidR="008165B0" w:rsidRDefault="008165B0" w:rsidP="00626356">
            <w:pPr>
              <w:pStyle w:val="a7"/>
            </w:pPr>
            <w:r>
              <w:rPr>
                <w:rFonts w:hint="eastAsia"/>
              </w:rPr>
              <w:t>单击“立即参加课程”</w:t>
            </w:r>
          </w:p>
        </w:tc>
        <w:tc>
          <w:tcPr>
            <w:tcW w:w="1260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未参加该课程</w:t>
            </w:r>
          </w:p>
        </w:tc>
        <w:tc>
          <w:tcPr>
            <w:tcW w:w="3012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</w:tbl>
    <w:p w:rsidR="00B84E42" w:rsidRDefault="00B84E42" w:rsidP="00CF7C01"/>
    <w:p w:rsidR="00CF7C01" w:rsidRDefault="00CF7C01" w:rsidP="00CF7C01">
      <w:pPr>
        <w:pStyle w:val="3"/>
        <w:numPr>
          <w:ilvl w:val="2"/>
          <w:numId w:val="5"/>
        </w:numPr>
      </w:pPr>
      <w:bookmarkStart w:id="178" w:name="_Toc501247579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7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F7C01" w:rsidTr="00626356">
        <w:tc>
          <w:tcPr>
            <w:tcW w:w="1008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F7C01" w:rsidTr="00626356">
        <w:tc>
          <w:tcPr>
            <w:tcW w:w="1008" w:type="dxa"/>
          </w:tcPr>
          <w:p w:rsidR="00CF7C01" w:rsidRDefault="008165B0" w:rsidP="00626356">
            <w:pPr>
              <w:pStyle w:val="a7"/>
            </w:pPr>
            <w:r>
              <w:t>TC-11-2-1</w:t>
            </w:r>
          </w:p>
        </w:tc>
        <w:tc>
          <w:tcPr>
            <w:tcW w:w="900" w:type="dxa"/>
          </w:tcPr>
          <w:p w:rsidR="00CF7C01" w:rsidRDefault="00F46DB5" w:rsidP="00626356">
            <w:pPr>
              <w:pStyle w:val="a7"/>
            </w:pPr>
            <w:r>
              <w:rPr>
                <w:rFonts w:hint="eastAsia"/>
              </w:rPr>
              <w:t>超负荷性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72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lastRenderedPageBreak/>
              <w:t>同时点击</w:t>
            </w:r>
            <w:r>
              <w:rPr>
                <w:rFonts w:hint="eastAsia"/>
              </w:rPr>
              <w:lastRenderedPageBreak/>
              <w:t>“参加课程人数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人”</w:t>
            </w:r>
          </w:p>
        </w:tc>
        <w:tc>
          <w:tcPr>
            <w:tcW w:w="1260" w:type="dxa"/>
          </w:tcPr>
          <w:p w:rsidR="00CF7C01" w:rsidRDefault="005F5479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CF7C01" w:rsidRPr="00AF0266" w:rsidRDefault="00AF0266" w:rsidP="00626356">
            <w:pPr>
              <w:pStyle w:val="a7"/>
            </w:pPr>
            <w:r>
              <w:rPr>
                <w:rFonts w:hint="eastAsia"/>
              </w:rPr>
              <w:t>同时点击“参加课程”人数</w:t>
            </w:r>
            <w:r>
              <w:rPr>
                <w:rFonts w:hint="eastAsia"/>
              </w:rPr>
              <w:lastRenderedPageBreak/>
              <w:t>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lastRenderedPageBreak/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CF7C01" w:rsidTr="00626356">
        <w:trPr>
          <w:trHeight w:val="362"/>
        </w:trPr>
        <w:tc>
          <w:tcPr>
            <w:tcW w:w="1008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-11-2-2</w:t>
            </w:r>
          </w:p>
        </w:tc>
        <w:tc>
          <w:tcPr>
            <w:tcW w:w="90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同时点击“</w:t>
            </w:r>
            <w:r w:rsidR="00CC73FE">
              <w:rPr>
                <w:rFonts w:hint="eastAsia"/>
              </w:rPr>
              <w:t>立即</w:t>
            </w:r>
            <w:r>
              <w:rPr>
                <w:rFonts w:hint="eastAsia"/>
              </w:rPr>
              <w:t>参加课程”人数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CC73FE" w:rsidTr="00626356">
        <w:trPr>
          <w:trHeight w:val="362"/>
        </w:trPr>
        <w:tc>
          <w:tcPr>
            <w:tcW w:w="1008" w:type="dxa"/>
          </w:tcPr>
          <w:p w:rsidR="00CC73FE" w:rsidRDefault="00CC73FE" w:rsidP="00626356">
            <w:pPr>
              <w:pStyle w:val="a7"/>
            </w:pPr>
            <w:r>
              <w:t>TC-11-2-3</w:t>
            </w:r>
          </w:p>
        </w:tc>
        <w:tc>
          <w:tcPr>
            <w:tcW w:w="90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同时点击“立即参加课程”人数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CC73FE" w:rsidTr="00626356">
        <w:trPr>
          <w:trHeight w:val="362"/>
        </w:trPr>
        <w:tc>
          <w:tcPr>
            <w:tcW w:w="1008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TC-11-2-4</w:t>
            </w:r>
          </w:p>
        </w:tc>
        <w:tc>
          <w:tcPr>
            <w:tcW w:w="90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同时点击“立即参加课程”人数为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CF7C01" w:rsidRDefault="00CF7C01" w:rsidP="00CF7C01"/>
    <w:p w:rsidR="005F5479" w:rsidRDefault="005F5479" w:rsidP="005F5479">
      <w:pPr>
        <w:pStyle w:val="3"/>
        <w:numPr>
          <w:ilvl w:val="2"/>
          <w:numId w:val="5"/>
        </w:numPr>
      </w:pPr>
      <w:bookmarkStart w:id="179" w:name="_Toc501247580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-GUI-</w:t>
      </w:r>
      <w:r>
        <w:rPr>
          <w:rFonts w:hint="eastAsia"/>
        </w:rPr>
        <w:t>性能</w:t>
      </w:r>
      <w:r>
        <w:rPr>
          <w:rFonts w:hint="eastAsia"/>
        </w:rPr>
        <w:t>-</w:t>
      </w:r>
      <w:r>
        <w:rPr>
          <w:rFonts w:hint="eastAsia"/>
        </w:rPr>
        <w:t>组合测试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7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F5479" w:rsidTr="00626356">
        <w:tc>
          <w:tcPr>
            <w:tcW w:w="1008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5F5479" w:rsidTr="00626356">
        <w:tc>
          <w:tcPr>
            <w:tcW w:w="1008" w:type="dxa"/>
          </w:tcPr>
          <w:p w:rsidR="005F5479" w:rsidRDefault="005F5479" w:rsidP="00626356">
            <w:pPr>
              <w:pStyle w:val="a7"/>
            </w:pPr>
            <w:r>
              <w:t>TC-11-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单击“立即参加课程”，同时请求人数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lastRenderedPageBreak/>
              <w:t>人</w:t>
            </w:r>
          </w:p>
        </w:tc>
        <w:tc>
          <w:tcPr>
            <w:tcW w:w="126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已经参加过该课程，同时请求人数大于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人请求，且当前请求状态为已参加课程。</w:t>
            </w:r>
          </w:p>
        </w:tc>
      </w:tr>
      <w:tr w:rsidR="005F5479" w:rsidTr="00626356">
        <w:trPr>
          <w:trHeight w:val="362"/>
        </w:trPr>
        <w:tc>
          <w:tcPr>
            <w:tcW w:w="1008" w:type="dxa"/>
          </w:tcPr>
          <w:p w:rsidR="005F5479" w:rsidRDefault="005F5479" w:rsidP="00626356">
            <w:pPr>
              <w:pStyle w:val="a7"/>
            </w:pPr>
            <w:r>
              <w:lastRenderedPageBreak/>
              <w:t>TC-11-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单击“立即参加课程”</w:t>
            </w:r>
            <w:r w:rsidR="00226FF2">
              <w:rPr>
                <w:rFonts w:hint="eastAsia"/>
              </w:rPr>
              <w:t>，同时请求人数</w:t>
            </w:r>
            <w:r w:rsidR="00226FF2">
              <w:rPr>
                <w:rFonts w:hint="eastAsia"/>
              </w:rPr>
              <w:t>100</w:t>
            </w:r>
            <w:r w:rsidR="00226FF2"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F5479" w:rsidRDefault="00226FF2" w:rsidP="00626356">
            <w:pPr>
              <w:pStyle w:val="a7"/>
            </w:pPr>
            <w:r>
              <w:rPr>
                <w:rFonts w:hint="eastAsia"/>
              </w:rPr>
              <w:t>已</w:t>
            </w:r>
            <w:r w:rsidR="005F5479">
              <w:rPr>
                <w:rFonts w:hint="eastAsia"/>
              </w:rPr>
              <w:t>参加该课程</w:t>
            </w:r>
            <w:r w:rsidR="005F5479">
              <w:rPr>
                <w:rFonts w:hint="eastAsia"/>
              </w:rPr>
              <w:t>-</w:t>
            </w:r>
            <w:r w:rsidR="005F5479">
              <w:rPr>
                <w:rFonts w:hint="eastAsia"/>
              </w:rPr>
              <w:t>同时请求人数</w:t>
            </w:r>
            <w:r w:rsidR="005F5479">
              <w:rPr>
                <w:rFonts w:hint="eastAsia"/>
              </w:rPr>
              <w:t>&lt;=200</w:t>
            </w:r>
            <w:r w:rsidR="005F5479"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模拟同时请求人数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人</w:t>
            </w:r>
            <w:r w:rsidR="00B11E88">
              <w:rPr>
                <w:rFonts w:hint="eastAsia"/>
              </w:rPr>
              <w:t>，且当前请求状态为</w:t>
            </w:r>
            <w:r w:rsidR="00226FF2">
              <w:rPr>
                <w:rFonts w:hint="eastAsia"/>
              </w:rPr>
              <w:t>已</w:t>
            </w:r>
            <w:r w:rsidR="00B11E88">
              <w:rPr>
                <w:rFonts w:hint="eastAsia"/>
              </w:rPr>
              <w:t>参加课程</w:t>
            </w:r>
          </w:p>
        </w:tc>
      </w:tr>
      <w:tr w:rsidR="00B11E88" w:rsidTr="00626356">
        <w:trPr>
          <w:trHeight w:val="362"/>
        </w:trPr>
        <w:tc>
          <w:tcPr>
            <w:tcW w:w="1008" w:type="dxa"/>
          </w:tcPr>
          <w:p w:rsidR="00B11E88" w:rsidRPr="00226FF2" w:rsidRDefault="00226FF2" w:rsidP="00626356">
            <w:pPr>
              <w:pStyle w:val="a7"/>
            </w:pPr>
            <w:r>
              <w:t>TC-11-3-3</w:t>
            </w:r>
          </w:p>
        </w:tc>
        <w:tc>
          <w:tcPr>
            <w:tcW w:w="900" w:type="dxa"/>
          </w:tcPr>
          <w:p w:rsidR="00B11E88" w:rsidRDefault="00226FF2" w:rsidP="00626356">
            <w:pPr>
              <w:pStyle w:val="a7"/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B11E88" w:rsidRDefault="00226FF2" w:rsidP="00626356">
            <w:pPr>
              <w:pStyle w:val="a7"/>
            </w:pPr>
            <w:r>
              <w:rPr>
                <w:rFonts w:hint="eastAsia"/>
              </w:rPr>
              <w:t>单击“立即参加课程”，同时请求人数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B11E88" w:rsidRDefault="00226FF2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1E88" w:rsidRDefault="00226FF2" w:rsidP="00626356">
            <w:pPr>
              <w:pStyle w:val="a7"/>
            </w:pPr>
            <w:r>
              <w:rPr>
                <w:rFonts w:hint="eastAsia"/>
              </w:rPr>
              <w:t>未参加该课程，同时请求人数</w:t>
            </w:r>
            <w:r>
              <w:rPr>
                <w:rFonts w:hint="eastAsia"/>
              </w:rPr>
              <w:t>&gt;200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B11E88" w:rsidRDefault="00226FF2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人请求，且当前请求状态为未参加课程。</w:t>
            </w:r>
          </w:p>
        </w:tc>
      </w:tr>
      <w:tr w:rsidR="00226FF2" w:rsidTr="00626356">
        <w:trPr>
          <w:trHeight w:val="362"/>
        </w:trPr>
        <w:tc>
          <w:tcPr>
            <w:tcW w:w="1008" w:type="dxa"/>
          </w:tcPr>
          <w:p w:rsidR="00226FF2" w:rsidRPr="00226FF2" w:rsidRDefault="00226FF2" w:rsidP="00626356">
            <w:pPr>
              <w:pStyle w:val="a7"/>
            </w:pPr>
            <w:r>
              <w:t>TC-11-3-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226FF2" w:rsidRDefault="00226FF2" w:rsidP="00626356">
            <w:pPr>
              <w:pStyle w:val="a7"/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226FF2" w:rsidRDefault="00226FF2" w:rsidP="00626356">
            <w:pPr>
              <w:pStyle w:val="a7"/>
            </w:pPr>
            <w:r>
              <w:rPr>
                <w:rFonts w:hint="eastAsia"/>
              </w:rPr>
              <w:t>单击“立即参加课程”，同时请求人数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226FF2" w:rsidRDefault="00226FF2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26FF2" w:rsidRDefault="00226FF2" w:rsidP="00626356">
            <w:pPr>
              <w:pStyle w:val="a7"/>
            </w:pPr>
            <w:r>
              <w:rPr>
                <w:rFonts w:hint="eastAsia"/>
              </w:rPr>
              <w:t>未参加该课程，同时请求人数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226FF2" w:rsidRDefault="00226FF2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人请求，且当前请求状态为未参加课程。</w:t>
            </w:r>
          </w:p>
        </w:tc>
      </w:tr>
    </w:tbl>
    <w:p w:rsidR="005F5479" w:rsidRPr="005F5479" w:rsidRDefault="005F5479" w:rsidP="005F5479"/>
    <w:p w:rsidR="00B84E42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80" w:name="_Toc501247581"/>
      <w:r w:rsidRPr="00C33F01">
        <w:rPr>
          <w:rFonts w:hint="eastAsia"/>
          <w:i w:val="0"/>
        </w:rPr>
        <w:t>输出说明</w:t>
      </w:r>
      <w:bookmarkEnd w:id="180"/>
    </w:p>
    <w:p w:rsidR="005F1185" w:rsidRPr="005F1185" w:rsidRDefault="005F1185" w:rsidP="005F1185">
      <w:pPr>
        <w:pStyle w:val="3"/>
        <w:numPr>
          <w:ilvl w:val="2"/>
          <w:numId w:val="5"/>
        </w:numPr>
      </w:pPr>
      <w:bookmarkStart w:id="181" w:name="_Toc501247582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84E42" w:rsidTr="005F1185">
        <w:tc>
          <w:tcPr>
            <w:tcW w:w="1008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5F1185" w:rsidTr="005F1185">
        <w:tc>
          <w:tcPr>
            <w:tcW w:w="1008" w:type="dxa"/>
          </w:tcPr>
          <w:p w:rsidR="005F1185" w:rsidRDefault="005F1185" w:rsidP="00626356">
            <w:pPr>
              <w:pStyle w:val="a7"/>
            </w:pPr>
            <w:r>
              <w:t>TC-11-1-1</w:t>
            </w:r>
          </w:p>
        </w:tc>
        <w:tc>
          <w:tcPr>
            <w:tcW w:w="90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</w:p>
        </w:tc>
        <w:tc>
          <w:tcPr>
            <w:tcW w:w="720" w:type="dxa"/>
          </w:tcPr>
          <w:p w:rsidR="005F1185" w:rsidRDefault="005F1185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您已参加过该课程</w:t>
            </w:r>
            <w:r>
              <w:t>”</w:t>
            </w:r>
          </w:p>
        </w:tc>
        <w:tc>
          <w:tcPr>
            <w:tcW w:w="126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已经参加过该课程</w:t>
            </w:r>
          </w:p>
        </w:tc>
        <w:tc>
          <w:tcPr>
            <w:tcW w:w="3012" w:type="dxa"/>
          </w:tcPr>
          <w:p w:rsidR="005F1185" w:rsidRDefault="005F1185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5F1185" w:rsidTr="005F1185">
        <w:trPr>
          <w:trHeight w:val="355"/>
        </w:trPr>
        <w:tc>
          <w:tcPr>
            <w:tcW w:w="1008" w:type="dxa"/>
          </w:tcPr>
          <w:p w:rsidR="005F1185" w:rsidRDefault="005F1185" w:rsidP="00626356">
            <w:pPr>
              <w:pStyle w:val="a7"/>
            </w:pPr>
            <w:r>
              <w:lastRenderedPageBreak/>
              <w:t>TC-11-1-2</w:t>
            </w:r>
          </w:p>
        </w:tc>
        <w:tc>
          <w:tcPr>
            <w:tcW w:w="90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未参加课程</w:t>
            </w:r>
          </w:p>
        </w:tc>
        <w:tc>
          <w:tcPr>
            <w:tcW w:w="720" w:type="dxa"/>
          </w:tcPr>
          <w:p w:rsidR="005F1185" w:rsidRDefault="005F1185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参加课程成功</w:t>
            </w:r>
            <w:r>
              <w:t>”</w:t>
            </w:r>
          </w:p>
        </w:tc>
        <w:tc>
          <w:tcPr>
            <w:tcW w:w="126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未参加该课程</w:t>
            </w:r>
          </w:p>
        </w:tc>
        <w:tc>
          <w:tcPr>
            <w:tcW w:w="3012" w:type="dxa"/>
          </w:tcPr>
          <w:p w:rsidR="005F1185" w:rsidRDefault="005F1185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5F1185" w:rsidRPr="005F1185" w:rsidRDefault="005F1185" w:rsidP="005F1185">
      <w:pPr>
        <w:pStyle w:val="3"/>
        <w:numPr>
          <w:ilvl w:val="2"/>
          <w:numId w:val="5"/>
        </w:numPr>
      </w:pPr>
      <w:bookmarkStart w:id="182" w:name="_Toc501247583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8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F1185" w:rsidTr="005F1185">
        <w:tc>
          <w:tcPr>
            <w:tcW w:w="1008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D4FC0" w:rsidTr="005F1185"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TC-11-2-1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当前网络流量过大，请稍后再试</w:t>
            </w:r>
            <w:r>
              <w:t>”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D95A5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D4FC0" w:rsidTr="005F1185">
        <w:trPr>
          <w:trHeight w:val="355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TC</w:t>
            </w:r>
            <w:r>
              <w:t>-11-2-2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ED4FC0" w:rsidTr="005F1185">
        <w:trPr>
          <w:trHeight w:val="355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TC-11-2-3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>
            <w:r w:rsidRPr="00B5775F">
              <w:rPr>
                <w:rFonts w:hint="eastAsia"/>
              </w:rPr>
              <w:t>无</w:t>
            </w:r>
          </w:p>
        </w:tc>
      </w:tr>
      <w:tr w:rsidR="00ED4FC0" w:rsidTr="005F1185">
        <w:trPr>
          <w:trHeight w:val="355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TC-11-2-4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>
            <w:r w:rsidRPr="00B5775F">
              <w:rPr>
                <w:rFonts w:hint="eastAsia"/>
              </w:rPr>
              <w:t>无</w:t>
            </w:r>
          </w:p>
        </w:tc>
      </w:tr>
    </w:tbl>
    <w:p w:rsidR="00ED4FC0" w:rsidRDefault="00ED4FC0" w:rsidP="00ED4FC0">
      <w:pPr>
        <w:pStyle w:val="3"/>
        <w:numPr>
          <w:ilvl w:val="2"/>
          <w:numId w:val="5"/>
        </w:numPr>
      </w:pPr>
      <w:bookmarkStart w:id="183" w:name="_Toc501247584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-GUI-</w:t>
      </w:r>
      <w:r>
        <w:rPr>
          <w:rFonts w:hint="eastAsia"/>
        </w:rPr>
        <w:t>性能</w:t>
      </w:r>
      <w:r>
        <w:rPr>
          <w:rFonts w:hint="eastAsia"/>
        </w:rPr>
        <w:t>-</w:t>
      </w:r>
      <w:r>
        <w:rPr>
          <w:rFonts w:hint="eastAsia"/>
        </w:rPr>
        <w:t>组合测试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8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D4FC0" w:rsidTr="00626356"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D4FC0" w:rsidTr="00626356"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当前网络流量过大请稍后再试</w:t>
            </w:r>
            <w:r>
              <w:t>”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D4FC0" w:rsidTr="00626356">
        <w:trPr>
          <w:trHeight w:val="362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lastRenderedPageBreak/>
              <w:t>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您已参</w:t>
            </w:r>
            <w:r>
              <w:rPr>
                <w:rFonts w:hint="eastAsia"/>
              </w:rPr>
              <w:lastRenderedPageBreak/>
              <w:t>加该课程</w:t>
            </w:r>
            <w:r>
              <w:t>”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9958F4" w:rsidTr="00626356">
        <w:trPr>
          <w:trHeight w:val="362"/>
        </w:trPr>
        <w:tc>
          <w:tcPr>
            <w:tcW w:w="1008" w:type="dxa"/>
          </w:tcPr>
          <w:p w:rsidR="009958F4" w:rsidRPr="00226FF2" w:rsidRDefault="009958F4" w:rsidP="00626356">
            <w:pPr>
              <w:pStyle w:val="a7"/>
            </w:pPr>
            <w:r>
              <w:lastRenderedPageBreak/>
              <w:t>TC-11-3-3</w:t>
            </w:r>
          </w:p>
        </w:tc>
        <w:tc>
          <w:tcPr>
            <w:tcW w:w="900" w:type="dxa"/>
          </w:tcPr>
          <w:p w:rsidR="009958F4" w:rsidRDefault="009958F4" w:rsidP="00626356">
            <w:pPr>
              <w:pStyle w:val="a7"/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9958F4" w:rsidRDefault="009958F4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当前网络流量过大请稍后再试</w:t>
            </w:r>
            <w:r>
              <w:t>”</w:t>
            </w:r>
          </w:p>
        </w:tc>
        <w:tc>
          <w:tcPr>
            <w:tcW w:w="1260" w:type="dxa"/>
          </w:tcPr>
          <w:p w:rsidR="009958F4" w:rsidRDefault="009958F4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958F4" w:rsidRDefault="009958F4">
            <w:r w:rsidRPr="002B3C97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9958F4" w:rsidRDefault="009958F4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9958F4" w:rsidTr="00626356">
        <w:trPr>
          <w:trHeight w:val="362"/>
        </w:trPr>
        <w:tc>
          <w:tcPr>
            <w:tcW w:w="1008" w:type="dxa"/>
          </w:tcPr>
          <w:p w:rsidR="009958F4" w:rsidRPr="00226FF2" w:rsidRDefault="009958F4" w:rsidP="00626356">
            <w:pPr>
              <w:pStyle w:val="a7"/>
            </w:pPr>
            <w:r>
              <w:t>TC-11-3-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9958F4" w:rsidRDefault="009958F4" w:rsidP="00626356">
            <w:pPr>
              <w:pStyle w:val="a7"/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9958F4" w:rsidRDefault="009958F4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参加课程成功</w:t>
            </w:r>
            <w:r>
              <w:t>”</w:t>
            </w:r>
          </w:p>
        </w:tc>
        <w:tc>
          <w:tcPr>
            <w:tcW w:w="1260" w:type="dxa"/>
          </w:tcPr>
          <w:p w:rsidR="009958F4" w:rsidRDefault="009958F4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958F4" w:rsidRDefault="009958F4">
            <w:r w:rsidRPr="002B3C97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9958F4" w:rsidRDefault="009958F4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5F1185" w:rsidRPr="00ED4FC0" w:rsidRDefault="005F1185" w:rsidP="005F1185">
      <w:pPr>
        <w:pStyle w:val="a7"/>
      </w:pPr>
    </w:p>
    <w:p w:rsidR="00B84E42" w:rsidRDefault="00B84E42" w:rsidP="00B84E42">
      <w:pPr>
        <w:pStyle w:val="a7"/>
      </w:pPr>
    </w:p>
    <w:p w:rsidR="00B84E42" w:rsidRPr="00C33F01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84" w:name="_Toc501247585"/>
      <w:r w:rsidRPr="00C33F01">
        <w:rPr>
          <w:rFonts w:hint="eastAsia"/>
          <w:i w:val="0"/>
        </w:rPr>
        <w:t>环境要求</w:t>
      </w:r>
      <w:bookmarkEnd w:id="184"/>
    </w:p>
    <w:p w:rsidR="00B84E42" w:rsidRDefault="00B84E42" w:rsidP="00B84E42">
      <w:pPr>
        <w:pStyle w:val="3"/>
        <w:numPr>
          <w:ilvl w:val="2"/>
          <w:numId w:val="5"/>
        </w:numPr>
      </w:pPr>
      <w:bookmarkStart w:id="185" w:name="_Toc501247586"/>
      <w:r>
        <w:rPr>
          <w:rFonts w:hint="eastAsia"/>
        </w:rPr>
        <w:t>硬件</w:t>
      </w:r>
      <w:bookmarkEnd w:id="185"/>
    </w:p>
    <w:p w:rsidR="00C42C07" w:rsidRDefault="00C42C07" w:rsidP="00C42C07">
      <w:pPr>
        <w:pStyle w:val="a7"/>
      </w:pPr>
      <w:r>
        <w:rPr>
          <w:rFonts w:hint="eastAsia"/>
        </w:rPr>
        <w:t>可以正常上网的一台电脑</w:t>
      </w:r>
    </w:p>
    <w:p w:rsidR="00C42C07" w:rsidRDefault="00C42C07" w:rsidP="00C42C07">
      <w:pPr>
        <w:pStyle w:val="3"/>
        <w:numPr>
          <w:ilvl w:val="2"/>
          <w:numId w:val="5"/>
        </w:numPr>
      </w:pPr>
      <w:bookmarkStart w:id="186" w:name="_Toc501247587"/>
      <w:r>
        <w:rPr>
          <w:rFonts w:hint="eastAsia"/>
        </w:rPr>
        <w:t>软件</w:t>
      </w:r>
      <w:bookmarkEnd w:id="186"/>
    </w:p>
    <w:p w:rsidR="00C42C07" w:rsidRDefault="00C42C07" w:rsidP="00C42C0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C42C07" w:rsidRPr="00811449" w:rsidRDefault="00C42C07" w:rsidP="00C42C07">
      <w:pPr>
        <w:pStyle w:val="a7"/>
      </w:pPr>
      <w:r>
        <w:rPr>
          <w:rFonts w:hint="eastAsia"/>
        </w:rPr>
        <w:t>其它可以上网浏览的浏览器也可以</w:t>
      </w:r>
    </w:p>
    <w:p w:rsidR="00B84E42" w:rsidRPr="00C42C07" w:rsidRDefault="00B84E42" w:rsidP="00B84E42">
      <w:pPr>
        <w:pStyle w:val="a7"/>
      </w:pPr>
    </w:p>
    <w:p w:rsidR="00B84E42" w:rsidRDefault="00B84E42" w:rsidP="00B84E42">
      <w:pPr>
        <w:pStyle w:val="3"/>
        <w:numPr>
          <w:ilvl w:val="2"/>
          <w:numId w:val="5"/>
        </w:numPr>
      </w:pPr>
      <w:bookmarkStart w:id="187" w:name="_Toc501247588"/>
      <w:r>
        <w:rPr>
          <w:rFonts w:hint="eastAsia"/>
        </w:rPr>
        <w:t>软件</w:t>
      </w:r>
      <w:bookmarkEnd w:id="187"/>
    </w:p>
    <w:p w:rsidR="00B84E42" w:rsidRDefault="00B84E42" w:rsidP="00B84E42">
      <w:pPr>
        <w:pStyle w:val="a7"/>
      </w:pPr>
    </w:p>
    <w:p w:rsidR="00B84E42" w:rsidRDefault="00B84E42" w:rsidP="00B84E42">
      <w:pPr>
        <w:pStyle w:val="3"/>
        <w:numPr>
          <w:ilvl w:val="2"/>
          <w:numId w:val="5"/>
        </w:numPr>
      </w:pPr>
      <w:bookmarkStart w:id="188" w:name="_Toc501247589"/>
      <w:r>
        <w:rPr>
          <w:rFonts w:hint="eastAsia"/>
        </w:rPr>
        <w:t>其它</w:t>
      </w:r>
      <w:bookmarkEnd w:id="188"/>
    </w:p>
    <w:p w:rsidR="00B84E42" w:rsidRDefault="00B84E42" w:rsidP="00B84E42">
      <w:pPr>
        <w:pStyle w:val="a7"/>
      </w:pPr>
    </w:p>
    <w:p w:rsidR="00B84E42" w:rsidRPr="00C33F01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89" w:name="_Toc501247590"/>
      <w:r w:rsidRPr="00C33F01">
        <w:rPr>
          <w:rFonts w:hint="eastAsia"/>
          <w:i w:val="0"/>
        </w:rPr>
        <w:t>特殊的规程要求</w:t>
      </w:r>
      <w:bookmarkEnd w:id="189"/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Pr="00C33F01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90" w:name="_Toc501247591"/>
      <w:r w:rsidRPr="00C33F01">
        <w:rPr>
          <w:rFonts w:hint="eastAsia"/>
          <w:i w:val="0"/>
        </w:rPr>
        <w:t>用例间的依赖关系</w:t>
      </w:r>
      <w:bookmarkEnd w:id="190"/>
    </w:p>
    <w:p w:rsidR="00B84E42" w:rsidRDefault="00B84E42" w:rsidP="00B84E42">
      <w:pPr>
        <w:pStyle w:val="3"/>
        <w:numPr>
          <w:ilvl w:val="2"/>
          <w:numId w:val="5"/>
        </w:numPr>
      </w:pPr>
      <w:bookmarkStart w:id="191" w:name="_Toc501247592"/>
      <w:r>
        <w:rPr>
          <w:rFonts w:hint="eastAsia"/>
        </w:rPr>
        <w:t>所依赖的用例</w:t>
      </w:r>
      <w:bookmarkEnd w:id="191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B84E42" w:rsidRDefault="00B84E42" w:rsidP="00B84E42">
      <w:pPr>
        <w:pStyle w:val="a7"/>
      </w:pPr>
    </w:p>
    <w:p w:rsidR="00B84E42" w:rsidRPr="00D9289B" w:rsidRDefault="00B84E42" w:rsidP="00B84E42">
      <w:r>
        <w:rPr>
          <w:rFonts w:hint="eastAsia"/>
        </w:rPr>
        <w:t>依赖关系的性质</w:t>
      </w:r>
    </w:p>
    <w:p w:rsidR="00B84E42" w:rsidRPr="00D9289B" w:rsidRDefault="00B84E42" w:rsidP="00B84E42"/>
    <w:p w:rsidR="00B05B99" w:rsidRDefault="003F1E27" w:rsidP="00992DBA">
      <w:pPr>
        <w:pStyle w:val="a"/>
      </w:pPr>
      <w:bookmarkStart w:id="192" w:name="_Toc501247593"/>
      <w:r>
        <w:rPr>
          <w:rFonts w:hint="eastAsia"/>
        </w:rPr>
        <w:t>学生参加课程答疑</w:t>
      </w:r>
      <w:r w:rsidR="00B05B99">
        <w:rPr>
          <w:rFonts w:hint="eastAsia"/>
        </w:rPr>
        <w:t>测试</w:t>
      </w:r>
      <w:bookmarkEnd w:id="192"/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193" w:name="_Toc501247594"/>
      <w:r>
        <w:rPr>
          <w:rFonts w:hint="eastAsia"/>
        </w:rPr>
        <w:t>测试项名称</w:t>
      </w:r>
      <w:bookmarkEnd w:id="19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05B99" w:rsidTr="00626356">
        <w:tc>
          <w:tcPr>
            <w:tcW w:w="198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626356" w:rsidTr="00626356">
        <w:tc>
          <w:tcPr>
            <w:tcW w:w="1980" w:type="dxa"/>
          </w:tcPr>
          <w:p w:rsidR="00626356" w:rsidRDefault="007A7058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参加课程答疑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626356" w:rsidRDefault="00626356" w:rsidP="00626356">
            <w:pPr>
              <w:pStyle w:val="a7"/>
            </w:pPr>
            <w:r>
              <w:rPr>
                <w:rFonts w:hint="eastAsia"/>
              </w:rPr>
              <w:t>TC-13-1</w:t>
            </w:r>
          </w:p>
        </w:tc>
        <w:tc>
          <w:tcPr>
            <w:tcW w:w="4992" w:type="dxa"/>
          </w:tcPr>
          <w:p w:rsidR="00626356" w:rsidRDefault="00626356" w:rsidP="00626356">
            <w:pPr>
              <w:pStyle w:val="a7"/>
            </w:pPr>
          </w:p>
        </w:tc>
      </w:tr>
      <w:tr w:rsidR="00626356" w:rsidTr="00626356">
        <w:trPr>
          <w:trHeight w:val="269"/>
        </w:trPr>
        <w:tc>
          <w:tcPr>
            <w:tcW w:w="1980" w:type="dxa"/>
          </w:tcPr>
          <w:p w:rsidR="00626356" w:rsidRDefault="00626356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参加课程答疑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626356" w:rsidRDefault="00626356" w:rsidP="00626356">
            <w:pPr>
              <w:pStyle w:val="a7"/>
            </w:pPr>
            <w:r>
              <w:rPr>
                <w:rFonts w:hint="eastAsia"/>
              </w:rPr>
              <w:t>TC-13-2</w:t>
            </w:r>
          </w:p>
        </w:tc>
        <w:tc>
          <w:tcPr>
            <w:tcW w:w="4992" w:type="dxa"/>
          </w:tcPr>
          <w:p w:rsidR="00626356" w:rsidRDefault="00626356" w:rsidP="00626356">
            <w:pPr>
              <w:pStyle w:val="a7"/>
            </w:pPr>
          </w:p>
        </w:tc>
      </w:tr>
      <w:tr w:rsidR="00626356" w:rsidTr="00626356">
        <w:trPr>
          <w:trHeight w:val="269"/>
        </w:trPr>
        <w:tc>
          <w:tcPr>
            <w:tcW w:w="1980" w:type="dxa"/>
          </w:tcPr>
          <w:p w:rsidR="00626356" w:rsidRDefault="00626356" w:rsidP="00626356">
            <w:pPr>
              <w:pStyle w:val="a7"/>
            </w:pPr>
          </w:p>
        </w:tc>
        <w:tc>
          <w:tcPr>
            <w:tcW w:w="1440" w:type="dxa"/>
          </w:tcPr>
          <w:p w:rsidR="00626356" w:rsidRDefault="00626356" w:rsidP="00626356">
            <w:pPr>
              <w:pStyle w:val="a7"/>
            </w:pPr>
          </w:p>
        </w:tc>
        <w:tc>
          <w:tcPr>
            <w:tcW w:w="4992" w:type="dxa"/>
          </w:tcPr>
          <w:p w:rsidR="00626356" w:rsidRDefault="00626356" w:rsidP="00626356">
            <w:pPr>
              <w:pStyle w:val="a7"/>
            </w:pP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194" w:name="_Toc501247595"/>
      <w:r>
        <w:rPr>
          <w:rFonts w:hint="eastAsia"/>
        </w:rPr>
        <w:t>引用文档</w:t>
      </w:r>
      <w:bookmarkEnd w:id="19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05B99" w:rsidTr="00626356"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05B99" w:rsidTr="00626356">
        <w:trPr>
          <w:trHeight w:val="371"/>
        </w:trPr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t>UC-</w:t>
            </w:r>
            <w:r w:rsidR="00626356">
              <w:rPr>
                <w:rFonts w:hint="eastAsia"/>
              </w:rPr>
              <w:t>12</w:t>
            </w: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195" w:name="_Toc501247596"/>
      <w:r w:rsidRPr="00C33F01">
        <w:rPr>
          <w:rFonts w:hint="eastAsia"/>
          <w:i w:val="0"/>
        </w:rPr>
        <w:t>输入说明</w:t>
      </w:r>
      <w:bookmarkEnd w:id="195"/>
    </w:p>
    <w:p w:rsidR="00626356" w:rsidRPr="00626356" w:rsidRDefault="007A7058" w:rsidP="007A7058">
      <w:pPr>
        <w:pStyle w:val="3"/>
        <w:numPr>
          <w:ilvl w:val="2"/>
          <w:numId w:val="5"/>
        </w:numPr>
      </w:pPr>
      <w:bookmarkStart w:id="196" w:name="_Toc501247597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9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05B99" w:rsidTr="004D497A">
        <w:tc>
          <w:tcPr>
            <w:tcW w:w="1008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05B99" w:rsidTr="004D497A">
        <w:tc>
          <w:tcPr>
            <w:tcW w:w="1008" w:type="dxa"/>
          </w:tcPr>
          <w:p w:rsidR="00B05B99" w:rsidRDefault="007A7058" w:rsidP="00626356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未参加该课程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参加答疑</w:t>
            </w:r>
          </w:p>
        </w:tc>
        <w:tc>
          <w:tcPr>
            <w:tcW w:w="7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lastRenderedPageBreak/>
              <w:t>单击任意在线</w:t>
            </w:r>
            <w:r>
              <w:rPr>
                <w:rFonts w:hint="eastAsia"/>
              </w:rPr>
              <w:lastRenderedPageBreak/>
              <w:t>课程答疑</w:t>
            </w:r>
          </w:p>
        </w:tc>
        <w:tc>
          <w:tcPr>
            <w:tcW w:w="126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未参加该课程</w:t>
            </w:r>
          </w:p>
        </w:tc>
        <w:tc>
          <w:tcPr>
            <w:tcW w:w="3012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B05B99" w:rsidTr="004D497A">
        <w:trPr>
          <w:trHeight w:val="362"/>
        </w:trPr>
        <w:tc>
          <w:tcPr>
            <w:tcW w:w="1008" w:type="dxa"/>
          </w:tcPr>
          <w:p w:rsidR="00B05B99" w:rsidRDefault="008B1FD0" w:rsidP="00626356">
            <w:pPr>
              <w:pStyle w:val="a7"/>
            </w:pPr>
            <w:r>
              <w:lastRenderedPageBreak/>
              <w:t>TC-13-1-2</w:t>
            </w:r>
          </w:p>
        </w:tc>
        <w:tc>
          <w:tcPr>
            <w:tcW w:w="90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已参加该课程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参加答疑</w:t>
            </w:r>
          </w:p>
        </w:tc>
        <w:tc>
          <w:tcPr>
            <w:tcW w:w="7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单击任意在线课程答疑</w:t>
            </w:r>
          </w:p>
        </w:tc>
        <w:tc>
          <w:tcPr>
            <w:tcW w:w="126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已参加该课程</w:t>
            </w:r>
          </w:p>
        </w:tc>
        <w:tc>
          <w:tcPr>
            <w:tcW w:w="3012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8B1FD0" w:rsidTr="004D497A">
        <w:trPr>
          <w:trHeight w:val="362"/>
        </w:trPr>
        <w:tc>
          <w:tcPr>
            <w:tcW w:w="1008" w:type="dxa"/>
          </w:tcPr>
          <w:p w:rsidR="008B1FD0" w:rsidRDefault="00193244" w:rsidP="00626356">
            <w:pPr>
              <w:pStyle w:val="a7"/>
            </w:pPr>
            <w:r>
              <w:t>TC-13-1-3</w:t>
            </w:r>
          </w:p>
        </w:tc>
        <w:tc>
          <w:tcPr>
            <w:tcW w:w="900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答疑界面</w:t>
            </w:r>
            <w:r w:rsidR="004D497A">
              <w:rPr>
                <w:rFonts w:hint="eastAsia"/>
              </w:rPr>
              <w:t>-</w:t>
            </w:r>
            <w:r w:rsidR="004D497A">
              <w:rPr>
                <w:rFonts w:hint="eastAsia"/>
              </w:rPr>
              <w:t>成功</w:t>
            </w:r>
          </w:p>
        </w:tc>
        <w:tc>
          <w:tcPr>
            <w:tcW w:w="720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检查图片显示</w:t>
            </w:r>
          </w:p>
        </w:tc>
        <w:tc>
          <w:tcPr>
            <w:tcW w:w="1260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进入答疑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</w:t>
            </w:r>
            <w:r w:rsidR="004D497A">
              <w:rPr>
                <w:rFonts w:hint="eastAsia"/>
              </w:rPr>
              <w:t>，图片显示完全</w:t>
            </w:r>
          </w:p>
        </w:tc>
        <w:tc>
          <w:tcPr>
            <w:tcW w:w="3012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UFT</w:t>
            </w:r>
            <w:r>
              <w:rPr>
                <w:rFonts w:hint="eastAsia"/>
              </w:rPr>
              <w:t>工具在界面插入页面检查点</w:t>
            </w:r>
          </w:p>
        </w:tc>
      </w:tr>
      <w:tr w:rsidR="004D497A" w:rsidTr="004D497A">
        <w:trPr>
          <w:trHeight w:val="362"/>
        </w:trPr>
        <w:tc>
          <w:tcPr>
            <w:tcW w:w="1008" w:type="dxa"/>
          </w:tcPr>
          <w:p w:rsidR="004D497A" w:rsidRDefault="004D497A" w:rsidP="004A033E">
            <w:pPr>
              <w:pStyle w:val="a7"/>
            </w:pPr>
            <w:r>
              <w:t>TC-13-1-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答疑界面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  <w:tc>
          <w:tcPr>
            <w:tcW w:w="72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检查图片显示</w:t>
            </w:r>
          </w:p>
        </w:tc>
        <w:tc>
          <w:tcPr>
            <w:tcW w:w="126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进入答疑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后，图片显示不全</w:t>
            </w:r>
          </w:p>
        </w:tc>
        <w:tc>
          <w:tcPr>
            <w:tcW w:w="3012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UFT</w:t>
            </w:r>
            <w:r>
              <w:rPr>
                <w:rFonts w:hint="eastAsia"/>
              </w:rPr>
              <w:t>工具在界面插入页面检查点</w:t>
            </w:r>
          </w:p>
        </w:tc>
      </w:tr>
    </w:tbl>
    <w:p w:rsidR="00B05B99" w:rsidRDefault="00B05B99" w:rsidP="00B05B99">
      <w:pPr>
        <w:pStyle w:val="a7"/>
      </w:pPr>
    </w:p>
    <w:p w:rsidR="007A7058" w:rsidRPr="00626356" w:rsidRDefault="007A7058" w:rsidP="007A7058">
      <w:pPr>
        <w:pStyle w:val="3"/>
        <w:numPr>
          <w:ilvl w:val="2"/>
          <w:numId w:val="5"/>
        </w:numPr>
      </w:pPr>
      <w:bookmarkStart w:id="197" w:name="_Toc501247598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9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7A7058" w:rsidTr="008B1FD0">
        <w:tc>
          <w:tcPr>
            <w:tcW w:w="1008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B1FD0" w:rsidTr="008B1FD0"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t>TC-1</w:t>
            </w:r>
            <w:r>
              <w:rPr>
                <w:rFonts w:hint="eastAsia"/>
              </w:rPr>
              <w:t>2</w:t>
            </w:r>
            <w:r>
              <w:t>-2-1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8B1FD0" w:rsidRDefault="008B1FD0" w:rsidP="008B1FD0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B1FD0" w:rsidRPr="00AF0266" w:rsidRDefault="008B1FD0" w:rsidP="004A033E">
            <w:pPr>
              <w:pStyle w:val="a7"/>
            </w:pPr>
            <w:r>
              <w:rPr>
                <w:rFonts w:hint="eastAsia"/>
              </w:rPr>
              <w:t>同时点击“参加课程”人数超过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8B1FD0" w:rsidTr="008B1FD0">
        <w:trPr>
          <w:trHeight w:val="362"/>
        </w:trPr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TC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-2-2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8B1FD0" w:rsidTr="008B1FD0">
        <w:trPr>
          <w:trHeight w:val="362"/>
        </w:trPr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t>TC-1</w:t>
            </w:r>
            <w:r>
              <w:rPr>
                <w:rFonts w:hint="eastAsia"/>
              </w:rPr>
              <w:t>2</w:t>
            </w:r>
            <w:r>
              <w:t>-2-3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8B1FD0" w:rsidTr="008B1FD0">
        <w:trPr>
          <w:trHeight w:val="362"/>
        </w:trPr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TC-12-2-4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最小</w:t>
            </w:r>
          </w:p>
        </w:tc>
        <w:tc>
          <w:tcPr>
            <w:tcW w:w="7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lastRenderedPageBreak/>
              <w:t>同时请求参加课程</w:t>
            </w:r>
            <w:r>
              <w:rPr>
                <w:rFonts w:hint="eastAsia"/>
              </w:rPr>
              <w:lastRenderedPageBreak/>
              <w:t>答疑人数为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7A7058" w:rsidRDefault="007A7058" w:rsidP="00B05B99">
      <w:pPr>
        <w:pStyle w:val="a7"/>
      </w:pPr>
    </w:p>
    <w:p w:rsidR="00193244" w:rsidRDefault="00193244" w:rsidP="00B05B99">
      <w:pPr>
        <w:pStyle w:val="a7"/>
      </w:pPr>
    </w:p>
    <w:p w:rsidR="00B05B99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198" w:name="_Toc501247599"/>
      <w:r w:rsidRPr="00C33F01">
        <w:rPr>
          <w:rFonts w:hint="eastAsia"/>
          <w:i w:val="0"/>
        </w:rPr>
        <w:t>输出说明</w:t>
      </w:r>
      <w:bookmarkEnd w:id="198"/>
    </w:p>
    <w:p w:rsidR="00193244" w:rsidRPr="00193244" w:rsidRDefault="00193244" w:rsidP="00193244">
      <w:pPr>
        <w:pStyle w:val="3"/>
        <w:numPr>
          <w:ilvl w:val="2"/>
          <w:numId w:val="5"/>
        </w:numPr>
      </w:pPr>
      <w:bookmarkStart w:id="199" w:name="_Toc501247600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9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05B99" w:rsidTr="00193244">
        <w:tc>
          <w:tcPr>
            <w:tcW w:w="1008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93244" w:rsidTr="00193244"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未参加该课程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参加答疑</w:t>
            </w:r>
          </w:p>
        </w:tc>
        <w:tc>
          <w:tcPr>
            <w:tcW w:w="720" w:type="dxa"/>
          </w:tcPr>
          <w:p w:rsidR="00193244" w:rsidRDefault="00C42C07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请先参加课程</w:t>
            </w:r>
            <w:r>
              <w:t>”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93244" w:rsidRDefault="00C42C07" w:rsidP="004A033E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193244" w:rsidTr="00193244">
        <w:trPr>
          <w:trHeight w:val="355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t>TC-13-1-2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已参加该课程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参加答疑</w:t>
            </w:r>
          </w:p>
        </w:tc>
        <w:tc>
          <w:tcPr>
            <w:tcW w:w="720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界面跳转在线答疑界面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变动</w:t>
            </w:r>
          </w:p>
        </w:tc>
      </w:tr>
      <w:tr w:rsidR="004D497A" w:rsidTr="00193244">
        <w:trPr>
          <w:trHeight w:val="355"/>
        </w:trPr>
        <w:tc>
          <w:tcPr>
            <w:tcW w:w="1008" w:type="dxa"/>
          </w:tcPr>
          <w:p w:rsidR="004D497A" w:rsidRDefault="004D497A" w:rsidP="004A033E">
            <w:pPr>
              <w:pStyle w:val="a7"/>
            </w:pPr>
            <w:r>
              <w:t>TC-13-1-3</w:t>
            </w:r>
          </w:p>
        </w:tc>
        <w:tc>
          <w:tcPr>
            <w:tcW w:w="90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答疑界面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</w:t>
            </w:r>
          </w:p>
        </w:tc>
        <w:tc>
          <w:tcPr>
            <w:tcW w:w="72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4D497A" w:rsidRDefault="00C42C07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C42C07" w:rsidTr="00193244">
        <w:trPr>
          <w:trHeight w:val="355"/>
        </w:trPr>
        <w:tc>
          <w:tcPr>
            <w:tcW w:w="1008" w:type="dxa"/>
          </w:tcPr>
          <w:p w:rsidR="00C42C07" w:rsidRDefault="00C42C07" w:rsidP="004A033E">
            <w:pPr>
              <w:pStyle w:val="a7"/>
            </w:pPr>
            <w:r>
              <w:t>TC-13-1-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答疑界面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  <w:tc>
          <w:tcPr>
            <w:tcW w:w="7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测试工具后台输出错误点</w:t>
            </w:r>
          </w:p>
        </w:tc>
        <w:tc>
          <w:tcPr>
            <w:tcW w:w="126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测试工具后台输出错误点</w:t>
            </w:r>
          </w:p>
        </w:tc>
      </w:tr>
    </w:tbl>
    <w:p w:rsidR="00193244" w:rsidRPr="00626356" w:rsidRDefault="00193244" w:rsidP="00193244">
      <w:pPr>
        <w:pStyle w:val="3"/>
        <w:numPr>
          <w:ilvl w:val="2"/>
          <w:numId w:val="5"/>
        </w:numPr>
      </w:pPr>
      <w:bookmarkStart w:id="200" w:name="_Toc501247601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0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93244" w:rsidTr="004A033E"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93244" w:rsidTr="004A033E"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t>TC-1</w:t>
            </w:r>
            <w:r>
              <w:rPr>
                <w:rFonts w:hint="eastAsia"/>
              </w:rPr>
              <w:t>2</w:t>
            </w:r>
            <w:r>
              <w:t>-2-1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93244" w:rsidRPr="00AF0266" w:rsidRDefault="00193244" w:rsidP="004A033E">
            <w:pPr>
              <w:pStyle w:val="a7"/>
            </w:pPr>
            <w:r>
              <w:rPr>
                <w:rFonts w:hint="eastAsia"/>
              </w:rPr>
              <w:t>同时点击“参加课程”人数超过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193244" w:rsidTr="004A033E">
        <w:trPr>
          <w:trHeight w:val="362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TC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lastRenderedPageBreak/>
              <w:t>-2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lastRenderedPageBreak/>
              <w:t>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同时</w:t>
            </w:r>
            <w:r>
              <w:rPr>
                <w:rFonts w:hint="eastAsia"/>
              </w:rPr>
              <w:lastRenderedPageBreak/>
              <w:t>请求参加课程答疑人数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193244" w:rsidTr="004A033E">
        <w:trPr>
          <w:trHeight w:val="362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lastRenderedPageBreak/>
              <w:t>TC-1</w:t>
            </w:r>
            <w:r>
              <w:rPr>
                <w:rFonts w:hint="eastAsia"/>
              </w:rPr>
              <w:t>2</w:t>
            </w:r>
            <w:r>
              <w:t>-2-3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193244" w:rsidTr="004A033E">
        <w:trPr>
          <w:trHeight w:val="362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TC-12-2-4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同时请求参加课程答疑人数为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B05B99" w:rsidRDefault="00B05B99" w:rsidP="00193244">
      <w:pPr>
        <w:pStyle w:val="3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01" w:name="_Toc501247602"/>
      <w:r w:rsidRPr="00C33F01">
        <w:rPr>
          <w:rFonts w:hint="eastAsia"/>
          <w:i w:val="0"/>
        </w:rPr>
        <w:t>环境要求</w:t>
      </w:r>
      <w:bookmarkEnd w:id="201"/>
    </w:p>
    <w:p w:rsidR="00B05B99" w:rsidRDefault="00B05B99" w:rsidP="00B05B99">
      <w:pPr>
        <w:pStyle w:val="3"/>
        <w:numPr>
          <w:ilvl w:val="2"/>
          <w:numId w:val="5"/>
        </w:numPr>
      </w:pPr>
      <w:bookmarkStart w:id="202" w:name="_Toc501247603"/>
      <w:r>
        <w:rPr>
          <w:rFonts w:hint="eastAsia"/>
        </w:rPr>
        <w:t>硬件</w:t>
      </w:r>
      <w:bookmarkEnd w:id="202"/>
    </w:p>
    <w:p w:rsidR="00C42C07" w:rsidRDefault="00C42C07" w:rsidP="00C42C07">
      <w:pPr>
        <w:pStyle w:val="a7"/>
      </w:pPr>
      <w:r>
        <w:rPr>
          <w:rFonts w:hint="eastAsia"/>
        </w:rPr>
        <w:t>可以正常上网的一台电脑</w:t>
      </w:r>
    </w:p>
    <w:p w:rsidR="00C42C07" w:rsidRDefault="00C42C07" w:rsidP="00C42C07">
      <w:pPr>
        <w:pStyle w:val="3"/>
        <w:numPr>
          <w:ilvl w:val="2"/>
          <w:numId w:val="5"/>
        </w:numPr>
      </w:pPr>
      <w:bookmarkStart w:id="203" w:name="_Toc501247604"/>
      <w:r>
        <w:rPr>
          <w:rFonts w:hint="eastAsia"/>
        </w:rPr>
        <w:t>软件</w:t>
      </w:r>
      <w:bookmarkEnd w:id="203"/>
    </w:p>
    <w:p w:rsidR="00C42C07" w:rsidRDefault="00C42C07" w:rsidP="00C42C0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C42C07" w:rsidRPr="00811449" w:rsidRDefault="00C42C07" w:rsidP="00C42C07">
      <w:pPr>
        <w:pStyle w:val="a7"/>
      </w:pPr>
      <w:r>
        <w:rPr>
          <w:rFonts w:hint="eastAsia"/>
        </w:rPr>
        <w:t>其它可以上网浏览的浏览器也可以</w:t>
      </w:r>
    </w:p>
    <w:p w:rsidR="00B05B99" w:rsidRDefault="00B05B99" w:rsidP="00B05B99">
      <w:pPr>
        <w:pStyle w:val="a7"/>
      </w:pPr>
    </w:p>
    <w:p w:rsidR="00B05B99" w:rsidRDefault="00B05B99" w:rsidP="00B05B99">
      <w:pPr>
        <w:pStyle w:val="3"/>
        <w:numPr>
          <w:ilvl w:val="2"/>
          <w:numId w:val="5"/>
        </w:numPr>
      </w:pPr>
      <w:bookmarkStart w:id="204" w:name="_Toc501247605"/>
      <w:r>
        <w:rPr>
          <w:rFonts w:hint="eastAsia"/>
        </w:rPr>
        <w:t>其它</w:t>
      </w:r>
      <w:bookmarkEnd w:id="204"/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05" w:name="_Toc501247606"/>
      <w:r w:rsidRPr="00C33F01">
        <w:rPr>
          <w:rFonts w:hint="eastAsia"/>
          <w:i w:val="0"/>
        </w:rPr>
        <w:t>特殊的规程要求</w:t>
      </w:r>
      <w:bookmarkEnd w:id="205"/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06" w:name="_Toc501247607"/>
      <w:r w:rsidRPr="00C33F01">
        <w:rPr>
          <w:rFonts w:hint="eastAsia"/>
          <w:i w:val="0"/>
        </w:rPr>
        <w:t>用例间的依赖关系</w:t>
      </w:r>
      <w:bookmarkEnd w:id="206"/>
    </w:p>
    <w:p w:rsidR="00B05B99" w:rsidRDefault="00B05B99" w:rsidP="00B05B99">
      <w:pPr>
        <w:pStyle w:val="3"/>
        <w:numPr>
          <w:ilvl w:val="2"/>
          <w:numId w:val="5"/>
        </w:numPr>
      </w:pPr>
      <w:bookmarkStart w:id="207" w:name="_Toc501247608"/>
      <w:r>
        <w:rPr>
          <w:rFonts w:hint="eastAsia"/>
        </w:rPr>
        <w:t>所依赖的用例</w:t>
      </w:r>
      <w:bookmarkEnd w:id="20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05B99" w:rsidTr="00626356">
        <w:tc>
          <w:tcPr>
            <w:tcW w:w="1368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05B99" w:rsidTr="00626356">
        <w:tc>
          <w:tcPr>
            <w:tcW w:w="1368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UC-11 </w:t>
            </w:r>
            <w:r>
              <w:rPr>
                <w:rFonts w:hint="eastAsia"/>
                <w:sz w:val="28"/>
              </w:rPr>
              <w:t>参加课程</w:t>
            </w:r>
          </w:p>
        </w:tc>
      </w:tr>
      <w:tr w:rsidR="00B05B99" w:rsidTr="00626356">
        <w:trPr>
          <w:trHeight w:val="268"/>
        </w:trPr>
        <w:tc>
          <w:tcPr>
            <w:tcW w:w="1368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UC-2 </w:t>
            </w:r>
            <w:r>
              <w:rPr>
                <w:rFonts w:hint="eastAsia"/>
                <w:sz w:val="28"/>
              </w:rPr>
              <w:t>学生登陆</w:t>
            </w: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r>
        <w:rPr>
          <w:rFonts w:hint="eastAsia"/>
        </w:rPr>
        <w:t>依赖关系的性质</w:t>
      </w:r>
    </w:p>
    <w:p w:rsidR="00B05B99" w:rsidRDefault="003F1E27" w:rsidP="00992DBA">
      <w:pPr>
        <w:pStyle w:val="a"/>
      </w:pPr>
      <w:bookmarkStart w:id="208" w:name="_Toc501247609"/>
      <w:r>
        <w:rPr>
          <w:rFonts w:hint="eastAsia"/>
        </w:rPr>
        <w:t>学生</w:t>
      </w:r>
      <w:r>
        <w:rPr>
          <w:rFonts w:hint="eastAsia"/>
        </w:rPr>
        <w:t>-</w:t>
      </w:r>
      <w:r w:rsidR="00C42C07">
        <w:rPr>
          <w:rFonts w:hint="eastAsia"/>
        </w:rPr>
        <w:t>消息系统</w:t>
      </w:r>
      <w:r w:rsidR="00B05B99">
        <w:rPr>
          <w:rFonts w:hint="eastAsia"/>
        </w:rPr>
        <w:t>测试</w:t>
      </w:r>
      <w:bookmarkEnd w:id="208"/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209" w:name="_Toc501247610"/>
      <w:r>
        <w:rPr>
          <w:rFonts w:hint="eastAsia"/>
        </w:rPr>
        <w:t>测试项名称</w:t>
      </w:r>
      <w:bookmarkEnd w:id="20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05B99" w:rsidTr="00626356">
        <w:tc>
          <w:tcPr>
            <w:tcW w:w="198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05B99" w:rsidTr="00626356">
        <w:tc>
          <w:tcPr>
            <w:tcW w:w="1980" w:type="dxa"/>
          </w:tcPr>
          <w:p w:rsidR="00B05B99" w:rsidRDefault="00750A5B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消息系统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阅读测试</w:t>
            </w:r>
          </w:p>
        </w:tc>
        <w:tc>
          <w:tcPr>
            <w:tcW w:w="1440" w:type="dxa"/>
          </w:tcPr>
          <w:p w:rsidR="00B05B99" w:rsidRDefault="00750A5B" w:rsidP="00626356">
            <w:pPr>
              <w:pStyle w:val="a7"/>
            </w:pPr>
            <w:r>
              <w:t>TC-13-1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</w:p>
        </w:tc>
      </w:tr>
      <w:tr w:rsidR="00B05B99" w:rsidTr="00626356">
        <w:trPr>
          <w:trHeight w:val="269"/>
        </w:trPr>
        <w:tc>
          <w:tcPr>
            <w:tcW w:w="1980" w:type="dxa"/>
          </w:tcPr>
          <w:p w:rsidR="00B05B99" w:rsidRDefault="00750A5B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消息系统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通知测试</w:t>
            </w:r>
          </w:p>
        </w:tc>
        <w:tc>
          <w:tcPr>
            <w:tcW w:w="1440" w:type="dxa"/>
          </w:tcPr>
          <w:p w:rsidR="00B05B99" w:rsidRDefault="00750A5B" w:rsidP="00626356">
            <w:pPr>
              <w:pStyle w:val="a7"/>
            </w:pPr>
            <w:r>
              <w:t>TC-13-2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</w:p>
        </w:tc>
      </w:tr>
      <w:tr w:rsidR="00B05B99" w:rsidTr="00626356">
        <w:trPr>
          <w:trHeight w:val="269"/>
        </w:trPr>
        <w:tc>
          <w:tcPr>
            <w:tcW w:w="1980" w:type="dxa"/>
          </w:tcPr>
          <w:p w:rsidR="00B05B99" w:rsidRDefault="00B05B99" w:rsidP="00626356">
            <w:pPr>
              <w:pStyle w:val="a7"/>
            </w:pP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210" w:name="_Toc501247611"/>
      <w:r>
        <w:rPr>
          <w:rFonts w:hint="eastAsia"/>
        </w:rPr>
        <w:t>引用文档</w:t>
      </w:r>
      <w:bookmarkEnd w:id="2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05B99" w:rsidTr="00626356"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05B99" w:rsidTr="00626356">
        <w:trPr>
          <w:trHeight w:val="371"/>
        </w:trPr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t>UC-</w:t>
            </w:r>
            <w:r w:rsidR="00750A5B">
              <w:t>1</w:t>
            </w:r>
            <w:r>
              <w:rPr>
                <w:rFonts w:hint="eastAsia"/>
              </w:rPr>
              <w:t>3</w:t>
            </w: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11" w:name="_Toc501247612"/>
      <w:r w:rsidRPr="00C33F01">
        <w:rPr>
          <w:rFonts w:hint="eastAsia"/>
          <w:i w:val="0"/>
        </w:rPr>
        <w:t>输入说明</w:t>
      </w:r>
      <w:bookmarkEnd w:id="211"/>
    </w:p>
    <w:p w:rsidR="003F1E27" w:rsidRPr="003F1E27" w:rsidRDefault="00750A5B" w:rsidP="003F1E27">
      <w:pPr>
        <w:pStyle w:val="3"/>
        <w:numPr>
          <w:ilvl w:val="2"/>
          <w:numId w:val="5"/>
        </w:numPr>
      </w:pPr>
      <w:bookmarkStart w:id="212" w:name="_Toc501247613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阅读测试</w:t>
      </w:r>
      <w:r>
        <w:t>-</w:t>
      </w:r>
      <w:r>
        <w:rPr>
          <w:rFonts w:hint="eastAsia"/>
        </w:rPr>
        <w:t>输入测试</w:t>
      </w:r>
      <w:bookmarkEnd w:id="21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05B99" w:rsidTr="008416C8">
        <w:tc>
          <w:tcPr>
            <w:tcW w:w="1008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05B99" w:rsidTr="008416C8">
        <w:tc>
          <w:tcPr>
            <w:tcW w:w="1008" w:type="dxa"/>
          </w:tcPr>
          <w:p w:rsidR="00B05B99" w:rsidRDefault="00750A5B" w:rsidP="00626356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B05B99" w:rsidRDefault="00750A5B" w:rsidP="00626356">
            <w:pPr>
              <w:pStyle w:val="a7"/>
            </w:pPr>
            <w:r>
              <w:t>UC-13-E1-</w:t>
            </w:r>
            <w:r>
              <w:rPr>
                <w:rFonts w:hint="eastAsia"/>
              </w:rPr>
              <w:t>阅读过的消息显示未</w:t>
            </w:r>
            <w:r>
              <w:rPr>
                <w:rFonts w:hint="eastAsia"/>
              </w:rPr>
              <w:lastRenderedPageBreak/>
              <w:t>读</w:t>
            </w:r>
          </w:p>
        </w:tc>
        <w:tc>
          <w:tcPr>
            <w:tcW w:w="720" w:type="dxa"/>
          </w:tcPr>
          <w:p w:rsidR="00B05B99" w:rsidRDefault="00750A5B" w:rsidP="00626356">
            <w:pPr>
              <w:pStyle w:val="a7"/>
            </w:pPr>
            <w:r>
              <w:rPr>
                <w:rFonts w:hint="eastAsia"/>
              </w:rPr>
              <w:lastRenderedPageBreak/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您有新的通知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lastRenderedPageBreak/>
              <w:t>读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B05B99" w:rsidRPr="00750A5B" w:rsidRDefault="00750A5B" w:rsidP="00626356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B05B99" w:rsidRDefault="008416C8" w:rsidP="00626356">
            <w:pPr>
              <w:pStyle w:val="a7"/>
            </w:pPr>
            <w:proofErr w:type="gramStart"/>
            <w:r>
              <w:rPr>
                <w:rFonts w:hint="eastAsia"/>
              </w:rPr>
              <w:t>任意未</w:t>
            </w:r>
            <w:proofErr w:type="gramEnd"/>
            <w:r>
              <w:rPr>
                <w:rFonts w:hint="eastAsia"/>
              </w:rPr>
              <w:t>阅读的消息</w:t>
            </w:r>
            <w:r w:rsidR="00E50A44">
              <w:rPr>
                <w:rFonts w:hint="eastAsia"/>
              </w:rPr>
              <w:t>，由于未知原因引起的错误</w:t>
            </w:r>
          </w:p>
        </w:tc>
        <w:tc>
          <w:tcPr>
            <w:tcW w:w="3012" w:type="dxa"/>
          </w:tcPr>
          <w:p w:rsidR="00B05B99" w:rsidRDefault="008416C8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8416C8" w:rsidTr="008416C8">
        <w:trPr>
          <w:trHeight w:val="362"/>
        </w:trPr>
        <w:tc>
          <w:tcPr>
            <w:tcW w:w="1008" w:type="dxa"/>
          </w:tcPr>
          <w:p w:rsidR="008416C8" w:rsidRDefault="008416C8" w:rsidP="00626356">
            <w:pPr>
              <w:pStyle w:val="a7"/>
            </w:pPr>
            <w:r>
              <w:lastRenderedPageBreak/>
              <w:t>TC-13-1-2</w:t>
            </w:r>
          </w:p>
        </w:tc>
        <w:tc>
          <w:tcPr>
            <w:tcW w:w="900" w:type="dxa"/>
          </w:tcPr>
          <w:p w:rsidR="008416C8" w:rsidRDefault="008416C8" w:rsidP="00626356">
            <w:pPr>
              <w:pStyle w:val="a7"/>
            </w:pPr>
            <w:r>
              <w:t>UC-13-E2-</w:t>
            </w:r>
            <w:r>
              <w:rPr>
                <w:rFonts w:hint="eastAsia"/>
              </w:rPr>
              <w:t>无法查看消息内容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您有新的通知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未读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proofErr w:type="gramStart"/>
            <w:r>
              <w:rPr>
                <w:rFonts w:hint="eastAsia"/>
              </w:rPr>
              <w:t>任意未</w:t>
            </w:r>
            <w:proofErr w:type="gramEnd"/>
            <w:r>
              <w:rPr>
                <w:rFonts w:hint="eastAsia"/>
              </w:rPr>
              <w:t>阅读的消息</w:t>
            </w:r>
            <w:r w:rsidR="00E50A44">
              <w:rPr>
                <w:rFonts w:hint="eastAsia"/>
              </w:rPr>
              <w:t>，由于未知原因引起的错误</w:t>
            </w:r>
          </w:p>
        </w:tc>
        <w:tc>
          <w:tcPr>
            <w:tcW w:w="3012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8416C8" w:rsidTr="008416C8">
        <w:trPr>
          <w:trHeight w:val="362"/>
        </w:trPr>
        <w:tc>
          <w:tcPr>
            <w:tcW w:w="1008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TC-13-1-3</w:t>
            </w:r>
          </w:p>
        </w:tc>
        <w:tc>
          <w:tcPr>
            <w:tcW w:w="900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正常查看消息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您有新的通知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未读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任意消息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</w:tbl>
    <w:p w:rsidR="00B05B99" w:rsidRDefault="00B05B99" w:rsidP="00B05B99">
      <w:pPr>
        <w:pStyle w:val="a7"/>
      </w:pPr>
    </w:p>
    <w:p w:rsidR="008416C8" w:rsidRDefault="008416C8" w:rsidP="008416C8">
      <w:pPr>
        <w:pStyle w:val="3"/>
        <w:numPr>
          <w:ilvl w:val="2"/>
          <w:numId w:val="5"/>
        </w:numPr>
      </w:pPr>
      <w:bookmarkStart w:id="213" w:name="_Toc501247614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通知测试</w:t>
      </w:r>
      <w:r>
        <w:t>-</w:t>
      </w:r>
      <w:r>
        <w:rPr>
          <w:rFonts w:hint="eastAsia"/>
        </w:rPr>
        <w:t>输入测试</w:t>
      </w:r>
      <w:bookmarkEnd w:id="21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416C8" w:rsidTr="008416C8">
        <w:tc>
          <w:tcPr>
            <w:tcW w:w="1008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416C8" w:rsidTr="008416C8">
        <w:tc>
          <w:tcPr>
            <w:tcW w:w="1008" w:type="dxa"/>
          </w:tcPr>
          <w:p w:rsidR="008416C8" w:rsidRDefault="008416C8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8416C8" w:rsidRDefault="008416C8" w:rsidP="004A033E">
            <w:pPr>
              <w:pStyle w:val="a7"/>
            </w:pPr>
            <w:r>
              <w:t>UC-13-E3-</w:t>
            </w:r>
            <w:r>
              <w:rPr>
                <w:rFonts w:hint="eastAsia"/>
              </w:rPr>
              <w:t>重复推送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t>Get XXXX</w:t>
            </w:r>
          </w:p>
        </w:tc>
        <w:tc>
          <w:tcPr>
            <w:tcW w:w="1260" w:type="dxa"/>
          </w:tcPr>
          <w:p w:rsidR="008416C8" w:rsidRPr="008416C8" w:rsidRDefault="008416C8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登陆之后，由于</w:t>
            </w:r>
            <w:r w:rsidR="00E50A44">
              <w:rPr>
                <w:rFonts w:hint="eastAsia"/>
              </w:rPr>
              <w:t>未知原因引起的错误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单击登陆之后页面跳转</w:t>
            </w:r>
          </w:p>
        </w:tc>
      </w:tr>
      <w:tr w:rsidR="008416C8" w:rsidTr="008416C8">
        <w:trPr>
          <w:trHeight w:val="362"/>
        </w:trPr>
        <w:tc>
          <w:tcPr>
            <w:tcW w:w="1008" w:type="dxa"/>
          </w:tcPr>
          <w:p w:rsidR="008416C8" w:rsidRDefault="008416C8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正常推送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t>Get XXXX</w:t>
            </w:r>
          </w:p>
        </w:tc>
        <w:tc>
          <w:tcPr>
            <w:tcW w:w="1260" w:type="dxa"/>
          </w:tcPr>
          <w:p w:rsidR="008416C8" w:rsidRPr="008416C8" w:rsidRDefault="008416C8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登陆之后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单击登陆之后页面跳转</w:t>
            </w:r>
          </w:p>
        </w:tc>
      </w:tr>
    </w:tbl>
    <w:p w:rsidR="008416C8" w:rsidRPr="008416C8" w:rsidRDefault="008416C8" w:rsidP="008416C8"/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14" w:name="_Toc501247615"/>
      <w:r w:rsidRPr="00C33F01">
        <w:rPr>
          <w:rFonts w:hint="eastAsia"/>
          <w:i w:val="0"/>
        </w:rPr>
        <w:t>输出说明</w:t>
      </w:r>
      <w:bookmarkEnd w:id="214"/>
    </w:p>
    <w:p w:rsidR="000870D1" w:rsidRPr="003F1E27" w:rsidRDefault="000870D1" w:rsidP="000870D1">
      <w:pPr>
        <w:pStyle w:val="3"/>
        <w:numPr>
          <w:ilvl w:val="2"/>
          <w:numId w:val="5"/>
        </w:numPr>
      </w:pPr>
      <w:bookmarkStart w:id="215" w:name="_Toc501247616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阅读测试</w:t>
      </w:r>
      <w:r>
        <w:t>-</w:t>
      </w:r>
      <w:r>
        <w:rPr>
          <w:rFonts w:hint="eastAsia"/>
        </w:rPr>
        <w:t>输出测试</w:t>
      </w:r>
      <w:bookmarkEnd w:id="21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t>UC-13-E1-</w:t>
            </w:r>
            <w:r>
              <w:rPr>
                <w:rFonts w:hint="eastAsia"/>
              </w:rPr>
              <w:t>阅读过的消息显示未读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当前消息状态不变</w:t>
            </w:r>
          </w:p>
        </w:tc>
        <w:tc>
          <w:tcPr>
            <w:tcW w:w="1260" w:type="dxa"/>
          </w:tcPr>
          <w:p w:rsidR="000870D1" w:rsidRPr="00750A5B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状态转变为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已阅读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外的任意状态，包括乱码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0870D1" w:rsidTr="004A033E">
        <w:trPr>
          <w:trHeight w:val="362"/>
        </w:trPr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TC-13-1-2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t>UC-13-E2-</w:t>
            </w:r>
            <w:r>
              <w:rPr>
                <w:rFonts w:hint="eastAsia"/>
              </w:rPr>
              <w:t>无法查</w:t>
            </w:r>
            <w:r>
              <w:rPr>
                <w:rFonts w:hint="eastAsia"/>
              </w:rPr>
              <w:lastRenderedPageBreak/>
              <w:t>看消息内容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lastRenderedPageBreak/>
              <w:t>无反应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无法低级查看具体内容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0870D1" w:rsidTr="004A033E">
        <w:trPr>
          <w:trHeight w:val="362"/>
        </w:trPr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lastRenderedPageBreak/>
              <w:t>TC-13-1-3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正常查看消息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界面跳转消息界面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界面跳转相应的消息界面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变更</w:t>
            </w:r>
          </w:p>
        </w:tc>
      </w:tr>
    </w:tbl>
    <w:p w:rsidR="000870D1" w:rsidRDefault="000870D1" w:rsidP="000870D1">
      <w:pPr>
        <w:pStyle w:val="a7"/>
      </w:pPr>
    </w:p>
    <w:p w:rsidR="000870D1" w:rsidRDefault="000870D1" w:rsidP="000870D1">
      <w:pPr>
        <w:pStyle w:val="3"/>
        <w:numPr>
          <w:ilvl w:val="2"/>
          <w:numId w:val="5"/>
        </w:numPr>
      </w:pPr>
      <w:bookmarkStart w:id="216" w:name="_Toc501247617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通知测试</w:t>
      </w:r>
      <w:r>
        <w:t>-</w:t>
      </w:r>
      <w:r>
        <w:rPr>
          <w:rFonts w:hint="eastAsia"/>
        </w:rPr>
        <w:t>输入测试</w:t>
      </w:r>
      <w:bookmarkEnd w:id="21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870D1" w:rsidRDefault="00A96796" w:rsidP="004A033E">
            <w:pPr>
              <w:pStyle w:val="a7"/>
            </w:pPr>
            <w:r>
              <w:rPr>
                <w:rFonts w:hint="eastAsia"/>
              </w:rPr>
              <w:t>输出</w:t>
            </w:r>
            <w:r w:rsidR="000870D1">
              <w:rPr>
                <w:rFonts w:hint="eastAsia"/>
              </w:rPr>
              <w:t>方式</w:t>
            </w:r>
          </w:p>
        </w:tc>
      </w:tr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t>UC-13-E3-</w:t>
            </w:r>
            <w:r>
              <w:rPr>
                <w:rFonts w:hint="eastAsia"/>
              </w:rPr>
              <w:t>重复推送</w:t>
            </w:r>
          </w:p>
        </w:tc>
        <w:tc>
          <w:tcPr>
            <w:tcW w:w="720" w:type="dxa"/>
          </w:tcPr>
          <w:p w:rsidR="000870D1" w:rsidRDefault="00A96796" w:rsidP="004A033E">
            <w:pPr>
              <w:pStyle w:val="a7"/>
            </w:pPr>
            <w:r>
              <w:rPr>
                <w:rFonts w:hint="eastAsia"/>
              </w:rPr>
              <w:t>不断的弹窗，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您上的课程有更新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870D1" w:rsidRPr="008416C8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A96796" w:rsidP="004A033E">
            <w:pPr>
              <w:pStyle w:val="a7"/>
            </w:pPr>
            <w:proofErr w:type="gramStart"/>
            <w:r>
              <w:rPr>
                <w:rFonts w:hint="eastAsia"/>
              </w:rPr>
              <w:t>弹窗内容</w:t>
            </w:r>
            <w:proofErr w:type="gramEnd"/>
          </w:p>
        </w:tc>
        <w:tc>
          <w:tcPr>
            <w:tcW w:w="3012" w:type="dxa"/>
          </w:tcPr>
          <w:p w:rsidR="000870D1" w:rsidRDefault="00A96796" w:rsidP="004A033E">
            <w:pPr>
              <w:pStyle w:val="a7"/>
            </w:pPr>
            <w:r>
              <w:rPr>
                <w:rFonts w:hint="eastAsia"/>
              </w:rPr>
              <w:t>弹窗，宋体小四黑色</w:t>
            </w:r>
          </w:p>
        </w:tc>
      </w:tr>
      <w:tr w:rsidR="000870D1" w:rsidTr="004A033E">
        <w:trPr>
          <w:trHeight w:val="362"/>
        </w:trPr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正常推送</w:t>
            </w:r>
          </w:p>
        </w:tc>
        <w:tc>
          <w:tcPr>
            <w:tcW w:w="720" w:type="dxa"/>
          </w:tcPr>
          <w:p w:rsidR="000870D1" w:rsidRDefault="00A96796" w:rsidP="004A033E">
            <w:pPr>
              <w:pStyle w:val="a7"/>
            </w:pPr>
            <w:r>
              <w:t>”</w:t>
            </w:r>
            <w:r>
              <w:rPr>
                <w:rFonts w:hint="eastAsia"/>
              </w:rPr>
              <w:t>您上的课程有更新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870D1" w:rsidRPr="008416C8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A96796" w:rsidP="004A033E">
            <w:pPr>
              <w:pStyle w:val="a7"/>
            </w:pPr>
            <w:proofErr w:type="gramStart"/>
            <w:r>
              <w:rPr>
                <w:rFonts w:hint="eastAsia"/>
              </w:rPr>
              <w:t>弹窗内容</w:t>
            </w:r>
            <w:proofErr w:type="gramEnd"/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单击登陆之后页面跳转</w:t>
            </w:r>
          </w:p>
        </w:tc>
      </w:tr>
    </w:tbl>
    <w:p w:rsidR="00B05B99" w:rsidRPr="000870D1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17" w:name="_Toc501247618"/>
      <w:r w:rsidRPr="00C33F01">
        <w:rPr>
          <w:rFonts w:hint="eastAsia"/>
          <w:i w:val="0"/>
        </w:rPr>
        <w:t>环境要求</w:t>
      </w:r>
      <w:bookmarkEnd w:id="217"/>
    </w:p>
    <w:p w:rsidR="00B05B99" w:rsidRDefault="00B05B99" w:rsidP="00B05B99">
      <w:pPr>
        <w:pStyle w:val="3"/>
        <w:numPr>
          <w:ilvl w:val="2"/>
          <w:numId w:val="5"/>
        </w:numPr>
      </w:pPr>
      <w:bookmarkStart w:id="218" w:name="_Toc501247619"/>
      <w:r>
        <w:rPr>
          <w:rFonts w:hint="eastAsia"/>
        </w:rPr>
        <w:t>硬件</w:t>
      </w:r>
      <w:bookmarkEnd w:id="218"/>
    </w:p>
    <w:p w:rsidR="0006010C" w:rsidRDefault="0006010C" w:rsidP="0006010C">
      <w:pPr>
        <w:pStyle w:val="a7"/>
      </w:pPr>
      <w:r>
        <w:rPr>
          <w:rFonts w:hint="eastAsia"/>
        </w:rPr>
        <w:t>可以正常上网的一台电脑</w:t>
      </w:r>
    </w:p>
    <w:p w:rsidR="0006010C" w:rsidRDefault="0006010C" w:rsidP="0006010C">
      <w:pPr>
        <w:pStyle w:val="3"/>
        <w:numPr>
          <w:ilvl w:val="2"/>
          <w:numId w:val="5"/>
        </w:numPr>
      </w:pPr>
      <w:bookmarkStart w:id="219" w:name="_Toc501247620"/>
      <w:r>
        <w:rPr>
          <w:rFonts w:hint="eastAsia"/>
        </w:rPr>
        <w:t>软件</w:t>
      </w:r>
      <w:bookmarkEnd w:id="219"/>
    </w:p>
    <w:p w:rsidR="0006010C" w:rsidRDefault="0006010C" w:rsidP="0006010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010C" w:rsidRPr="00811449" w:rsidRDefault="0006010C" w:rsidP="0006010C">
      <w:pPr>
        <w:pStyle w:val="a7"/>
      </w:pPr>
      <w:r>
        <w:rPr>
          <w:rFonts w:hint="eastAsia"/>
        </w:rPr>
        <w:t>其它可以上网浏览的浏览器也可以</w:t>
      </w:r>
    </w:p>
    <w:p w:rsidR="00B05B99" w:rsidRPr="0006010C" w:rsidRDefault="00B05B99" w:rsidP="00B05B99">
      <w:pPr>
        <w:pStyle w:val="a7"/>
      </w:pPr>
    </w:p>
    <w:p w:rsidR="00B05B99" w:rsidRDefault="00B05B99" w:rsidP="0006010C"/>
    <w:p w:rsidR="00B05B99" w:rsidRDefault="00B05B99" w:rsidP="00B05B99">
      <w:pPr>
        <w:pStyle w:val="3"/>
        <w:numPr>
          <w:ilvl w:val="2"/>
          <w:numId w:val="5"/>
        </w:numPr>
      </w:pPr>
      <w:bookmarkStart w:id="220" w:name="_Toc501247621"/>
      <w:r>
        <w:rPr>
          <w:rFonts w:hint="eastAsia"/>
        </w:rPr>
        <w:t>其它</w:t>
      </w:r>
      <w:bookmarkEnd w:id="220"/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21" w:name="_Toc501247622"/>
      <w:r w:rsidRPr="00C33F01">
        <w:rPr>
          <w:rFonts w:hint="eastAsia"/>
          <w:i w:val="0"/>
        </w:rPr>
        <w:lastRenderedPageBreak/>
        <w:t>特殊的规程要求</w:t>
      </w:r>
      <w:bookmarkEnd w:id="221"/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22" w:name="_Toc501247623"/>
      <w:r w:rsidRPr="00C33F01">
        <w:rPr>
          <w:rFonts w:hint="eastAsia"/>
          <w:i w:val="0"/>
        </w:rPr>
        <w:t>用例间的依赖关系</w:t>
      </w:r>
      <w:bookmarkEnd w:id="222"/>
    </w:p>
    <w:p w:rsidR="00B05B99" w:rsidRDefault="00B05B99" w:rsidP="00B05B99">
      <w:pPr>
        <w:pStyle w:val="3"/>
        <w:numPr>
          <w:ilvl w:val="2"/>
          <w:numId w:val="5"/>
        </w:numPr>
      </w:pPr>
      <w:bookmarkStart w:id="223" w:name="_Toc501247624"/>
      <w:r>
        <w:rPr>
          <w:rFonts w:hint="eastAsia"/>
        </w:rPr>
        <w:t>所依赖的用例</w:t>
      </w:r>
      <w:bookmarkEnd w:id="2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05B99" w:rsidTr="00626356">
        <w:tc>
          <w:tcPr>
            <w:tcW w:w="1368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05B99" w:rsidTr="00626356">
        <w:tc>
          <w:tcPr>
            <w:tcW w:w="1368" w:type="dxa"/>
          </w:tcPr>
          <w:p w:rsidR="00B05B99" w:rsidRDefault="0006010C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05B99" w:rsidRDefault="0006010C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UC-2 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05B99" w:rsidTr="00626356">
        <w:trPr>
          <w:trHeight w:val="268"/>
        </w:trPr>
        <w:tc>
          <w:tcPr>
            <w:tcW w:w="1368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r>
        <w:rPr>
          <w:rFonts w:hint="eastAsia"/>
        </w:rPr>
        <w:t>依赖关系的性质</w:t>
      </w:r>
    </w:p>
    <w:p w:rsidR="00063337" w:rsidRDefault="00063337" w:rsidP="00B8113C"/>
    <w:p w:rsidR="00C42C07" w:rsidRDefault="00C42C07" w:rsidP="00B8113C"/>
    <w:p w:rsidR="00C42C07" w:rsidRDefault="00C42C07" w:rsidP="00B8113C"/>
    <w:p w:rsidR="00C42C07" w:rsidRDefault="00C42C07" w:rsidP="00B8113C"/>
    <w:p w:rsidR="00C42C07" w:rsidRDefault="008409F1" w:rsidP="00992DBA">
      <w:pPr>
        <w:pStyle w:val="a"/>
      </w:pPr>
      <w:bookmarkStart w:id="224" w:name="_Toc501247625"/>
      <w:r>
        <w:rPr>
          <w:rFonts w:hint="eastAsia"/>
        </w:rPr>
        <w:t>教师</w:t>
      </w:r>
      <w:r w:rsidR="00C42C07">
        <w:rPr>
          <w:rFonts w:hint="eastAsia"/>
        </w:rPr>
        <w:t>-</w:t>
      </w:r>
      <w:r>
        <w:rPr>
          <w:rFonts w:hint="eastAsia"/>
        </w:rPr>
        <w:t>添加课程公告测试</w:t>
      </w:r>
      <w:bookmarkEnd w:id="224"/>
    </w:p>
    <w:p w:rsidR="00C42C07" w:rsidRDefault="00C42C07" w:rsidP="00C42C07">
      <w:pPr>
        <w:pStyle w:val="a4"/>
        <w:widowControl w:val="0"/>
        <w:numPr>
          <w:ilvl w:val="1"/>
          <w:numId w:val="5"/>
        </w:numPr>
        <w:jc w:val="both"/>
      </w:pPr>
      <w:bookmarkStart w:id="225" w:name="_Toc501247626"/>
      <w:r>
        <w:rPr>
          <w:rFonts w:hint="eastAsia"/>
        </w:rPr>
        <w:t>测试项名称</w:t>
      </w:r>
      <w:bookmarkEnd w:id="2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C42C07" w:rsidTr="004A033E">
        <w:tc>
          <w:tcPr>
            <w:tcW w:w="198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C42C07" w:rsidTr="004A033E">
        <w:tc>
          <w:tcPr>
            <w:tcW w:w="198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C42C07" w:rsidRDefault="008409F1" w:rsidP="004A033E">
            <w:pPr>
              <w:pStyle w:val="a7"/>
            </w:pPr>
            <w:r>
              <w:t>TC-14-1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</w:p>
        </w:tc>
      </w:tr>
      <w:tr w:rsidR="00C42C07" w:rsidTr="004A033E">
        <w:trPr>
          <w:trHeight w:val="269"/>
        </w:trPr>
        <w:tc>
          <w:tcPr>
            <w:tcW w:w="198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C42C07" w:rsidRDefault="008409F1" w:rsidP="004A033E">
            <w:pPr>
              <w:pStyle w:val="a7"/>
            </w:pPr>
            <w:r>
              <w:t>TC-14-2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</w:p>
        </w:tc>
      </w:tr>
      <w:tr w:rsidR="00C42C07" w:rsidTr="004A033E">
        <w:trPr>
          <w:trHeight w:val="269"/>
        </w:trPr>
        <w:tc>
          <w:tcPr>
            <w:tcW w:w="198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置顶测试</w:t>
            </w:r>
          </w:p>
        </w:tc>
        <w:tc>
          <w:tcPr>
            <w:tcW w:w="1440" w:type="dxa"/>
          </w:tcPr>
          <w:p w:rsidR="00C42C07" w:rsidRDefault="008409F1" w:rsidP="004A033E">
            <w:pPr>
              <w:pStyle w:val="a7"/>
            </w:pPr>
            <w:r>
              <w:t>TC-14-3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</w:p>
        </w:tc>
      </w:tr>
    </w:tbl>
    <w:p w:rsidR="00C42C07" w:rsidRDefault="00C42C07" w:rsidP="00C42C07">
      <w:pPr>
        <w:pStyle w:val="a7"/>
      </w:pPr>
    </w:p>
    <w:p w:rsidR="00C42C07" w:rsidRDefault="00C42C07" w:rsidP="00C42C07">
      <w:pPr>
        <w:pStyle w:val="a4"/>
        <w:widowControl w:val="0"/>
        <w:numPr>
          <w:ilvl w:val="1"/>
          <w:numId w:val="5"/>
        </w:numPr>
        <w:jc w:val="both"/>
      </w:pPr>
      <w:bookmarkStart w:id="226" w:name="_Toc501247627"/>
      <w:r>
        <w:rPr>
          <w:rFonts w:hint="eastAsia"/>
        </w:rPr>
        <w:t>引用文档</w:t>
      </w:r>
      <w:bookmarkEnd w:id="2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C42C07" w:rsidTr="004A033E">
        <w:tc>
          <w:tcPr>
            <w:tcW w:w="180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C42C07" w:rsidTr="004A033E">
        <w:trPr>
          <w:trHeight w:val="371"/>
        </w:trPr>
        <w:tc>
          <w:tcPr>
            <w:tcW w:w="180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PRD-2017-G04-</w:t>
            </w:r>
            <w:r w:rsidR="008409F1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C42C07" w:rsidRDefault="00C42C07" w:rsidP="004A033E">
            <w:pPr>
              <w:pStyle w:val="a7"/>
            </w:pPr>
            <w:r>
              <w:t>UC-</w:t>
            </w:r>
            <w:r w:rsidR="008409F1">
              <w:rPr>
                <w:rFonts w:hint="eastAsia"/>
              </w:rPr>
              <w:t>1</w:t>
            </w:r>
          </w:p>
        </w:tc>
      </w:tr>
    </w:tbl>
    <w:p w:rsidR="00C42C07" w:rsidRDefault="00C42C07" w:rsidP="00C42C07">
      <w:pPr>
        <w:pStyle w:val="a7"/>
      </w:pPr>
    </w:p>
    <w:p w:rsidR="00C42C07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27" w:name="_Toc501247628"/>
      <w:r w:rsidRPr="00C33F01">
        <w:rPr>
          <w:rFonts w:hint="eastAsia"/>
          <w:i w:val="0"/>
        </w:rPr>
        <w:lastRenderedPageBreak/>
        <w:t>输入说明</w:t>
      </w:r>
      <w:bookmarkEnd w:id="227"/>
    </w:p>
    <w:p w:rsidR="00C42C07" w:rsidRPr="003F1E27" w:rsidRDefault="008409F1" w:rsidP="00C42C07">
      <w:pPr>
        <w:pStyle w:val="3"/>
        <w:numPr>
          <w:ilvl w:val="2"/>
          <w:numId w:val="5"/>
        </w:numPr>
      </w:pPr>
      <w:bookmarkStart w:id="228" w:name="_Toc50124762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42C07" w:rsidTr="004A033E">
        <w:tc>
          <w:tcPr>
            <w:tcW w:w="1008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42C07" w:rsidTr="004A033E">
        <w:tc>
          <w:tcPr>
            <w:tcW w:w="1008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TC</w:t>
            </w:r>
            <w:r>
              <w:t>-14-1-1</w:t>
            </w:r>
          </w:p>
        </w:tc>
        <w:tc>
          <w:tcPr>
            <w:tcW w:w="90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C42C07" w:rsidRDefault="00343BBF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C42C07" w:rsidTr="004A033E">
        <w:trPr>
          <w:trHeight w:val="362"/>
        </w:trPr>
        <w:tc>
          <w:tcPr>
            <w:tcW w:w="1008" w:type="dxa"/>
          </w:tcPr>
          <w:p w:rsidR="00C42C07" w:rsidRDefault="00343BBF" w:rsidP="004A033E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C42C07" w:rsidRDefault="00343BBF" w:rsidP="004A033E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C42C07" w:rsidRDefault="00343BBF" w:rsidP="004A033E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343BBF" w:rsidTr="004A033E">
        <w:trPr>
          <w:trHeight w:val="362"/>
        </w:trPr>
        <w:tc>
          <w:tcPr>
            <w:tcW w:w="1008" w:type="dxa"/>
          </w:tcPr>
          <w:p w:rsidR="00343BBF" w:rsidRDefault="00343BBF" w:rsidP="004A033E">
            <w:pPr>
              <w:pStyle w:val="a7"/>
            </w:pPr>
            <w:r>
              <w:t>TC-14-1-3</w:t>
            </w:r>
          </w:p>
        </w:tc>
        <w:tc>
          <w:tcPr>
            <w:tcW w:w="900" w:type="dxa"/>
          </w:tcPr>
          <w:p w:rsidR="00343BBF" w:rsidRDefault="00343BBF" w:rsidP="004A033E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343BBF" w:rsidRPr="00343BBF" w:rsidRDefault="00343BBF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课程公告续命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343BBF" w:rsidRDefault="00343BBF" w:rsidP="00343BBF">
            <w:pPr>
              <w:pStyle w:val="a7"/>
            </w:pPr>
            <w:r>
              <w:rPr>
                <w:rFonts w:hint="eastAsia"/>
              </w:rPr>
              <w:t>无效</w:t>
            </w:r>
            <w:r w:rsidR="004A033E">
              <w:rPr>
                <w:rFonts w:hint="eastAsia"/>
              </w:rPr>
              <w:t>等价类</w:t>
            </w:r>
          </w:p>
        </w:tc>
        <w:tc>
          <w:tcPr>
            <w:tcW w:w="1620" w:type="dxa"/>
          </w:tcPr>
          <w:p w:rsidR="00343BBF" w:rsidRDefault="00343BBF" w:rsidP="004A033E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343BBF" w:rsidRDefault="00343BBF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343BBF" w:rsidTr="004A033E">
        <w:trPr>
          <w:trHeight w:val="362"/>
        </w:trPr>
        <w:tc>
          <w:tcPr>
            <w:tcW w:w="1008" w:type="dxa"/>
          </w:tcPr>
          <w:p w:rsidR="00343BBF" w:rsidRDefault="004A033E" w:rsidP="004A033E">
            <w:pPr>
              <w:pStyle w:val="a7"/>
            </w:pPr>
            <w:r>
              <w:t>TC-14-1-4</w:t>
            </w:r>
          </w:p>
        </w:tc>
        <w:tc>
          <w:tcPr>
            <w:tcW w:w="90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343BBF" w:rsidRDefault="004A033E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343BBF" w:rsidRPr="004A033E" w:rsidRDefault="004A033E" w:rsidP="004A033E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343BBF" w:rsidTr="004A033E">
        <w:trPr>
          <w:trHeight w:val="362"/>
        </w:trPr>
        <w:tc>
          <w:tcPr>
            <w:tcW w:w="1008" w:type="dxa"/>
          </w:tcPr>
          <w:p w:rsidR="00343BBF" w:rsidRDefault="004A033E" w:rsidP="004A033E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343BBF" w:rsidRDefault="004A033E" w:rsidP="004A033E">
            <w:pPr>
              <w:pStyle w:val="a7"/>
            </w:pPr>
            <w:r>
              <w:t>“duajdkwqahkdnakjdnqwhdjkqbhdkjahdhwaw</w:t>
            </w:r>
            <w:r>
              <w:lastRenderedPageBreak/>
              <w:t>udhawkujdawdqandawkndqwkajajkdbjkawndnadfq”</w:t>
            </w:r>
          </w:p>
        </w:tc>
        <w:tc>
          <w:tcPr>
            <w:tcW w:w="126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343BBF" w:rsidRP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C42C07" w:rsidRDefault="00C42C07" w:rsidP="00C42C07">
      <w:pPr>
        <w:pStyle w:val="a7"/>
      </w:pPr>
    </w:p>
    <w:p w:rsidR="004A033E" w:rsidRDefault="004A033E" w:rsidP="004A033E">
      <w:pPr>
        <w:pStyle w:val="3"/>
        <w:numPr>
          <w:ilvl w:val="2"/>
          <w:numId w:val="5"/>
        </w:numPr>
      </w:pPr>
      <w:bookmarkStart w:id="229" w:name="_Toc50124763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2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A033E" w:rsidTr="004A033E"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4A033E" w:rsidRPr="00343BBF" w:rsidRDefault="004A033E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 w:rsidR="00992DBA">
              <w:t>&lt;</w:t>
            </w:r>
            <w:r w:rsidR="00992DBA"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A033E" w:rsidRPr="004A033E" w:rsidRDefault="004A033E" w:rsidP="004A033E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 w:rsidR="00992DBA">
              <w:rPr>
                <w:rFonts w:hint="eastAsia"/>
              </w:rPr>
              <w:t>，在内容</w:t>
            </w:r>
            <w:r>
              <w:rPr>
                <w:rFonts w:hint="eastAsia"/>
              </w:rPr>
              <w:t>输入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4A033E" w:rsidRDefault="00992DBA" w:rsidP="004A033E">
            <w:pPr>
              <w:pStyle w:val="a7"/>
            </w:pPr>
            <w:r>
              <w:rPr>
                <w:rFonts w:hint="eastAsia"/>
              </w:rPr>
              <w:t>内容</w:t>
            </w:r>
            <w:r w:rsidR="004A033E"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t>“duajdkwqahkdnakjdnqwhdjkqbhdkjahdhwawudhawkuj</w:t>
            </w:r>
            <w:r>
              <w:lastRenderedPageBreak/>
              <w:t>dawdqandawkndqwkajajkdbjkawndnadfq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</w:t>
            </w:r>
            <w:r w:rsidR="00992DBA">
              <w:rPr>
                <w:rFonts w:hint="eastAsia"/>
              </w:rPr>
              <w:lastRenderedPageBreak/>
              <w:t>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4A033E" w:rsidRDefault="00992DBA" w:rsidP="004A033E">
            <w:pPr>
              <w:pStyle w:val="a7"/>
            </w:pPr>
            <w:r>
              <w:rPr>
                <w:rFonts w:hint="eastAsia"/>
              </w:rPr>
              <w:t>内容</w:t>
            </w:r>
            <w:r w:rsidR="004A033E">
              <w:rPr>
                <w:rFonts w:hint="eastAsia"/>
              </w:rPr>
              <w:t>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A033E" w:rsidRP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 w:rsidR="00992DBA">
              <w:rPr>
                <w:rFonts w:hint="eastAsia"/>
              </w:rPr>
              <w:t>，在内容</w:t>
            </w:r>
            <w:r>
              <w:rPr>
                <w:rFonts w:hint="eastAsia"/>
              </w:rPr>
              <w:t>栏输入</w:t>
            </w:r>
          </w:p>
        </w:tc>
      </w:tr>
    </w:tbl>
    <w:p w:rsidR="004A033E" w:rsidRDefault="00992DBA" w:rsidP="00992DBA">
      <w:pPr>
        <w:pStyle w:val="3"/>
        <w:numPr>
          <w:ilvl w:val="2"/>
          <w:numId w:val="5"/>
        </w:numPr>
      </w:pPr>
      <w:bookmarkStart w:id="230" w:name="_Toc501247631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3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92DBA" w:rsidTr="00992DBA">
        <w:tc>
          <w:tcPr>
            <w:tcW w:w="1008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92DBA" w:rsidTr="00992DBA">
        <w:tc>
          <w:tcPr>
            <w:tcW w:w="1008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-14-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992DBA" w:rsidRDefault="00992DBA" w:rsidP="00992DBA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，鼠标单击同时置顶</w:t>
            </w:r>
            <w:r w:rsidR="003D2526">
              <w:rPr>
                <w:rFonts w:hint="eastAsia"/>
              </w:rPr>
              <w:t>，单击确定</w:t>
            </w:r>
          </w:p>
        </w:tc>
      </w:tr>
      <w:tr w:rsidR="00992DBA" w:rsidTr="00992DBA">
        <w:trPr>
          <w:trHeight w:val="362"/>
        </w:trPr>
        <w:tc>
          <w:tcPr>
            <w:tcW w:w="1008" w:type="dxa"/>
          </w:tcPr>
          <w:p w:rsidR="00992DBA" w:rsidRDefault="00992DBA" w:rsidP="00185717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，单击同时置顶</w:t>
            </w:r>
            <w:r w:rsidR="003D2526">
              <w:rPr>
                <w:rFonts w:hint="eastAsia"/>
              </w:rPr>
              <w:t>，单击确定</w:t>
            </w:r>
          </w:p>
        </w:tc>
      </w:tr>
    </w:tbl>
    <w:p w:rsidR="00992DBA" w:rsidRPr="00992DBA" w:rsidRDefault="00992DBA" w:rsidP="00992DBA"/>
    <w:p w:rsidR="00992DBA" w:rsidRDefault="00C42C07" w:rsidP="00992DBA">
      <w:pPr>
        <w:pStyle w:val="2"/>
        <w:numPr>
          <w:ilvl w:val="1"/>
          <w:numId w:val="5"/>
        </w:numPr>
        <w:rPr>
          <w:i w:val="0"/>
        </w:rPr>
      </w:pPr>
      <w:bookmarkStart w:id="231" w:name="_Toc501247632"/>
      <w:r w:rsidRPr="00C33F01">
        <w:rPr>
          <w:rFonts w:hint="eastAsia"/>
          <w:i w:val="0"/>
        </w:rPr>
        <w:t>输出说明</w:t>
      </w:r>
      <w:bookmarkEnd w:id="231"/>
    </w:p>
    <w:p w:rsidR="005965EF" w:rsidRPr="003F1E27" w:rsidRDefault="005965EF" w:rsidP="005965EF">
      <w:pPr>
        <w:pStyle w:val="3"/>
        <w:numPr>
          <w:ilvl w:val="2"/>
          <w:numId w:val="5"/>
        </w:numPr>
      </w:pPr>
      <w:bookmarkStart w:id="232" w:name="_Toc50124763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-14-1-1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5965EF" w:rsidRDefault="009A2368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5965EF" w:rsidRDefault="005965EF" w:rsidP="009A2368">
            <w:pPr>
              <w:pStyle w:val="a7"/>
            </w:pPr>
            <w:r>
              <w:t>“</w:t>
            </w:r>
            <w:r w:rsidR="009A2368"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内容包含敏感内容</w:t>
            </w:r>
          </w:p>
        </w:tc>
        <w:tc>
          <w:tcPr>
            <w:tcW w:w="720" w:type="dxa"/>
          </w:tcPr>
          <w:p w:rsidR="005965EF" w:rsidRPr="00343BBF" w:rsidRDefault="005965EF" w:rsidP="00185717">
            <w:pPr>
              <w:pStyle w:val="a7"/>
            </w:pPr>
            <w:r>
              <w:lastRenderedPageBreak/>
              <w:t>“</w:t>
            </w:r>
            <w:r w:rsidR="009A2368">
              <w:rPr>
                <w:rFonts w:hint="eastAsia"/>
              </w:rPr>
              <w:t>标</w:t>
            </w:r>
            <w:r w:rsidR="009A2368">
              <w:rPr>
                <w:rFonts w:hint="eastAsia"/>
              </w:rPr>
              <w:lastRenderedPageBreak/>
              <w:t>题包含敏感内容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5965EF" w:rsidRDefault="00DB24E9" w:rsidP="00185717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lastRenderedPageBreak/>
              <w:t>TC-14-1-4</w:t>
            </w:r>
          </w:p>
        </w:tc>
        <w:tc>
          <w:tcPr>
            <w:tcW w:w="900" w:type="dxa"/>
          </w:tcPr>
          <w:p w:rsidR="005965EF" w:rsidRDefault="005965EF" w:rsidP="00D13086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5965EF" w:rsidRDefault="00DB24E9" w:rsidP="0018571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992AD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DB24E9" w:rsidP="00185717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5965EF" w:rsidRDefault="005965EF" w:rsidP="009A2368">
            <w:pPr>
              <w:pStyle w:val="a7"/>
            </w:pPr>
            <w:r>
              <w:rPr>
                <w:rFonts w:hint="eastAsia"/>
              </w:rPr>
              <w:t>标题长度</w:t>
            </w:r>
            <w:r w:rsidR="00DB24E9">
              <w:rPr>
                <w:rFonts w:hint="eastAsia"/>
              </w:rPr>
              <w:t>过长</w:t>
            </w:r>
          </w:p>
        </w:tc>
        <w:tc>
          <w:tcPr>
            <w:tcW w:w="720" w:type="dxa"/>
          </w:tcPr>
          <w:p w:rsidR="005965EF" w:rsidRDefault="00DB24E9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DB24E9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DB24E9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5965EF" w:rsidRDefault="005965EF" w:rsidP="005965EF">
      <w:pPr>
        <w:pStyle w:val="a7"/>
      </w:pPr>
    </w:p>
    <w:p w:rsidR="005965EF" w:rsidRDefault="005965EF" w:rsidP="005965EF">
      <w:pPr>
        <w:pStyle w:val="3"/>
        <w:numPr>
          <w:ilvl w:val="2"/>
          <w:numId w:val="5"/>
        </w:numPr>
      </w:pPr>
      <w:bookmarkStart w:id="233" w:name="_Toc50124763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 w:rsidR="009A2368">
        <w:rPr>
          <w:rFonts w:hint="eastAsia"/>
        </w:rPr>
        <w:t>输出</w:t>
      </w:r>
      <w:r>
        <w:rPr>
          <w:rFonts w:hint="eastAsia"/>
        </w:rPr>
        <w:t>测试</w:t>
      </w:r>
      <w:bookmarkEnd w:id="23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输出</w:t>
            </w:r>
            <w:r w:rsidR="005965EF">
              <w:rPr>
                <w:rFonts w:hint="eastAsia"/>
              </w:rPr>
              <w:t>方式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t>“</w:t>
            </w:r>
            <w:r w:rsidR="00655AE5"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5965EF" w:rsidRPr="00343BBF" w:rsidRDefault="005965EF" w:rsidP="00185717">
            <w:pPr>
              <w:pStyle w:val="a7"/>
            </w:pPr>
            <w:r>
              <w:t>“</w:t>
            </w:r>
            <w:r w:rsidR="00655AE5">
              <w:rPr>
                <w:rFonts w:hint="eastAsia"/>
              </w:rPr>
              <w:t>内容</w:t>
            </w:r>
            <w:r w:rsidR="009A2368">
              <w:rPr>
                <w:rFonts w:hint="eastAsia"/>
              </w:rPr>
              <w:t>包含敏感内容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 w:rsidR="00655AE5">
              <w:rPr>
                <w:rFonts w:hint="eastAsia"/>
              </w:rPr>
              <w:t>内容</w:t>
            </w:r>
            <w:r>
              <w:rPr>
                <w:rFonts w:hint="eastAsia"/>
              </w:rPr>
              <w:t>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5965EF" w:rsidRDefault="005965EF" w:rsidP="00655AE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5965EF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5965EF" w:rsidRDefault="00655AE5" w:rsidP="00655AE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655AE5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5965EF" w:rsidRDefault="005965EF" w:rsidP="005965EF">
      <w:pPr>
        <w:pStyle w:val="3"/>
        <w:numPr>
          <w:ilvl w:val="2"/>
          <w:numId w:val="5"/>
        </w:numPr>
      </w:pPr>
      <w:bookmarkStart w:id="234" w:name="_Toc501247635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 w:rsidR="0077231A">
        <w:rPr>
          <w:rFonts w:hint="eastAsia"/>
        </w:rPr>
        <w:t>输出</w:t>
      </w:r>
      <w:r>
        <w:rPr>
          <w:rFonts w:hint="eastAsia"/>
        </w:rPr>
        <w:t>测试</w:t>
      </w:r>
      <w:bookmarkEnd w:id="23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输出</w:t>
            </w:r>
            <w:r w:rsidR="005965EF">
              <w:rPr>
                <w:rFonts w:hint="eastAsia"/>
              </w:rPr>
              <w:t>方式</w:t>
            </w:r>
          </w:p>
        </w:tc>
      </w:tr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-14-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复选框显示勾选状态</w:t>
            </w:r>
            <w:r w:rsidR="003D2526">
              <w:rPr>
                <w:rFonts w:hint="eastAsia"/>
              </w:rPr>
              <w:t>，公告状态置顶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3D252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 w:rsidR="003D2526">
              <w:rPr>
                <w:rFonts w:hint="eastAsia"/>
              </w:rPr>
              <w:t>，更新课程公告状态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复选框不显示勾选状态</w:t>
            </w:r>
            <w:r w:rsidR="003D2526">
              <w:rPr>
                <w:rFonts w:hint="eastAsia"/>
              </w:rPr>
              <w:t>，公告状态不置顶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3D252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 w:rsidR="003D2526">
              <w:rPr>
                <w:rFonts w:hint="eastAsia"/>
              </w:rPr>
              <w:t>，更新课程公告状态</w:t>
            </w:r>
          </w:p>
        </w:tc>
      </w:tr>
    </w:tbl>
    <w:p w:rsidR="005965EF" w:rsidRPr="00992DBA" w:rsidRDefault="005965EF" w:rsidP="005965EF"/>
    <w:p w:rsidR="005965EF" w:rsidRPr="005965EF" w:rsidRDefault="005965EF" w:rsidP="005965EF"/>
    <w:p w:rsidR="00C42C07" w:rsidRPr="00C33F01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35" w:name="_Toc501247636"/>
      <w:r w:rsidRPr="00C33F01">
        <w:rPr>
          <w:rFonts w:hint="eastAsia"/>
          <w:i w:val="0"/>
        </w:rPr>
        <w:t>环境要求</w:t>
      </w:r>
      <w:bookmarkEnd w:id="235"/>
    </w:p>
    <w:p w:rsidR="00D13086" w:rsidRDefault="00D13086" w:rsidP="00D13086">
      <w:pPr>
        <w:pStyle w:val="3"/>
        <w:numPr>
          <w:ilvl w:val="2"/>
          <w:numId w:val="5"/>
        </w:numPr>
      </w:pPr>
      <w:bookmarkStart w:id="236" w:name="_Toc501247637"/>
      <w:r>
        <w:rPr>
          <w:rFonts w:hint="eastAsia"/>
        </w:rPr>
        <w:t>硬件</w:t>
      </w:r>
      <w:bookmarkEnd w:id="236"/>
    </w:p>
    <w:p w:rsidR="00D13086" w:rsidRDefault="00D13086" w:rsidP="00D13086">
      <w:pPr>
        <w:pStyle w:val="a7"/>
      </w:pPr>
      <w:r>
        <w:rPr>
          <w:rFonts w:hint="eastAsia"/>
        </w:rPr>
        <w:t>可以正常上网的一台电脑</w:t>
      </w:r>
    </w:p>
    <w:p w:rsidR="00D13086" w:rsidRDefault="00D13086" w:rsidP="00D13086">
      <w:pPr>
        <w:pStyle w:val="3"/>
        <w:numPr>
          <w:ilvl w:val="2"/>
          <w:numId w:val="5"/>
        </w:numPr>
      </w:pPr>
      <w:bookmarkStart w:id="237" w:name="_Toc501247638"/>
      <w:r>
        <w:rPr>
          <w:rFonts w:hint="eastAsia"/>
        </w:rPr>
        <w:t>软件</w:t>
      </w:r>
      <w:bookmarkEnd w:id="237"/>
    </w:p>
    <w:p w:rsidR="00D13086" w:rsidRDefault="00D13086" w:rsidP="00D1308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13086" w:rsidRPr="00811449" w:rsidRDefault="00D13086" w:rsidP="00D13086">
      <w:pPr>
        <w:pStyle w:val="a7"/>
      </w:pPr>
      <w:r>
        <w:rPr>
          <w:rFonts w:hint="eastAsia"/>
        </w:rPr>
        <w:t>其它可以上网浏览的浏览器也可以</w:t>
      </w:r>
    </w:p>
    <w:p w:rsidR="00D13086" w:rsidRPr="0006010C" w:rsidRDefault="00D13086" w:rsidP="00D13086">
      <w:pPr>
        <w:pStyle w:val="a7"/>
      </w:pPr>
    </w:p>
    <w:p w:rsidR="00D13086" w:rsidRDefault="00D13086" w:rsidP="00D13086"/>
    <w:p w:rsidR="00C42C07" w:rsidRDefault="00C42C07" w:rsidP="00C42C07">
      <w:pPr>
        <w:pStyle w:val="3"/>
        <w:numPr>
          <w:ilvl w:val="2"/>
          <w:numId w:val="5"/>
        </w:numPr>
      </w:pPr>
      <w:bookmarkStart w:id="238" w:name="_Toc501247639"/>
      <w:r>
        <w:rPr>
          <w:rFonts w:hint="eastAsia"/>
        </w:rPr>
        <w:t>其它</w:t>
      </w:r>
      <w:bookmarkEnd w:id="238"/>
    </w:p>
    <w:p w:rsidR="00C42C07" w:rsidRDefault="00C42C07" w:rsidP="00C42C07">
      <w:pPr>
        <w:pStyle w:val="a7"/>
      </w:pPr>
    </w:p>
    <w:p w:rsidR="00C42C07" w:rsidRPr="00C33F01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39" w:name="_Toc501247640"/>
      <w:r w:rsidRPr="00C33F01">
        <w:rPr>
          <w:rFonts w:hint="eastAsia"/>
          <w:i w:val="0"/>
        </w:rPr>
        <w:lastRenderedPageBreak/>
        <w:t>特殊的规程要求</w:t>
      </w:r>
      <w:bookmarkEnd w:id="239"/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Pr="00C33F01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40" w:name="_Toc501247641"/>
      <w:r w:rsidRPr="00C33F01">
        <w:rPr>
          <w:rFonts w:hint="eastAsia"/>
          <w:i w:val="0"/>
        </w:rPr>
        <w:t>用例间的依赖关系</w:t>
      </w:r>
      <w:bookmarkEnd w:id="240"/>
    </w:p>
    <w:p w:rsidR="00C42C07" w:rsidRDefault="00C42C07" w:rsidP="00C42C07">
      <w:pPr>
        <w:pStyle w:val="3"/>
        <w:numPr>
          <w:ilvl w:val="2"/>
          <w:numId w:val="5"/>
        </w:numPr>
      </w:pPr>
      <w:bookmarkStart w:id="241" w:name="_Toc501247642"/>
      <w:r>
        <w:rPr>
          <w:rFonts w:hint="eastAsia"/>
        </w:rPr>
        <w:t>所依赖的用例</w:t>
      </w:r>
      <w:bookmarkEnd w:id="2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C42C07" w:rsidTr="004A033E">
        <w:tc>
          <w:tcPr>
            <w:tcW w:w="1368" w:type="dxa"/>
          </w:tcPr>
          <w:p w:rsidR="00C42C07" w:rsidRDefault="00C42C07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C42C07" w:rsidRDefault="00C42C07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C42C07" w:rsidTr="004A033E">
        <w:tc>
          <w:tcPr>
            <w:tcW w:w="1368" w:type="dxa"/>
          </w:tcPr>
          <w:p w:rsidR="00C42C07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C42C07" w:rsidRDefault="00D13086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C42C07" w:rsidTr="004A033E">
        <w:trPr>
          <w:trHeight w:val="268"/>
        </w:trPr>
        <w:tc>
          <w:tcPr>
            <w:tcW w:w="1368" w:type="dxa"/>
          </w:tcPr>
          <w:p w:rsidR="00C42C07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C42C07" w:rsidRDefault="00C42C07" w:rsidP="004A033E">
            <w:pPr>
              <w:spacing w:line="320" w:lineRule="exact"/>
              <w:rPr>
                <w:sz w:val="28"/>
              </w:rPr>
            </w:pPr>
          </w:p>
        </w:tc>
      </w:tr>
    </w:tbl>
    <w:p w:rsidR="00C42C07" w:rsidRDefault="00C42C07" w:rsidP="00C42C07">
      <w:pPr>
        <w:pStyle w:val="a7"/>
      </w:pPr>
    </w:p>
    <w:p w:rsidR="00C42C07" w:rsidRDefault="00C42C07" w:rsidP="00C42C07">
      <w:r>
        <w:rPr>
          <w:rFonts w:hint="eastAsia"/>
        </w:rPr>
        <w:t>依赖关系的性质</w:t>
      </w:r>
    </w:p>
    <w:p w:rsidR="00D13086" w:rsidRDefault="00D13086" w:rsidP="00D13086">
      <w:pPr>
        <w:pStyle w:val="a"/>
      </w:pPr>
      <w:bookmarkStart w:id="242" w:name="_Toc50124764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修改课程公告测试</w:t>
      </w:r>
      <w:bookmarkEnd w:id="242"/>
    </w:p>
    <w:p w:rsidR="00D13086" w:rsidRDefault="00D13086" w:rsidP="00D13086">
      <w:pPr>
        <w:pStyle w:val="a4"/>
        <w:widowControl w:val="0"/>
        <w:numPr>
          <w:ilvl w:val="1"/>
          <w:numId w:val="5"/>
        </w:numPr>
        <w:jc w:val="both"/>
      </w:pPr>
      <w:bookmarkStart w:id="243" w:name="_Toc501247644"/>
      <w:r>
        <w:rPr>
          <w:rFonts w:hint="eastAsia"/>
        </w:rPr>
        <w:t>测试项名称</w:t>
      </w:r>
      <w:bookmarkEnd w:id="24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D13086" w:rsidTr="00185717"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D13086" w:rsidTr="00185717"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D13086" w:rsidRDefault="00A35DBA" w:rsidP="00185717">
            <w:pPr>
              <w:pStyle w:val="a7"/>
            </w:pPr>
            <w:r>
              <w:t>TC-15</w:t>
            </w:r>
            <w:r w:rsidR="00D13086">
              <w:t>-1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</w:p>
        </w:tc>
      </w:tr>
      <w:tr w:rsidR="00D13086" w:rsidTr="00185717">
        <w:trPr>
          <w:trHeight w:val="269"/>
        </w:trPr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-2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</w:p>
        </w:tc>
      </w:tr>
      <w:tr w:rsidR="00D13086" w:rsidTr="00185717">
        <w:trPr>
          <w:trHeight w:val="269"/>
        </w:trPr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置顶测试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-3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a4"/>
        <w:widowControl w:val="0"/>
        <w:numPr>
          <w:ilvl w:val="1"/>
          <w:numId w:val="5"/>
        </w:numPr>
        <w:jc w:val="both"/>
      </w:pPr>
      <w:bookmarkStart w:id="244" w:name="_Toc501247645"/>
      <w:r>
        <w:rPr>
          <w:rFonts w:hint="eastAsia"/>
        </w:rPr>
        <w:t>引用文档</w:t>
      </w:r>
      <w:bookmarkEnd w:id="2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D13086" w:rsidTr="00185717">
        <w:tc>
          <w:tcPr>
            <w:tcW w:w="18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D13086" w:rsidTr="00185717">
        <w:trPr>
          <w:trHeight w:val="371"/>
        </w:trPr>
        <w:tc>
          <w:tcPr>
            <w:tcW w:w="18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D13086" w:rsidRDefault="00D13086" w:rsidP="00185717">
            <w:pPr>
              <w:pStyle w:val="a7"/>
            </w:pPr>
            <w:r>
              <w:t>UC-</w:t>
            </w:r>
            <w:r>
              <w:rPr>
                <w:rFonts w:hint="eastAsia"/>
              </w:rPr>
              <w:t>2</w:t>
            </w: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45" w:name="_Toc501247646"/>
      <w:r w:rsidRPr="00C33F01">
        <w:rPr>
          <w:rFonts w:hint="eastAsia"/>
          <w:i w:val="0"/>
        </w:rPr>
        <w:t>输入说明</w:t>
      </w:r>
      <w:bookmarkEnd w:id="245"/>
    </w:p>
    <w:p w:rsidR="00D13086" w:rsidRPr="003F1E27" w:rsidRDefault="00D13086" w:rsidP="00D13086">
      <w:pPr>
        <w:pStyle w:val="3"/>
        <w:numPr>
          <w:ilvl w:val="2"/>
          <w:numId w:val="5"/>
        </w:numPr>
      </w:pPr>
      <w:bookmarkStart w:id="246" w:name="_Toc50124764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</w:t>
            </w:r>
            <w:r w:rsidR="00A35DBA">
              <w:t>15</w:t>
            </w:r>
            <w:r>
              <w:t>-1-1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-1-3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课程公告续命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-1-4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“duajdkwqahkdnakjdnqwhdjkqbhdkjahdhwawudhawkujdawdqandawkndqwkaj</w:t>
            </w:r>
            <w:r>
              <w:lastRenderedPageBreak/>
              <w:t>ajkdbjkawndnadfq”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3"/>
        <w:numPr>
          <w:ilvl w:val="2"/>
          <w:numId w:val="5"/>
        </w:numPr>
      </w:pPr>
      <w:bookmarkStart w:id="247" w:name="_Toc50124764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4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D13086" w:rsidRDefault="00D13086" w:rsidP="00D13086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“duajdkwqahkdnakjdnqwhdjkqbhdkjahdhwawudhawkujdawdqandawkndqwkajajkdbjkawndnadfq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</w:t>
            </w:r>
            <w:r>
              <w:rPr>
                <w:rFonts w:hint="eastAsia"/>
              </w:rPr>
              <w:lastRenderedPageBreak/>
              <w:t>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</w:t>
            </w:r>
            <w:r>
              <w:rPr>
                <w:rFonts w:hint="eastAsia"/>
              </w:rPr>
              <w:lastRenderedPageBreak/>
              <w:t>祸福避趋之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</w:tbl>
    <w:p w:rsidR="00D13086" w:rsidRDefault="00D13086" w:rsidP="00D13086">
      <w:pPr>
        <w:pStyle w:val="3"/>
        <w:numPr>
          <w:ilvl w:val="2"/>
          <w:numId w:val="5"/>
        </w:numPr>
      </w:pPr>
      <w:bookmarkStart w:id="248" w:name="_Toc501247649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4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，鼠标单击同时置顶，单击确定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，单击同时置顶，单击确定</w:t>
            </w:r>
          </w:p>
        </w:tc>
      </w:tr>
    </w:tbl>
    <w:p w:rsidR="00D13086" w:rsidRPr="00992DBA" w:rsidRDefault="00D13086" w:rsidP="00D13086"/>
    <w:p w:rsidR="00D13086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49" w:name="_Toc501247650"/>
      <w:r w:rsidRPr="00C33F01">
        <w:rPr>
          <w:rFonts w:hint="eastAsia"/>
          <w:i w:val="0"/>
        </w:rPr>
        <w:t>输出说明</w:t>
      </w:r>
      <w:bookmarkEnd w:id="249"/>
    </w:p>
    <w:p w:rsidR="00D13086" w:rsidRPr="003F1E27" w:rsidRDefault="00D13086" w:rsidP="00D13086">
      <w:pPr>
        <w:pStyle w:val="3"/>
        <w:numPr>
          <w:ilvl w:val="2"/>
          <w:numId w:val="5"/>
        </w:numPr>
      </w:pPr>
      <w:bookmarkStart w:id="250" w:name="_Toc50124765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A35DBA">
              <w:t>15</w:t>
            </w:r>
            <w:r>
              <w:t>-1-1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-1-3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-1-4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</w:t>
            </w:r>
            <w:r>
              <w:rPr>
                <w:rFonts w:hint="eastAsia"/>
              </w:rPr>
              <w:lastRenderedPageBreak/>
              <w:t>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lastRenderedPageBreak/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3"/>
        <w:numPr>
          <w:ilvl w:val="2"/>
          <w:numId w:val="5"/>
        </w:numPr>
      </w:pPr>
      <w:bookmarkStart w:id="251" w:name="_Toc50124765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5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内容包含敏感内容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D13086" w:rsidRDefault="00D13086" w:rsidP="00D13086">
      <w:pPr>
        <w:pStyle w:val="3"/>
        <w:numPr>
          <w:ilvl w:val="2"/>
          <w:numId w:val="5"/>
        </w:numPr>
      </w:pPr>
      <w:bookmarkStart w:id="252" w:name="_Toc50124765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5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复选框显示勾</w:t>
            </w:r>
            <w:r>
              <w:rPr>
                <w:rFonts w:hint="eastAsia"/>
              </w:rPr>
              <w:lastRenderedPageBreak/>
              <w:t>选状态，公告状态置顶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>
              <w:rPr>
                <w:rFonts w:hint="eastAsia"/>
              </w:rPr>
              <w:t>，更新课程公告状态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lastRenderedPageBreak/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复选框不显示勾选状态，公告状态不置顶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>
              <w:rPr>
                <w:rFonts w:hint="eastAsia"/>
              </w:rPr>
              <w:t>，更新课程公告状态</w:t>
            </w:r>
          </w:p>
        </w:tc>
      </w:tr>
    </w:tbl>
    <w:p w:rsidR="00D13086" w:rsidRPr="00992DBA" w:rsidRDefault="00D13086" w:rsidP="00D13086"/>
    <w:p w:rsidR="00D13086" w:rsidRPr="005965EF" w:rsidRDefault="00D13086" w:rsidP="00D13086"/>
    <w:p w:rsidR="00D13086" w:rsidRPr="00C33F01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53" w:name="_Toc501247654"/>
      <w:r w:rsidRPr="00C33F01">
        <w:rPr>
          <w:rFonts w:hint="eastAsia"/>
          <w:i w:val="0"/>
        </w:rPr>
        <w:t>环境要求</w:t>
      </w:r>
      <w:bookmarkEnd w:id="253"/>
    </w:p>
    <w:p w:rsidR="00D13086" w:rsidRDefault="00D13086" w:rsidP="00D13086">
      <w:pPr>
        <w:pStyle w:val="3"/>
        <w:numPr>
          <w:ilvl w:val="2"/>
          <w:numId w:val="5"/>
        </w:numPr>
      </w:pPr>
      <w:bookmarkStart w:id="254" w:name="_Toc501247655"/>
      <w:r>
        <w:rPr>
          <w:rFonts w:hint="eastAsia"/>
        </w:rPr>
        <w:t>硬件</w:t>
      </w:r>
      <w:bookmarkEnd w:id="254"/>
    </w:p>
    <w:p w:rsidR="00D13086" w:rsidRDefault="00D13086" w:rsidP="00D13086">
      <w:pPr>
        <w:pStyle w:val="a7"/>
      </w:pPr>
      <w:r>
        <w:rPr>
          <w:rFonts w:hint="eastAsia"/>
        </w:rPr>
        <w:t>可以正常上网的一台电脑</w:t>
      </w:r>
    </w:p>
    <w:p w:rsidR="00D13086" w:rsidRDefault="00D13086" w:rsidP="00D13086">
      <w:pPr>
        <w:pStyle w:val="3"/>
        <w:numPr>
          <w:ilvl w:val="2"/>
          <w:numId w:val="5"/>
        </w:numPr>
      </w:pPr>
      <w:bookmarkStart w:id="255" w:name="_Toc501247656"/>
      <w:r>
        <w:rPr>
          <w:rFonts w:hint="eastAsia"/>
        </w:rPr>
        <w:t>软件</w:t>
      </w:r>
      <w:bookmarkEnd w:id="255"/>
    </w:p>
    <w:p w:rsidR="00D13086" w:rsidRDefault="00D13086" w:rsidP="00D1308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13086" w:rsidRPr="00811449" w:rsidRDefault="00D13086" w:rsidP="00D13086">
      <w:pPr>
        <w:pStyle w:val="a7"/>
      </w:pPr>
      <w:r>
        <w:rPr>
          <w:rFonts w:hint="eastAsia"/>
        </w:rPr>
        <w:t>其它可以上网浏览的浏览器也可以</w:t>
      </w:r>
    </w:p>
    <w:p w:rsidR="00D13086" w:rsidRPr="0006010C" w:rsidRDefault="00D13086" w:rsidP="00D13086">
      <w:pPr>
        <w:pStyle w:val="a7"/>
      </w:pPr>
    </w:p>
    <w:p w:rsidR="00D13086" w:rsidRDefault="00D13086" w:rsidP="00D13086"/>
    <w:p w:rsidR="00D13086" w:rsidRDefault="00D13086" w:rsidP="00D13086">
      <w:pPr>
        <w:pStyle w:val="3"/>
        <w:numPr>
          <w:ilvl w:val="2"/>
          <w:numId w:val="5"/>
        </w:numPr>
      </w:pPr>
      <w:bookmarkStart w:id="256" w:name="_Toc501247657"/>
      <w:r>
        <w:rPr>
          <w:rFonts w:hint="eastAsia"/>
        </w:rPr>
        <w:t>其它</w:t>
      </w:r>
      <w:bookmarkEnd w:id="256"/>
    </w:p>
    <w:p w:rsidR="00D13086" w:rsidRDefault="00D13086" w:rsidP="00D13086">
      <w:pPr>
        <w:pStyle w:val="a7"/>
      </w:pPr>
    </w:p>
    <w:p w:rsidR="00D13086" w:rsidRPr="00C33F01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57" w:name="_Toc501247658"/>
      <w:r w:rsidRPr="00C33F01">
        <w:rPr>
          <w:rFonts w:hint="eastAsia"/>
          <w:i w:val="0"/>
        </w:rPr>
        <w:t>特殊的规程要求</w:t>
      </w:r>
      <w:bookmarkEnd w:id="257"/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Pr="00C33F01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58" w:name="_Toc501247659"/>
      <w:r w:rsidRPr="00C33F01">
        <w:rPr>
          <w:rFonts w:hint="eastAsia"/>
          <w:i w:val="0"/>
        </w:rPr>
        <w:lastRenderedPageBreak/>
        <w:t>用例间的依赖关系</w:t>
      </w:r>
      <w:bookmarkEnd w:id="258"/>
    </w:p>
    <w:p w:rsidR="00D13086" w:rsidRDefault="00D13086" w:rsidP="00D13086">
      <w:pPr>
        <w:pStyle w:val="3"/>
        <w:numPr>
          <w:ilvl w:val="2"/>
          <w:numId w:val="5"/>
        </w:numPr>
      </w:pPr>
      <w:bookmarkStart w:id="259" w:name="_Toc501247660"/>
      <w:r>
        <w:rPr>
          <w:rFonts w:hint="eastAsia"/>
        </w:rPr>
        <w:t>所依赖的用例</w:t>
      </w:r>
      <w:bookmarkEnd w:id="2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D13086" w:rsidTr="00185717">
        <w:tc>
          <w:tcPr>
            <w:tcW w:w="1368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D13086" w:rsidTr="00185717">
        <w:tc>
          <w:tcPr>
            <w:tcW w:w="1368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D13086" w:rsidTr="00185717">
        <w:trPr>
          <w:trHeight w:val="268"/>
        </w:trPr>
        <w:tc>
          <w:tcPr>
            <w:tcW w:w="1368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r>
        <w:rPr>
          <w:rFonts w:hint="eastAsia"/>
        </w:rPr>
        <w:t>依赖关系的性质</w:t>
      </w:r>
    </w:p>
    <w:p w:rsidR="00D13086" w:rsidRDefault="00D13086" w:rsidP="00C42C07"/>
    <w:p w:rsidR="00D13086" w:rsidRDefault="00D13086" w:rsidP="00C42C07"/>
    <w:p w:rsidR="0006010C" w:rsidRDefault="00A35DBA" w:rsidP="00992DBA">
      <w:pPr>
        <w:pStyle w:val="a"/>
      </w:pPr>
      <w:bookmarkStart w:id="260" w:name="_Toc50124766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 w:rsidR="0006010C">
        <w:rPr>
          <w:rFonts w:hint="eastAsia"/>
        </w:rPr>
        <w:t>测试</w:t>
      </w:r>
      <w:bookmarkEnd w:id="260"/>
    </w:p>
    <w:p w:rsidR="0006010C" w:rsidRDefault="0006010C" w:rsidP="0006010C">
      <w:pPr>
        <w:pStyle w:val="a4"/>
        <w:widowControl w:val="0"/>
        <w:numPr>
          <w:ilvl w:val="1"/>
          <w:numId w:val="5"/>
        </w:numPr>
        <w:jc w:val="both"/>
      </w:pPr>
      <w:bookmarkStart w:id="261" w:name="_Toc501247662"/>
      <w:r>
        <w:rPr>
          <w:rFonts w:hint="eastAsia"/>
        </w:rPr>
        <w:t>测试项名称</w:t>
      </w:r>
      <w:bookmarkEnd w:id="2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6010C" w:rsidTr="004A033E">
        <w:tc>
          <w:tcPr>
            <w:tcW w:w="198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6010C" w:rsidTr="004A033E">
        <w:tc>
          <w:tcPr>
            <w:tcW w:w="1980" w:type="dxa"/>
          </w:tcPr>
          <w:p w:rsidR="0006010C" w:rsidRDefault="00A35DBA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删除课程公告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6010C" w:rsidRDefault="00A35DBA" w:rsidP="004A033E">
            <w:pPr>
              <w:pStyle w:val="a7"/>
            </w:pPr>
            <w:r>
              <w:t>TC-16-1</w:t>
            </w: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</w:p>
        </w:tc>
      </w:tr>
      <w:tr w:rsidR="0006010C" w:rsidTr="004A033E">
        <w:trPr>
          <w:trHeight w:val="269"/>
        </w:trPr>
        <w:tc>
          <w:tcPr>
            <w:tcW w:w="198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</w:p>
        </w:tc>
      </w:tr>
      <w:tr w:rsidR="0006010C" w:rsidTr="004A033E">
        <w:trPr>
          <w:trHeight w:val="269"/>
        </w:trPr>
        <w:tc>
          <w:tcPr>
            <w:tcW w:w="198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pPr>
        <w:pStyle w:val="a4"/>
        <w:widowControl w:val="0"/>
        <w:numPr>
          <w:ilvl w:val="1"/>
          <w:numId w:val="5"/>
        </w:numPr>
        <w:jc w:val="both"/>
      </w:pPr>
      <w:bookmarkStart w:id="262" w:name="_Toc501247663"/>
      <w:r>
        <w:rPr>
          <w:rFonts w:hint="eastAsia"/>
        </w:rPr>
        <w:t>引用文档</w:t>
      </w:r>
      <w:bookmarkEnd w:id="2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6010C" w:rsidTr="004A033E">
        <w:tc>
          <w:tcPr>
            <w:tcW w:w="18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6010C" w:rsidTr="004A033E">
        <w:trPr>
          <w:trHeight w:val="371"/>
        </w:trPr>
        <w:tc>
          <w:tcPr>
            <w:tcW w:w="18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PRD-2017-G04-</w:t>
            </w:r>
            <w:r w:rsidR="00A35DBA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06010C" w:rsidRDefault="0006010C" w:rsidP="004A033E">
            <w:pPr>
              <w:pStyle w:val="a7"/>
            </w:pPr>
            <w:r>
              <w:t>UC-</w:t>
            </w:r>
            <w:r>
              <w:rPr>
                <w:rFonts w:hint="eastAsia"/>
              </w:rPr>
              <w:t>3</w:t>
            </w: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63" w:name="_Toc501247664"/>
      <w:r w:rsidRPr="00C33F01">
        <w:rPr>
          <w:rFonts w:hint="eastAsia"/>
          <w:i w:val="0"/>
        </w:rPr>
        <w:t>输入说明</w:t>
      </w:r>
      <w:bookmarkEnd w:id="263"/>
    </w:p>
    <w:p w:rsidR="0006010C" w:rsidRPr="003F1E27" w:rsidRDefault="00A35DBA" w:rsidP="0006010C">
      <w:pPr>
        <w:pStyle w:val="3"/>
        <w:numPr>
          <w:ilvl w:val="2"/>
          <w:numId w:val="5"/>
        </w:numPr>
      </w:pPr>
      <w:bookmarkStart w:id="264" w:name="_Toc50124766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6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010C" w:rsidTr="00655D7E">
        <w:tc>
          <w:tcPr>
            <w:tcW w:w="1008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6010C" w:rsidTr="00655D7E">
        <w:tc>
          <w:tcPr>
            <w:tcW w:w="1008" w:type="dxa"/>
          </w:tcPr>
          <w:p w:rsidR="0006010C" w:rsidRDefault="00185717" w:rsidP="004A033E">
            <w:pPr>
              <w:pStyle w:val="a7"/>
            </w:pPr>
            <w:r>
              <w:t>TC-16-1-1</w:t>
            </w:r>
          </w:p>
        </w:tc>
        <w:tc>
          <w:tcPr>
            <w:tcW w:w="90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任意可以删除的公告</w:t>
            </w:r>
          </w:p>
        </w:tc>
        <w:tc>
          <w:tcPr>
            <w:tcW w:w="3012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655D7E" w:rsidTr="00655D7E">
        <w:trPr>
          <w:trHeight w:val="362"/>
        </w:trPr>
        <w:tc>
          <w:tcPr>
            <w:tcW w:w="1008" w:type="dxa"/>
          </w:tcPr>
          <w:p w:rsidR="00655D7E" w:rsidRDefault="00655D7E" w:rsidP="004A033E">
            <w:pPr>
              <w:pStyle w:val="a7"/>
            </w:pPr>
            <w:r>
              <w:t>TC-16-2</w:t>
            </w:r>
          </w:p>
        </w:tc>
        <w:tc>
          <w:tcPr>
            <w:tcW w:w="90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</w:t>
            </w:r>
            <w:r>
              <w:rPr>
                <w:rFonts w:hint="eastAsia"/>
              </w:rPr>
              <w:lastRenderedPageBreak/>
              <w:t>钮</w:t>
            </w:r>
          </w:p>
        </w:tc>
        <w:tc>
          <w:tcPr>
            <w:tcW w:w="126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655D7E" w:rsidTr="00655D7E">
        <w:trPr>
          <w:trHeight w:val="362"/>
        </w:trPr>
        <w:tc>
          <w:tcPr>
            <w:tcW w:w="1008" w:type="dxa"/>
          </w:tcPr>
          <w:p w:rsidR="00655D7E" w:rsidRDefault="00655D7E" w:rsidP="004A033E">
            <w:pPr>
              <w:pStyle w:val="a7"/>
            </w:pPr>
            <w:r>
              <w:lastRenderedPageBreak/>
              <w:t>TC-16-3</w:t>
            </w:r>
          </w:p>
        </w:tc>
        <w:tc>
          <w:tcPr>
            <w:tcW w:w="90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655D7E" w:rsidRPr="00655D7E" w:rsidRDefault="00655D7E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65" w:name="_Toc501247666"/>
      <w:r w:rsidRPr="00C33F01">
        <w:rPr>
          <w:rFonts w:hint="eastAsia"/>
          <w:i w:val="0"/>
        </w:rPr>
        <w:t>输出说明</w:t>
      </w:r>
      <w:bookmarkEnd w:id="265"/>
    </w:p>
    <w:p w:rsidR="00655D7E" w:rsidRPr="00655D7E" w:rsidRDefault="00655D7E" w:rsidP="00655D7E">
      <w:pPr>
        <w:pStyle w:val="3"/>
        <w:numPr>
          <w:ilvl w:val="2"/>
          <w:numId w:val="5"/>
        </w:numPr>
      </w:pPr>
      <w:bookmarkStart w:id="266" w:name="_Toc50124766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6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010C" w:rsidTr="00655D7E">
        <w:tc>
          <w:tcPr>
            <w:tcW w:w="1008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655D7E" w:rsidTr="00655D7E">
        <w:tc>
          <w:tcPr>
            <w:tcW w:w="1008" w:type="dxa"/>
          </w:tcPr>
          <w:p w:rsidR="00655D7E" w:rsidRDefault="00655D7E" w:rsidP="00AF5FF5">
            <w:pPr>
              <w:pStyle w:val="a7"/>
            </w:pPr>
            <w:r>
              <w:t>TC-16-1-1</w:t>
            </w:r>
          </w:p>
        </w:tc>
        <w:tc>
          <w:tcPr>
            <w:tcW w:w="90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655D7E" w:rsidTr="00655D7E">
        <w:trPr>
          <w:trHeight w:val="355"/>
        </w:trPr>
        <w:tc>
          <w:tcPr>
            <w:tcW w:w="1008" w:type="dxa"/>
          </w:tcPr>
          <w:p w:rsidR="00655D7E" w:rsidRDefault="00655D7E" w:rsidP="00AF5FF5">
            <w:pPr>
              <w:pStyle w:val="a7"/>
            </w:pPr>
            <w:r>
              <w:t>TC-16-2</w:t>
            </w:r>
          </w:p>
        </w:tc>
        <w:tc>
          <w:tcPr>
            <w:tcW w:w="90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655D7E" w:rsidTr="00655D7E">
        <w:trPr>
          <w:trHeight w:val="355"/>
        </w:trPr>
        <w:tc>
          <w:tcPr>
            <w:tcW w:w="1008" w:type="dxa"/>
          </w:tcPr>
          <w:p w:rsidR="00655D7E" w:rsidRDefault="00655D7E" w:rsidP="00AF5FF5">
            <w:pPr>
              <w:pStyle w:val="a7"/>
            </w:pPr>
            <w:r>
              <w:t>TC-16-3</w:t>
            </w:r>
          </w:p>
        </w:tc>
        <w:tc>
          <w:tcPr>
            <w:tcW w:w="90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655D7E" w:rsidRPr="00655D7E" w:rsidRDefault="00655D7E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06010C" w:rsidRDefault="0006010C" w:rsidP="0006010C">
      <w:pPr>
        <w:pStyle w:val="a7"/>
      </w:pPr>
    </w:p>
    <w:p w:rsidR="0006010C" w:rsidRPr="00C33F01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67" w:name="_Toc501247668"/>
      <w:r w:rsidRPr="00C33F01">
        <w:rPr>
          <w:rFonts w:hint="eastAsia"/>
          <w:i w:val="0"/>
        </w:rPr>
        <w:t>环境要求</w:t>
      </w:r>
      <w:bookmarkEnd w:id="267"/>
    </w:p>
    <w:p w:rsidR="006E54B4" w:rsidRDefault="006E54B4" w:rsidP="006E54B4">
      <w:pPr>
        <w:pStyle w:val="3"/>
        <w:numPr>
          <w:ilvl w:val="2"/>
          <w:numId w:val="5"/>
        </w:numPr>
      </w:pPr>
      <w:bookmarkStart w:id="268" w:name="_Toc501247669"/>
      <w:r>
        <w:rPr>
          <w:rFonts w:hint="eastAsia"/>
        </w:rPr>
        <w:t>硬件</w:t>
      </w:r>
      <w:bookmarkEnd w:id="268"/>
    </w:p>
    <w:p w:rsidR="006E54B4" w:rsidRDefault="006E54B4" w:rsidP="006E54B4">
      <w:pPr>
        <w:pStyle w:val="a7"/>
      </w:pPr>
      <w:r>
        <w:rPr>
          <w:rFonts w:hint="eastAsia"/>
        </w:rPr>
        <w:t>可以正常上网的一台电脑</w:t>
      </w:r>
    </w:p>
    <w:p w:rsidR="006E54B4" w:rsidRDefault="006E54B4" w:rsidP="006E54B4">
      <w:pPr>
        <w:pStyle w:val="3"/>
        <w:numPr>
          <w:ilvl w:val="2"/>
          <w:numId w:val="5"/>
        </w:numPr>
      </w:pPr>
      <w:bookmarkStart w:id="269" w:name="_Toc501247670"/>
      <w:r>
        <w:rPr>
          <w:rFonts w:hint="eastAsia"/>
        </w:rPr>
        <w:lastRenderedPageBreak/>
        <w:t>软件</w:t>
      </w:r>
      <w:bookmarkEnd w:id="269"/>
    </w:p>
    <w:p w:rsidR="006E54B4" w:rsidRDefault="006E54B4" w:rsidP="006E54B4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010C" w:rsidRDefault="006E54B4" w:rsidP="006E54B4">
      <w:r>
        <w:rPr>
          <w:rFonts w:hint="eastAsia"/>
        </w:rPr>
        <w:t>其它可以上网浏览的浏览器也可以</w:t>
      </w:r>
    </w:p>
    <w:p w:rsidR="0006010C" w:rsidRPr="006E54B4" w:rsidRDefault="0006010C" w:rsidP="0006010C">
      <w:pPr>
        <w:pStyle w:val="a7"/>
      </w:pPr>
    </w:p>
    <w:p w:rsidR="0006010C" w:rsidRDefault="0006010C" w:rsidP="0006010C">
      <w:pPr>
        <w:pStyle w:val="3"/>
        <w:numPr>
          <w:ilvl w:val="2"/>
          <w:numId w:val="5"/>
        </w:numPr>
      </w:pPr>
      <w:bookmarkStart w:id="270" w:name="_Toc501247671"/>
      <w:r>
        <w:rPr>
          <w:rFonts w:hint="eastAsia"/>
        </w:rPr>
        <w:t>其它</w:t>
      </w:r>
      <w:bookmarkEnd w:id="270"/>
    </w:p>
    <w:p w:rsidR="0006010C" w:rsidRDefault="0006010C" w:rsidP="0006010C">
      <w:pPr>
        <w:pStyle w:val="a7"/>
      </w:pPr>
    </w:p>
    <w:p w:rsidR="0006010C" w:rsidRPr="00C33F01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71" w:name="_Toc501247672"/>
      <w:r w:rsidRPr="00C33F01">
        <w:rPr>
          <w:rFonts w:hint="eastAsia"/>
          <w:i w:val="0"/>
        </w:rPr>
        <w:t>特殊的规程要求</w:t>
      </w:r>
      <w:bookmarkEnd w:id="271"/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Pr="00C33F01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72" w:name="_Toc501247673"/>
      <w:r w:rsidRPr="00C33F01">
        <w:rPr>
          <w:rFonts w:hint="eastAsia"/>
          <w:i w:val="0"/>
        </w:rPr>
        <w:t>用例间的依赖关系</w:t>
      </w:r>
      <w:bookmarkEnd w:id="272"/>
    </w:p>
    <w:p w:rsidR="0006010C" w:rsidRDefault="0006010C" w:rsidP="0006010C">
      <w:pPr>
        <w:pStyle w:val="3"/>
        <w:numPr>
          <w:ilvl w:val="2"/>
          <w:numId w:val="5"/>
        </w:numPr>
      </w:pPr>
      <w:bookmarkStart w:id="273" w:name="_Toc501247674"/>
      <w:r>
        <w:rPr>
          <w:rFonts w:hint="eastAsia"/>
        </w:rPr>
        <w:t>所依赖的用例</w:t>
      </w:r>
      <w:bookmarkEnd w:id="2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6010C" w:rsidTr="004A033E">
        <w:tc>
          <w:tcPr>
            <w:tcW w:w="1368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6010C" w:rsidTr="004A033E">
        <w:tc>
          <w:tcPr>
            <w:tcW w:w="1368" w:type="dxa"/>
          </w:tcPr>
          <w:p w:rsidR="0006010C" w:rsidRDefault="00F13AF9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6010C" w:rsidRDefault="00F13AF9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06010C" w:rsidTr="004A033E">
        <w:trPr>
          <w:trHeight w:val="268"/>
        </w:trPr>
        <w:tc>
          <w:tcPr>
            <w:tcW w:w="1368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r>
        <w:rPr>
          <w:rFonts w:hint="eastAsia"/>
        </w:rPr>
        <w:t>依赖关系的性质</w:t>
      </w:r>
    </w:p>
    <w:p w:rsidR="00330D65" w:rsidRDefault="00330D65" w:rsidP="0006010C"/>
    <w:p w:rsidR="00A35DBA" w:rsidRDefault="00330D65" w:rsidP="00A35DBA">
      <w:pPr>
        <w:pStyle w:val="a"/>
      </w:pPr>
      <w:bookmarkStart w:id="274" w:name="_Toc501247675"/>
      <w:r>
        <w:rPr>
          <w:rFonts w:hint="eastAsia"/>
        </w:rPr>
        <w:t>教师</w:t>
      </w:r>
      <w:r w:rsidR="00A35DBA">
        <w:rPr>
          <w:rFonts w:hint="eastAsia"/>
        </w:rPr>
        <w:t>-</w:t>
      </w:r>
      <w:r>
        <w:rPr>
          <w:rFonts w:hint="eastAsia"/>
        </w:rPr>
        <w:t>修改课程介绍</w:t>
      </w:r>
      <w:r w:rsidR="00A35DBA">
        <w:rPr>
          <w:rFonts w:hint="eastAsia"/>
        </w:rPr>
        <w:t>测试</w:t>
      </w:r>
      <w:bookmarkEnd w:id="274"/>
    </w:p>
    <w:p w:rsidR="00A35DBA" w:rsidRDefault="00A35DBA" w:rsidP="00A35DBA">
      <w:pPr>
        <w:pStyle w:val="a4"/>
        <w:widowControl w:val="0"/>
        <w:numPr>
          <w:ilvl w:val="1"/>
          <w:numId w:val="5"/>
        </w:numPr>
        <w:jc w:val="both"/>
      </w:pPr>
      <w:bookmarkStart w:id="275" w:name="_Toc501247676"/>
      <w:r>
        <w:rPr>
          <w:rFonts w:hint="eastAsia"/>
        </w:rPr>
        <w:t>测试项名称</w:t>
      </w:r>
      <w:bookmarkEnd w:id="2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A35DBA" w:rsidTr="00185717">
        <w:tc>
          <w:tcPr>
            <w:tcW w:w="198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35DBA" w:rsidTr="00185717">
        <w:tc>
          <w:tcPr>
            <w:tcW w:w="1980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A35DBA" w:rsidRDefault="00330D65" w:rsidP="00185717">
            <w:pPr>
              <w:pStyle w:val="a7"/>
            </w:pPr>
            <w:r>
              <w:t>TC-17-1</w:t>
            </w:r>
          </w:p>
        </w:tc>
        <w:tc>
          <w:tcPr>
            <w:tcW w:w="4992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对输入的修改内容测试</w:t>
            </w:r>
          </w:p>
        </w:tc>
      </w:tr>
      <w:tr w:rsidR="00A35DBA" w:rsidTr="00185717">
        <w:trPr>
          <w:trHeight w:val="269"/>
        </w:trPr>
        <w:tc>
          <w:tcPr>
            <w:tcW w:w="1980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界面更新测试</w:t>
            </w:r>
          </w:p>
        </w:tc>
        <w:tc>
          <w:tcPr>
            <w:tcW w:w="1440" w:type="dxa"/>
          </w:tcPr>
          <w:p w:rsidR="00A35DBA" w:rsidRDefault="00330D65" w:rsidP="00185717">
            <w:pPr>
              <w:pStyle w:val="a7"/>
            </w:pPr>
            <w:r>
              <w:t>TC-17-2</w:t>
            </w:r>
          </w:p>
        </w:tc>
        <w:tc>
          <w:tcPr>
            <w:tcW w:w="4992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确认或取消</w:t>
            </w:r>
            <w:r w:rsidR="00330D65">
              <w:rPr>
                <w:rFonts w:hint="eastAsia"/>
              </w:rPr>
              <w:t>后界面更新的测试</w:t>
            </w:r>
          </w:p>
        </w:tc>
      </w:tr>
    </w:tbl>
    <w:p w:rsidR="00A35DBA" w:rsidRDefault="00A35DBA" w:rsidP="00A35DBA">
      <w:pPr>
        <w:pStyle w:val="a7"/>
      </w:pPr>
    </w:p>
    <w:p w:rsidR="00A35DBA" w:rsidRDefault="00A35DBA" w:rsidP="00A35DBA">
      <w:pPr>
        <w:pStyle w:val="a4"/>
        <w:widowControl w:val="0"/>
        <w:numPr>
          <w:ilvl w:val="1"/>
          <w:numId w:val="5"/>
        </w:numPr>
        <w:jc w:val="both"/>
      </w:pPr>
      <w:bookmarkStart w:id="276" w:name="_Toc501247677"/>
      <w:r>
        <w:rPr>
          <w:rFonts w:hint="eastAsia"/>
        </w:rPr>
        <w:t>引用文档</w:t>
      </w:r>
      <w:bookmarkEnd w:id="2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A35DBA" w:rsidTr="00185717">
        <w:tc>
          <w:tcPr>
            <w:tcW w:w="180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A35DBA" w:rsidTr="00185717">
        <w:trPr>
          <w:trHeight w:val="371"/>
        </w:trPr>
        <w:tc>
          <w:tcPr>
            <w:tcW w:w="1800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</w:t>
            </w:r>
            <w:r>
              <w:rPr>
                <w:rFonts w:hint="eastAsia"/>
              </w:rPr>
              <w:lastRenderedPageBreak/>
              <w:t>例分析</w:t>
            </w:r>
          </w:p>
        </w:tc>
        <w:tc>
          <w:tcPr>
            <w:tcW w:w="5172" w:type="dxa"/>
          </w:tcPr>
          <w:p w:rsidR="00A35DBA" w:rsidRDefault="00A35DBA" w:rsidP="00185717">
            <w:pPr>
              <w:pStyle w:val="a7"/>
            </w:pPr>
            <w:r>
              <w:lastRenderedPageBreak/>
              <w:t>UC-</w:t>
            </w:r>
            <w:r w:rsidR="00330D65">
              <w:rPr>
                <w:rFonts w:hint="eastAsia"/>
              </w:rPr>
              <w:t>4</w:t>
            </w:r>
          </w:p>
        </w:tc>
      </w:tr>
    </w:tbl>
    <w:p w:rsidR="00A35DBA" w:rsidRDefault="00A35DBA" w:rsidP="00A35DBA">
      <w:pPr>
        <w:pStyle w:val="a7"/>
      </w:pPr>
    </w:p>
    <w:p w:rsidR="00A35DBA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77" w:name="_Toc501247678"/>
      <w:r w:rsidRPr="00C33F01">
        <w:rPr>
          <w:rFonts w:hint="eastAsia"/>
          <w:i w:val="0"/>
        </w:rPr>
        <w:t>输入说明</w:t>
      </w:r>
      <w:bookmarkEnd w:id="277"/>
    </w:p>
    <w:p w:rsidR="008A43CB" w:rsidRPr="003F1E27" w:rsidRDefault="008A43CB" w:rsidP="00A35DBA">
      <w:pPr>
        <w:pStyle w:val="3"/>
        <w:numPr>
          <w:ilvl w:val="2"/>
          <w:numId w:val="5"/>
        </w:numPr>
      </w:pPr>
      <w:bookmarkStart w:id="278" w:name="_Toc50124767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7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35DBA" w:rsidTr="00185717">
        <w:tc>
          <w:tcPr>
            <w:tcW w:w="1008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35DBA" w:rsidTr="00185717">
        <w:tc>
          <w:tcPr>
            <w:tcW w:w="1008" w:type="dxa"/>
          </w:tcPr>
          <w:p w:rsidR="00A35DBA" w:rsidRDefault="008A43CB" w:rsidP="00185717">
            <w:pPr>
              <w:pStyle w:val="a7"/>
            </w:pPr>
            <w:r>
              <w:t>TC-17-1-1</w:t>
            </w:r>
          </w:p>
        </w:tc>
        <w:tc>
          <w:tcPr>
            <w:tcW w:w="900" w:type="dxa"/>
          </w:tcPr>
          <w:p w:rsidR="00A35DBA" w:rsidRDefault="008A43CB" w:rsidP="00185717">
            <w:pPr>
              <w:pStyle w:val="a7"/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35DBA" w:rsidRDefault="008A43CB" w:rsidP="0018571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</w:t>
            </w:r>
          </w:p>
        </w:tc>
      </w:tr>
      <w:tr w:rsidR="00A35DBA" w:rsidTr="00185717">
        <w:trPr>
          <w:trHeight w:val="362"/>
        </w:trPr>
        <w:tc>
          <w:tcPr>
            <w:tcW w:w="1008" w:type="dxa"/>
          </w:tcPr>
          <w:p w:rsidR="00A35DBA" w:rsidRDefault="008A43CB" w:rsidP="00185717">
            <w:pPr>
              <w:pStyle w:val="a7"/>
            </w:pPr>
            <w:r>
              <w:t>TC-17-1-2</w:t>
            </w:r>
          </w:p>
        </w:tc>
        <w:tc>
          <w:tcPr>
            <w:tcW w:w="90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A35DBA" w:rsidRDefault="008A43CB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dhauhwdak</w:t>
            </w:r>
            <w:r>
              <w:rPr>
                <w:rFonts w:hint="eastAsia"/>
              </w:rPr>
              <w:t>……</w:t>
            </w:r>
            <w:r>
              <w:t>”</w:t>
            </w:r>
          </w:p>
        </w:tc>
        <w:tc>
          <w:tcPr>
            <w:tcW w:w="126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&gt;200</w:t>
            </w:r>
          </w:p>
        </w:tc>
        <w:tc>
          <w:tcPr>
            <w:tcW w:w="3012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点击课程介绍板块修改，在内容模块键盘输入</w:t>
            </w:r>
          </w:p>
        </w:tc>
      </w:tr>
      <w:tr w:rsidR="008A43CB" w:rsidTr="00185717">
        <w:trPr>
          <w:trHeight w:val="362"/>
        </w:trPr>
        <w:tc>
          <w:tcPr>
            <w:tcW w:w="1008" w:type="dxa"/>
          </w:tcPr>
          <w:p w:rsidR="008A43CB" w:rsidRDefault="008A43CB" w:rsidP="00185717">
            <w:pPr>
              <w:pStyle w:val="a7"/>
            </w:pPr>
            <w:r>
              <w:t>TC-17-1-3</w:t>
            </w:r>
          </w:p>
        </w:tc>
        <w:tc>
          <w:tcPr>
            <w:tcW w:w="90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8A43CB" w:rsidRDefault="008A43CB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暴力膜法</w:t>
            </w:r>
            <w:r>
              <w:t>”</w:t>
            </w:r>
          </w:p>
        </w:tc>
        <w:tc>
          <w:tcPr>
            <w:tcW w:w="126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包含敏感信息的字符</w:t>
            </w:r>
          </w:p>
        </w:tc>
        <w:tc>
          <w:tcPr>
            <w:tcW w:w="3012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点击课程介绍板块修改，在内容模块键盘输入</w:t>
            </w:r>
          </w:p>
        </w:tc>
      </w:tr>
      <w:tr w:rsidR="008A43CB" w:rsidTr="00185717">
        <w:trPr>
          <w:trHeight w:val="362"/>
        </w:trPr>
        <w:tc>
          <w:tcPr>
            <w:tcW w:w="1008" w:type="dxa"/>
          </w:tcPr>
          <w:p w:rsidR="008A43CB" w:rsidRDefault="008A43CB" w:rsidP="00185717">
            <w:pPr>
              <w:pStyle w:val="a7"/>
            </w:pPr>
            <w:r>
              <w:t>TC-17-1-4</w:t>
            </w:r>
          </w:p>
        </w:tc>
        <w:tc>
          <w:tcPr>
            <w:tcW w:w="90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8A43CB" w:rsidRDefault="008A43CB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走进非洲是一门非常深奥的……</w:t>
            </w:r>
            <w:r>
              <w:t>”</w:t>
            </w:r>
          </w:p>
        </w:tc>
        <w:tc>
          <w:tcPr>
            <w:tcW w:w="126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3012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点击课程介绍板块修改，在内容模块键盘输入</w:t>
            </w:r>
          </w:p>
        </w:tc>
      </w:tr>
    </w:tbl>
    <w:p w:rsidR="00A35DBA" w:rsidRDefault="00A35DBA" w:rsidP="00A35DBA">
      <w:pPr>
        <w:pStyle w:val="a7"/>
      </w:pPr>
    </w:p>
    <w:p w:rsidR="008A43CB" w:rsidRPr="003F1E27" w:rsidRDefault="008A43CB" w:rsidP="008A43CB">
      <w:pPr>
        <w:pStyle w:val="3"/>
        <w:numPr>
          <w:ilvl w:val="2"/>
          <w:numId w:val="5"/>
        </w:numPr>
      </w:pPr>
      <w:bookmarkStart w:id="279" w:name="_Toc50124768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7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A43CB" w:rsidTr="008A43CB">
        <w:tc>
          <w:tcPr>
            <w:tcW w:w="1008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A43CB" w:rsidTr="008A43CB">
        <w:tc>
          <w:tcPr>
            <w:tcW w:w="1008" w:type="dxa"/>
          </w:tcPr>
          <w:p w:rsidR="008A43CB" w:rsidRDefault="008A43CB" w:rsidP="00AF5FF5">
            <w:pPr>
              <w:pStyle w:val="a7"/>
            </w:pPr>
            <w:r>
              <w:t>TC-</w:t>
            </w:r>
            <w:r w:rsidR="0047496F">
              <w:t>17-</w:t>
            </w:r>
            <w:r w:rsidR="0047496F"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26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  <w:tr w:rsidR="008A43CB" w:rsidTr="008A43CB">
        <w:trPr>
          <w:trHeight w:val="362"/>
        </w:trPr>
        <w:tc>
          <w:tcPr>
            <w:tcW w:w="1008" w:type="dxa"/>
          </w:tcPr>
          <w:p w:rsidR="008A43CB" w:rsidRDefault="0047496F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 w:rsidR="008A43CB">
              <w:t>-2</w:t>
            </w:r>
          </w:p>
        </w:tc>
        <w:tc>
          <w:tcPr>
            <w:tcW w:w="90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</w:tbl>
    <w:p w:rsidR="008A43CB" w:rsidRDefault="008A43CB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0" w:name="_Toc501247681"/>
      <w:r w:rsidRPr="00C33F01">
        <w:rPr>
          <w:rFonts w:hint="eastAsia"/>
          <w:i w:val="0"/>
        </w:rPr>
        <w:lastRenderedPageBreak/>
        <w:t>输出说明</w:t>
      </w:r>
      <w:bookmarkEnd w:id="280"/>
    </w:p>
    <w:p w:rsidR="00840951" w:rsidRPr="003F1E27" w:rsidRDefault="00840951" w:rsidP="00840951">
      <w:pPr>
        <w:pStyle w:val="3"/>
        <w:numPr>
          <w:ilvl w:val="2"/>
          <w:numId w:val="5"/>
        </w:numPr>
      </w:pPr>
      <w:bookmarkStart w:id="281" w:name="_Toc50124768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8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TC-17-1-1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840951" w:rsidTr="00AF5FF5">
        <w:trPr>
          <w:trHeight w:val="362"/>
        </w:trPr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TC-17-1-2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840951" w:rsidTr="00AF5FF5">
        <w:trPr>
          <w:trHeight w:val="362"/>
        </w:trPr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TC-17-1-3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内容包含敏感信息</w:t>
            </w:r>
            <w:r>
              <w:t>”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840951" w:rsidTr="00AF5FF5">
        <w:trPr>
          <w:trHeight w:val="362"/>
        </w:trPr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TC-17-1-4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840951" w:rsidRDefault="00840951" w:rsidP="00840951">
      <w:pPr>
        <w:pStyle w:val="a7"/>
      </w:pPr>
    </w:p>
    <w:p w:rsidR="00840951" w:rsidRPr="003F1E27" w:rsidRDefault="00840951" w:rsidP="00840951">
      <w:pPr>
        <w:pStyle w:val="3"/>
        <w:numPr>
          <w:ilvl w:val="2"/>
          <w:numId w:val="5"/>
        </w:numPr>
      </w:pPr>
      <w:bookmarkStart w:id="282" w:name="_Toc50124768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8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页面刷新，重新载入当前页面，并且显示新的课程</w:t>
            </w:r>
            <w:r>
              <w:rPr>
                <w:rFonts w:hint="eastAsia"/>
              </w:rPr>
              <w:lastRenderedPageBreak/>
              <w:t>介绍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840951" w:rsidTr="00840951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lastRenderedPageBreak/>
              <w:t>TC-17-</w:t>
            </w: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A5F38" w:rsidTr="00AF5FF5">
        <w:trPr>
          <w:trHeight w:val="362"/>
        </w:trPr>
        <w:tc>
          <w:tcPr>
            <w:tcW w:w="1008" w:type="dxa"/>
          </w:tcPr>
          <w:p w:rsidR="00FA5F38" w:rsidRDefault="00FA5F38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页面刷新，重新载入当前页面，并且显示新的课程介绍</w:t>
            </w:r>
          </w:p>
        </w:tc>
        <w:tc>
          <w:tcPr>
            <w:tcW w:w="126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A5F38" w:rsidRDefault="00FA5F38" w:rsidP="00840951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FA5F38" w:rsidRDefault="00FA5F38" w:rsidP="00840951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FA5F38" w:rsidTr="00AF5FF5">
        <w:trPr>
          <w:trHeight w:val="362"/>
        </w:trPr>
        <w:tc>
          <w:tcPr>
            <w:tcW w:w="1008" w:type="dxa"/>
          </w:tcPr>
          <w:p w:rsidR="00FA5F38" w:rsidRDefault="00FA5F38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FA5F38" w:rsidRDefault="00FA5F38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</w:tcPr>
          <w:p w:rsidR="00FA5F38" w:rsidRDefault="00FA5F38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A35DBA" w:rsidRPr="00840951" w:rsidRDefault="00A35DBA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3" w:name="_Toc501247684"/>
      <w:r w:rsidRPr="00C33F01">
        <w:rPr>
          <w:rFonts w:hint="eastAsia"/>
          <w:i w:val="0"/>
        </w:rPr>
        <w:t>环境要求</w:t>
      </w:r>
      <w:bookmarkEnd w:id="283"/>
    </w:p>
    <w:p w:rsidR="00840951" w:rsidRDefault="00840951" w:rsidP="00840951">
      <w:pPr>
        <w:pStyle w:val="3"/>
        <w:numPr>
          <w:ilvl w:val="2"/>
          <w:numId w:val="5"/>
        </w:numPr>
      </w:pPr>
      <w:bookmarkStart w:id="284" w:name="_Toc501247685"/>
      <w:r>
        <w:rPr>
          <w:rFonts w:hint="eastAsia"/>
        </w:rPr>
        <w:t>硬件</w:t>
      </w:r>
      <w:bookmarkEnd w:id="284"/>
    </w:p>
    <w:p w:rsidR="00840951" w:rsidRDefault="00840951" w:rsidP="00840951">
      <w:pPr>
        <w:pStyle w:val="a7"/>
      </w:pPr>
      <w:r>
        <w:rPr>
          <w:rFonts w:hint="eastAsia"/>
        </w:rPr>
        <w:t>可以正常上网的一台电脑</w:t>
      </w:r>
    </w:p>
    <w:p w:rsidR="00840951" w:rsidRDefault="00840951" w:rsidP="00840951">
      <w:pPr>
        <w:pStyle w:val="3"/>
        <w:numPr>
          <w:ilvl w:val="2"/>
          <w:numId w:val="5"/>
        </w:numPr>
      </w:pPr>
      <w:bookmarkStart w:id="285" w:name="_Toc501247686"/>
      <w:r>
        <w:rPr>
          <w:rFonts w:hint="eastAsia"/>
        </w:rPr>
        <w:t>软件</w:t>
      </w:r>
      <w:bookmarkEnd w:id="285"/>
    </w:p>
    <w:p w:rsidR="00840951" w:rsidRDefault="00840951" w:rsidP="00840951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840951" w:rsidRDefault="00840951" w:rsidP="00840951">
      <w:r>
        <w:rPr>
          <w:rFonts w:hint="eastAsia"/>
        </w:rPr>
        <w:t>其它可以上网浏览的浏览器也可以</w:t>
      </w:r>
    </w:p>
    <w:p w:rsidR="00840951" w:rsidRPr="006E54B4" w:rsidRDefault="00840951" w:rsidP="00840951">
      <w:pPr>
        <w:pStyle w:val="a7"/>
      </w:pPr>
    </w:p>
    <w:p w:rsidR="00A35DBA" w:rsidRDefault="00A35DBA" w:rsidP="00A35DBA">
      <w:pPr>
        <w:pStyle w:val="3"/>
        <w:numPr>
          <w:ilvl w:val="2"/>
          <w:numId w:val="5"/>
        </w:numPr>
      </w:pPr>
      <w:bookmarkStart w:id="286" w:name="_Toc501247687"/>
      <w:r>
        <w:rPr>
          <w:rFonts w:hint="eastAsia"/>
        </w:rPr>
        <w:t>其它</w:t>
      </w:r>
      <w:bookmarkEnd w:id="286"/>
    </w:p>
    <w:p w:rsidR="00A35DBA" w:rsidRDefault="00A35DBA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7" w:name="_Toc501247688"/>
      <w:r w:rsidRPr="00C33F01">
        <w:rPr>
          <w:rFonts w:hint="eastAsia"/>
          <w:i w:val="0"/>
        </w:rPr>
        <w:t>特殊的规程要求</w:t>
      </w:r>
      <w:bookmarkEnd w:id="287"/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8" w:name="_Toc501247689"/>
      <w:r w:rsidRPr="00C33F01">
        <w:rPr>
          <w:rFonts w:hint="eastAsia"/>
          <w:i w:val="0"/>
        </w:rPr>
        <w:t>用例间的依赖关系</w:t>
      </w:r>
      <w:bookmarkEnd w:id="288"/>
    </w:p>
    <w:p w:rsidR="00A35DBA" w:rsidRDefault="00A35DBA" w:rsidP="00A35DBA">
      <w:pPr>
        <w:pStyle w:val="3"/>
        <w:numPr>
          <w:ilvl w:val="2"/>
          <w:numId w:val="5"/>
        </w:numPr>
      </w:pPr>
      <w:bookmarkStart w:id="289" w:name="_Toc501247690"/>
      <w:r>
        <w:rPr>
          <w:rFonts w:hint="eastAsia"/>
        </w:rPr>
        <w:t>所依赖的用例</w:t>
      </w:r>
      <w:bookmarkEnd w:id="28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A35DBA" w:rsidTr="00185717">
        <w:tc>
          <w:tcPr>
            <w:tcW w:w="1368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A35DBA" w:rsidTr="00185717">
        <w:tc>
          <w:tcPr>
            <w:tcW w:w="1368" w:type="dxa"/>
          </w:tcPr>
          <w:p w:rsidR="00A35DBA" w:rsidRDefault="00AF5FF5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A35DBA" w:rsidRDefault="00AF5FF5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A35DBA" w:rsidTr="00185717">
        <w:trPr>
          <w:trHeight w:val="268"/>
        </w:trPr>
        <w:tc>
          <w:tcPr>
            <w:tcW w:w="1368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</w:p>
        </w:tc>
      </w:tr>
    </w:tbl>
    <w:p w:rsidR="00A35DBA" w:rsidRDefault="00A35DBA" w:rsidP="00A35DBA">
      <w:pPr>
        <w:pStyle w:val="a7"/>
      </w:pPr>
    </w:p>
    <w:p w:rsidR="00A35DBA" w:rsidRDefault="00A35DBA" w:rsidP="00A35DBA">
      <w:r>
        <w:rPr>
          <w:rFonts w:hint="eastAsia"/>
        </w:rPr>
        <w:t>依赖关系的性质</w:t>
      </w:r>
    </w:p>
    <w:p w:rsidR="00C42C07" w:rsidRDefault="00C42C07" w:rsidP="00B8113C"/>
    <w:p w:rsidR="00AF5FF5" w:rsidRDefault="00AF5FF5" w:rsidP="00AF5FF5">
      <w:pPr>
        <w:pStyle w:val="a"/>
      </w:pPr>
      <w:bookmarkStart w:id="290" w:name="_Toc50124769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修改课程介绍测试</w:t>
      </w:r>
      <w:bookmarkEnd w:id="290"/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291" w:name="_Toc501247692"/>
      <w:r>
        <w:rPr>
          <w:rFonts w:hint="eastAsia"/>
        </w:rPr>
        <w:t>测试项名称</w:t>
      </w:r>
      <w:bookmarkEnd w:id="29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AF5FF5" w:rsidTr="00AF5FF5"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F5FF5" w:rsidTr="00AF5FF5"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-1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对输入的修改内容测试</w:t>
            </w:r>
          </w:p>
        </w:tc>
      </w:tr>
      <w:tr w:rsidR="00AF5FF5" w:rsidTr="00AF5FF5">
        <w:trPr>
          <w:trHeight w:val="269"/>
        </w:trPr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界面更新测试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-2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确认或取消后界面更新的测试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292" w:name="_Toc501247693"/>
      <w:r>
        <w:rPr>
          <w:rFonts w:hint="eastAsia"/>
        </w:rPr>
        <w:t>引用文档</w:t>
      </w:r>
      <w:bookmarkEnd w:id="29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AF5FF5" w:rsidTr="00AF5FF5"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AF5FF5" w:rsidTr="00AF5FF5">
        <w:trPr>
          <w:trHeight w:val="371"/>
        </w:trPr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293" w:name="_Toc501247694"/>
      <w:r w:rsidRPr="00C33F01">
        <w:rPr>
          <w:rFonts w:hint="eastAsia"/>
          <w:i w:val="0"/>
        </w:rPr>
        <w:t>输入说明</w:t>
      </w:r>
      <w:bookmarkEnd w:id="293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4" w:name="_Toc50124769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9C3264">
        <w:rPr>
          <w:rFonts w:hint="eastAsia"/>
        </w:rPr>
        <w:t>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9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dhauhwdak</w:t>
            </w:r>
            <w:r>
              <w:rPr>
                <w:rFonts w:hint="eastAsia"/>
              </w:rPr>
              <w:t>……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&gt;200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点击教师介绍板块修改，在内容模块键盘输入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lastRenderedPageBreak/>
              <w:t>TC-18-1-3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暴力膜法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包含敏感信息的字符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点击教师介绍板块修改，在内容模块键盘输入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走进非洲是一门非常深奥的……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点击教师介绍板块修改，在内容模块键盘输入</w:t>
            </w:r>
          </w:p>
        </w:tc>
      </w:tr>
    </w:tbl>
    <w:p w:rsidR="00AF5FF5" w:rsidRDefault="00AF5FF5" w:rsidP="00AF5FF5">
      <w:pPr>
        <w:pStyle w:val="a7"/>
      </w:pPr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5" w:name="_Toc50124769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9C3264">
        <w:rPr>
          <w:rFonts w:hint="eastAsia"/>
        </w:rPr>
        <w:t>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9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</w:tbl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296" w:name="_Toc501247697"/>
      <w:r w:rsidRPr="00C33F01">
        <w:rPr>
          <w:rFonts w:hint="eastAsia"/>
          <w:i w:val="0"/>
        </w:rPr>
        <w:t>输出说明</w:t>
      </w:r>
      <w:bookmarkEnd w:id="296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7" w:name="_Toc50124769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9C3264">
        <w:rPr>
          <w:rFonts w:hint="eastAsia"/>
        </w:rPr>
        <w:t>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9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内容包含敏感信息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</w:t>
            </w:r>
            <w:r>
              <w:lastRenderedPageBreak/>
              <w:t>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长度</w:t>
            </w:r>
            <w:r>
              <w:rPr>
                <w:rFonts w:hint="eastAsia"/>
              </w:rPr>
              <w:lastRenderedPageBreak/>
              <w:t>1-200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AF5FF5" w:rsidRDefault="00AF5FF5" w:rsidP="00AF5FF5">
      <w:pPr>
        <w:pStyle w:val="a7"/>
      </w:pPr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8" w:name="_Toc50124769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9C3264">
        <w:rPr>
          <w:rFonts w:hint="eastAsia"/>
        </w:rPr>
        <w:t>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9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页面刷新，重新载入当前页面，并且显示新的教师介绍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AF5FF5" w:rsidTr="00AF5FF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页面刷新，重新载入当前页面，并且显示新的教师介绍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AF5FF5" w:rsidRPr="00840951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299" w:name="_Toc501247700"/>
      <w:r w:rsidRPr="00C33F01">
        <w:rPr>
          <w:rFonts w:hint="eastAsia"/>
          <w:i w:val="0"/>
        </w:rPr>
        <w:lastRenderedPageBreak/>
        <w:t>环境要求</w:t>
      </w:r>
      <w:bookmarkEnd w:id="299"/>
    </w:p>
    <w:p w:rsidR="00AF5FF5" w:rsidRDefault="00AF5FF5" w:rsidP="00AF5FF5">
      <w:pPr>
        <w:pStyle w:val="3"/>
        <w:numPr>
          <w:ilvl w:val="2"/>
          <w:numId w:val="5"/>
        </w:numPr>
      </w:pPr>
      <w:bookmarkStart w:id="300" w:name="_Toc501247701"/>
      <w:r>
        <w:rPr>
          <w:rFonts w:hint="eastAsia"/>
        </w:rPr>
        <w:t>硬件</w:t>
      </w:r>
      <w:bookmarkEnd w:id="300"/>
    </w:p>
    <w:p w:rsidR="00AF5FF5" w:rsidRDefault="00AF5FF5" w:rsidP="00AF5FF5">
      <w:pPr>
        <w:pStyle w:val="a7"/>
      </w:pPr>
      <w:r>
        <w:rPr>
          <w:rFonts w:hint="eastAsia"/>
        </w:rPr>
        <w:t>可以正常上网的一台电脑</w:t>
      </w:r>
    </w:p>
    <w:p w:rsidR="00AF5FF5" w:rsidRDefault="00AF5FF5" w:rsidP="00AF5FF5">
      <w:pPr>
        <w:pStyle w:val="3"/>
        <w:numPr>
          <w:ilvl w:val="2"/>
          <w:numId w:val="5"/>
        </w:numPr>
      </w:pPr>
      <w:bookmarkStart w:id="301" w:name="_Toc501247702"/>
      <w:r>
        <w:rPr>
          <w:rFonts w:hint="eastAsia"/>
        </w:rPr>
        <w:t>软件</w:t>
      </w:r>
      <w:bookmarkEnd w:id="301"/>
    </w:p>
    <w:p w:rsidR="00AF5FF5" w:rsidRDefault="00AF5FF5" w:rsidP="00AF5FF5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AF5FF5" w:rsidRDefault="00AF5FF5" w:rsidP="00AF5FF5">
      <w:r>
        <w:rPr>
          <w:rFonts w:hint="eastAsia"/>
        </w:rPr>
        <w:t>其它可以上网浏览的浏览器也可以</w:t>
      </w:r>
    </w:p>
    <w:p w:rsidR="00AF5FF5" w:rsidRPr="006E54B4" w:rsidRDefault="00AF5FF5" w:rsidP="00AF5FF5">
      <w:pPr>
        <w:pStyle w:val="a7"/>
      </w:pPr>
    </w:p>
    <w:p w:rsidR="00AF5FF5" w:rsidRDefault="00AF5FF5" w:rsidP="00AF5FF5">
      <w:pPr>
        <w:pStyle w:val="3"/>
        <w:numPr>
          <w:ilvl w:val="2"/>
          <w:numId w:val="5"/>
        </w:numPr>
      </w:pPr>
      <w:bookmarkStart w:id="302" w:name="_Toc501247703"/>
      <w:r>
        <w:rPr>
          <w:rFonts w:hint="eastAsia"/>
        </w:rPr>
        <w:t>其它</w:t>
      </w:r>
      <w:bookmarkEnd w:id="302"/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03" w:name="_Toc501247704"/>
      <w:r w:rsidRPr="00C33F01">
        <w:rPr>
          <w:rFonts w:hint="eastAsia"/>
          <w:i w:val="0"/>
        </w:rPr>
        <w:t>特殊的规程要求</w:t>
      </w:r>
      <w:bookmarkEnd w:id="303"/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04" w:name="_Toc501247705"/>
      <w:r w:rsidRPr="00C33F01">
        <w:rPr>
          <w:rFonts w:hint="eastAsia"/>
          <w:i w:val="0"/>
        </w:rPr>
        <w:t>用例间的依赖关系</w:t>
      </w:r>
      <w:bookmarkEnd w:id="304"/>
    </w:p>
    <w:p w:rsidR="00AF5FF5" w:rsidRDefault="00AF5FF5" w:rsidP="00AF5FF5">
      <w:pPr>
        <w:pStyle w:val="3"/>
        <w:numPr>
          <w:ilvl w:val="2"/>
          <w:numId w:val="5"/>
        </w:numPr>
      </w:pPr>
      <w:bookmarkStart w:id="305" w:name="_Toc501247706"/>
      <w:r>
        <w:rPr>
          <w:rFonts w:hint="eastAsia"/>
        </w:rPr>
        <w:t>所依赖的用例</w:t>
      </w:r>
      <w:bookmarkEnd w:id="30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AF5FF5" w:rsidTr="00AF5FF5">
        <w:trPr>
          <w:trHeight w:val="268"/>
        </w:trPr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r>
        <w:rPr>
          <w:rFonts w:hint="eastAsia"/>
        </w:rPr>
        <w:t>依赖关系的性质</w:t>
      </w:r>
    </w:p>
    <w:p w:rsidR="00AF5FF5" w:rsidRDefault="00AF5FF5" w:rsidP="00AF5FF5"/>
    <w:p w:rsidR="00AF5FF5" w:rsidRDefault="00AF5FF5" w:rsidP="00AF5FF5">
      <w:pPr>
        <w:pStyle w:val="a"/>
      </w:pPr>
      <w:bookmarkStart w:id="306" w:name="_Toc50124770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上传课程资料测试</w:t>
      </w:r>
      <w:bookmarkEnd w:id="306"/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307" w:name="_Toc501247708"/>
      <w:r>
        <w:rPr>
          <w:rFonts w:hint="eastAsia"/>
        </w:rPr>
        <w:t>测试项名称</w:t>
      </w:r>
      <w:bookmarkEnd w:id="30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AF5FF5" w:rsidTr="00AF5FF5"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F5FF5" w:rsidTr="00AF5FF5">
        <w:tc>
          <w:tcPr>
            <w:tcW w:w="1980" w:type="dxa"/>
          </w:tcPr>
          <w:p w:rsidR="00AF5FF5" w:rsidRDefault="00AF5FF5" w:rsidP="00964A2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上传课程资料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TC-19-1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</w:p>
        </w:tc>
      </w:tr>
      <w:tr w:rsidR="00AF5FF5" w:rsidTr="00AF5FF5">
        <w:trPr>
          <w:trHeight w:val="269"/>
        </w:trPr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上传课程资</w:t>
            </w:r>
            <w:r w:rsidR="00964A25">
              <w:rPr>
                <w:rFonts w:hint="eastAsia"/>
              </w:rPr>
              <w:lastRenderedPageBreak/>
              <w:t>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lastRenderedPageBreak/>
              <w:t>TC-19-2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</w:p>
        </w:tc>
      </w:tr>
      <w:tr w:rsidR="00AF5FF5" w:rsidTr="00AF5FF5">
        <w:trPr>
          <w:trHeight w:val="269"/>
        </w:trPr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教师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上传课程资料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附件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TC-19-3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</w:p>
        </w:tc>
      </w:tr>
      <w:tr w:rsidR="00964A25" w:rsidTr="00AF5FF5">
        <w:trPr>
          <w:trHeight w:val="269"/>
        </w:trPr>
        <w:tc>
          <w:tcPr>
            <w:tcW w:w="1980" w:type="dxa"/>
          </w:tcPr>
          <w:p w:rsidR="00964A25" w:rsidRDefault="00964A2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上传课程资料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64A25" w:rsidRDefault="00964A25" w:rsidP="00AF5FF5">
            <w:pPr>
              <w:pStyle w:val="a7"/>
            </w:pPr>
            <w:r>
              <w:rPr>
                <w:rFonts w:hint="eastAsia"/>
              </w:rPr>
              <w:t>TC-19-4</w:t>
            </w:r>
          </w:p>
        </w:tc>
        <w:tc>
          <w:tcPr>
            <w:tcW w:w="4992" w:type="dxa"/>
          </w:tcPr>
          <w:p w:rsidR="00964A25" w:rsidRDefault="00964A25" w:rsidP="00AF5FF5">
            <w:pPr>
              <w:pStyle w:val="a7"/>
            </w:pP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308" w:name="_Toc501247709"/>
      <w:r>
        <w:rPr>
          <w:rFonts w:hint="eastAsia"/>
        </w:rPr>
        <w:t>引用文档</w:t>
      </w:r>
      <w:bookmarkEnd w:id="30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AF5FF5" w:rsidTr="00AF5FF5"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AF5FF5" w:rsidTr="00AF5FF5">
        <w:trPr>
          <w:trHeight w:val="371"/>
        </w:trPr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09" w:name="_Toc501247710"/>
      <w:r w:rsidRPr="00C33F01">
        <w:rPr>
          <w:rFonts w:hint="eastAsia"/>
          <w:i w:val="0"/>
        </w:rPr>
        <w:t>输入说明</w:t>
      </w:r>
      <w:bookmarkEnd w:id="309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310" w:name="_Toc501247711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TC</w:t>
            </w:r>
            <w:r>
              <w:t>-19-1-1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UC-</w:t>
            </w:r>
            <w:r w:rsidR="00964A25">
              <w:rPr>
                <w:rFonts w:hint="eastAsia"/>
              </w:rPr>
              <w:t>6</w:t>
            </w:r>
            <w:r w:rsidR="00964A25">
              <w:t>-E2</w:t>
            </w:r>
            <w:r>
              <w:t>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 w:rsidR="006C5319"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TC-19-1-2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t>UC-6-E1</w:t>
            </w:r>
            <w:r w:rsidR="00AF5FF5">
              <w:t>-</w:t>
            </w:r>
            <w:r w:rsidR="00AF5FF5"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 w:rsidR="006C531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6C5319">
            <w:pPr>
              <w:pStyle w:val="a7"/>
            </w:pPr>
            <w:r>
              <w:t>“</w:t>
            </w:r>
            <w:r w:rsidR="006C5319"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ind w:right="960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lastRenderedPageBreak/>
              <w:t>TC-19-1-5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“duajdkwqahkdnakjdnqwhdjkqbhdkjahdhwawudhawkujdawdqandawkndqwkajajkdbjkawndnadfq”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3"/>
        <w:numPr>
          <w:ilvl w:val="2"/>
          <w:numId w:val="5"/>
        </w:numPr>
      </w:pPr>
      <w:bookmarkStart w:id="311" w:name="_Toc501247712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t>UC-6-E3</w:t>
            </w:r>
            <w:r w:rsidR="00AF5FF5">
              <w:t>-</w:t>
            </w:r>
            <w:r w:rsidR="00AF5FF5"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ind w:right="960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lastRenderedPageBreak/>
              <w:t>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lastRenderedPageBreak/>
              <w:t>“duajdkw</w:t>
            </w:r>
            <w:r>
              <w:lastRenderedPageBreak/>
              <w:t>qahkdnakjdnqwhdjkqbhdkjahdhwawudhawkujdawdqandawkndqwkajajkdbjkawndnadfq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</w:t>
            </w:r>
            <w:r>
              <w:rPr>
                <w:rFonts w:hint="eastAsia"/>
              </w:rPr>
              <w:lastRenderedPageBreak/>
              <w:t>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内容长度大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</w:tbl>
    <w:p w:rsidR="00AF5FF5" w:rsidRDefault="00AF5FF5" w:rsidP="00AF5FF5">
      <w:pPr>
        <w:pStyle w:val="3"/>
        <w:numPr>
          <w:ilvl w:val="2"/>
          <w:numId w:val="5"/>
        </w:numPr>
      </w:pPr>
      <w:bookmarkStart w:id="312" w:name="_Toc501247713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 w:rsidR="00C96249">
        <w:rPr>
          <w:rFonts w:hint="eastAsia"/>
        </w:rPr>
        <w:t>附件测试</w:t>
      </w:r>
      <w:r w:rsidR="00C96249"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C96249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 w:rsidR="00C96249">
              <w:t xml:space="preserve"> 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C96249" w:rsidP="00AF5FF5">
            <w:pPr>
              <w:pStyle w:val="a7"/>
            </w:pPr>
            <w:r>
              <w:t>TC-19-3</w:t>
            </w:r>
            <w:r w:rsidR="00AF5FF5">
              <w:t>-2</w:t>
            </w:r>
          </w:p>
        </w:tc>
        <w:tc>
          <w:tcPr>
            <w:tcW w:w="90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无</w:t>
            </w:r>
            <w:r w:rsidR="00AF5FF5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AF5FF5" w:rsidRDefault="00AF5FF5" w:rsidP="00C96249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</w:t>
            </w:r>
            <w:r w:rsidR="00C96249">
              <w:rPr>
                <w:rFonts w:hint="eastAsia"/>
              </w:rPr>
              <w:t>浏览，选择附件</w:t>
            </w:r>
          </w:p>
        </w:tc>
      </w:tr>
      <w:tr w:rsidR="00C96249" w:rsidTr="00AF5FF5">
        <w:trPr>
          <w:trHeight w:val="362"/>
        </w:trPr>
        <w:tc>
          <w:tcPr>
            <w:tcW w:w="1008" w:type="dxa"/>
          </w:tcPr>
          <w:p w:rsidR="00C96249" w:rsidRDefault="00C96249" w:rsidP="00AF5FF5">
            <w:pPr>
              <w:pStyle w:val="a7"/>
            </w:pPr>
            <w:r>
              <w:t>TC-19-3-3</w:t>
            </w:r>
          </w:p>
        </w:tc>
        <w:tc>
          <w:tcPr>
            <w:tcW w:w="90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C96249" w:rsidRDefault="00C96249" w:rsidP="00C96249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C96249" w:rsidTr="00AF5FF5">
        <w:trPr>
          <w:trHeight w:val="362"/>
        </w:trPr>
        <w:tc>
          <w:tcPr>
            <w:tcW w:w="1008" w:type="dxa"/>
          </w:tcPr>
          <w:p w:rsidR="00C96249" w:rsidRDefault="00C96249" w:rsidP="00AF5FF5">
            <w:pPr>
              <w:pStyle w:val="a7"/>
            </w:pPr>
            <w:r>
              <w:t>TC-19-3-4</w:t>
            </w:r>
          </w:p>
        </w:tc>
        <w:tc>
          <w:tcPr>
            <w:tcW w:w="90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类别为：</w:t>
            </w:r>
            <w:r>
              <w:t>”</w:t>
            </w:r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C96249" w:rsidRPr="00C96249" w:rsidRDefault="00C96249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96249" w:rsidRDefault="00EC6808" w:rsidP="00C96249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</w:p>
        </w:tc>
      </w:tr>
      <w:tr w:rsidR="00EC6808" w:rsidTr="00AF5FF5">
        <w:trPr>
          <w:trHeight w:val="362"/>
        </w:trPr>
        <w:tc>
          <w:tcPr>
            <w:tcW w:w="1008" w:type="dxa"/>
          </w:tcPr>
          <w:p w:rsidR="00EC6808" w:rsidRDefault="00EC6808" w:rsidP="00AF5FF5">
            <w:pPr>
              <w:pStyle w:val="a7"/>
            </w:pPr>
            <w:r>
              <w:t>TC-19-3-5</w:t>
            </w:r>
          </w:p>
        </w:tc>
        <w:tc>
          <w:tcPr>
            <w:tcW w:w="900" w:type="dxa"/>
          </w:tcPr>
          <w:p w:rsidR="00EC6808" w:rsidRDefault="00EC6808" w:rsidP="00AF5FF5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EC6808" w:rsidRDefault="00EC6808" w:rsidP="00AF5FF5">
            <w:pPr>
              <w:pStyle w:val="a7"/>
            </w:pPr>
            <w:r>
              <w:rPr>
                <w:rFonts w:hint="eastAsia"/>
              </w:rPr>
              <w:t>xxx.pptx-</w:t>
            </w:r>
            <w:r>
              <w:rPr>
                <w:rFonts w:hint="eastAsia"/>
              </w:rPr>
              <w:lastRenderedPageBreak/>
              <w:t>大小</w:t>
            </w:r>
            <w:r>
              <w:rPr>
                <w:rFonts w:hint="eastAsia"/>
              </w:rPr>
              <w:t>5MB-</w:t>
            </w:r>
            <w:r>
              <w:rPr>
                <w:rFonts w:hint="eastAsia"/>
              </w:rPr>
              <w:t>类别选择</w:t>
            </w:r>
            <w:r>
              <w:rPr>
                <w:rFonts w:hint="eastAsia"/>
              </w:rPr>
              <w:t>:PPT</w:t>
            </w:r>
          </w:p>
        </w:tc>
        <w:tc>
          <w:tcPr>
            <w:tcW w:w="1260" w:type="dxa"/>
          </w:tcPr>
          <w:p w:rsidR="00EC6808" w:rsidRPr="00EC6808" w:rsidRDefault="00EC6808" w:rsidP="00AF5FF5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EC6808" w:rsidRDefault="00EC6808" w:rsidP="00AF5FF5">
            <w:pPr>
              <w:pStyle w:val="a7"/>
            </w:pPr>
            <w:r>
              <w:rPr>
                <w:rFonts w:hint="eastAsia"/>
              </w:rPr>
              <w:t>一个附件，大小</w:t>
            </w:r>
            <w:r>
              <w:rPr>
                <w:rFonts w:hint="eastAsia"/>
              </w:rPr>
              <w:t>&lt;5GB,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lastRenderedPageBreak/>
              <w:t>选择不为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3012" w:type="dxa"/>
          </w:tcPr>
          <w:p w:rsidR="00EC6808" w:rsidRDefault="00EC6808" w:rsidP="00C96249">
            <w:pPr>
              <w:pStyle w:val="a7"/>
            </w:pPr>
            <w:r>
              <w:rPr>
                <w:rFonts w:hint="eastAsia"/>
              </w:rPr>
              <w:lastRenderedPageBreak/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，选择类别，浏览附件</w:t>
            </w:r>
          </w:p>
        </w:tc>
      </w:tr>
    </w:tbl>
    <w:p w:rsidR="00C96249" w:rsidRDefault="00C96249" w:rsidP="00C96249">
      <w:pPr>
        <w:pStyle w:val="3"/>
        <w:numPr>
          <w:ilvl w:val="2"/>
          <w:numId w:val="5"/>
        </w:numPr>
      </w:pPr>
      <w:bookmarkStart w:id="313" w:name="_Toc501247714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上传课程资料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96249" w:rsidTr="009E32A8">
        <w:tc>
          <w:tcPr>
            <w:tcW w:w="1008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96249" w:rsidTr="009E32A8">
        <w:tc>
          <w:tcPr>
            <w:tcW w:w="1008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C96249" w:rsidTr="009E32A8">
        <w:trPr>
          <w:trHeight w:val="362"/>
        </w:trPr>
        <w:tc>
          <w:tcPr>
            <w:tcW w:w="1008" w:type="dxa"/>
          </w:tcPr>
          <w:p w:rsidR="00C96249" w:rsidRDefault="00C96249" w:rsidP="009E32A8">
            <w:pPr>
              <w:pStyle w:val="a7"/>
            </w:pPr>
            <w:r>
              <w:t>TC-19-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C96249" w:rsidRPr="00992DBA" w:rsidRDefault="00C96249" w:rsidP="00C96249"/>
    <w:p w:rsidR="00AF5FF5" w:rsidRPr="00C96249" w:rsidRDefault="00AF5FF5" w:rsidP="00AF5FF5"/>
    <w:p w:rsidR="00AF5FF5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14" w:name="_Toc501247715"/>
      <w:r w:rsidRPr="00C33F01">
        <w:rPr>
          <w:rFonts w:hint="eastAsia"/>
          <w:i w:val="0"/>
        </w:rPr>
        <w:t>输出说明</w:t>
      </w:r>
      <w:bookmarkEnd w:id="314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315" w:name="_Toc501247716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TC</w:t>
            </w:r>
            <w:r>
              <w:t>-19-1-1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rPr>
                <w:rFonts w:hint="eastAsia"/>
              </w:rPr>
              <w:t>UC-6</w:t>
            </w:r>
            <w:r w:rsidR="00AF5FF5">
              <w:t>-E1-</w:t>
            </w:r>
            <w:r w:rsidR="00AF5FF5"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TC-19-1-2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t>UC-6</w:t>
            </w:r>
            <w:r w:rsidR="00AF5FF5">
              <w:t>-E2-</w:t>
            </w:r>
            <w:r w:rsidR="00AF5FF5"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</w:t>
            </w:r>
            <w:r>
              <w:lastRenderedPageBreak/>
              <w:t>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lastRenderedPageBreak/>
              <w:t>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3"/>
        <w:numPr>
          <w:ilvl w:val="2"/>
          <w:numId w:val="5"/>
        </w:numPr>
      </w:pPr>
      <w:bookmarkStart w:id="316" w:name="_Toc501247717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t>UC-6</w:t>
            </w:r>
            <w:r w:rsidR="00AF5FF5">
              <w:t>-E2-</w:t>
            </w:r>
            <w:r w:rsidR="00AF5FF5"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内容包含敏感内容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Pr="004A033E" w:rsidRDefault="0010246D" w:rsidP="00AF5FF5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AF5FF5" w:rsidRDefault="00AF5FF5" w:rsidP="00AF5FF5">
      <w:pPr>
        <w:pStyle w:val="3"/>
        <w:numPr>
          <w:ilvl w:val="2"/>
          <w:numId w:val="5"/>
        </w:numPr>
      </w:pPr>
      <w:bookmarkStart w:id="317" w:name="_Toc501247718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 w:rsidR="00F9747C">
        <w:rPr>
          <w:rFonts w:hint="eastAsia"/>
        </w:rPr>
        <w:t>附件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9747C" w:rsidTr="009E32A8">
        <w:tc>
          <w:tcPr>
            <w:tcW w:w="1008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F9747C" w:rsidRDefault="00F9747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请选择附件</w:t>
            </w:r>
            <w:r>
              <w:t>”</w:t>
            </w:r>
          </w:p>
        </w:tc>
        <w:tc>
          <w:tcPr>
            <w:tcW w:w="126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9747C" w:rsidRDefault="0010246D" w:rsidP="009E32A8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F9747C" w:rsidTr="009E32A8">
        <w:trPr>
          <w:trHeight w:val="362"/>
        </w:trPr>
        <w:tc>
          <w:tcPr>
            <w:tcW w:w="1008" w:type="dxa"/>
          </w:tcPr>
          <w:p w:rsidR="00F9747C" w:rsidRDefault="00F9747C" w:rsidP="009E32A8">
            <w:pPr>
              <w:pStyle w:val="a7"/>
            </w:pPr>
            <w:r>
              <w:t>TC-19-3-2</w:t>
            </w:r>
          </w:p>
        </w:tc>
        <w:tc>
          <w:tcPr>
            <w:tcW w:w="90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F9747C" w:rsidRDefault="00F9747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F9747C" w:rsidRDefault="0010246D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TC-19-3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lastRenderedPageBreak/>
              <w:t>附件</w:t>
            </w:r>
            <w:r>
              <w:rPr>
                <w:rFonts w:hint="eastAsia"/>
              </w:rPr>
              <w:lastRenderedPageBreak/>
              <w:t>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请</w:t>
            </w:r>
            <w:r>
              <w:rPr>
                <w:rFonts w:hint="eastAsia"/>
              </w:rPr>
              <w:lastRenderedPageBreak/>
              <w:t>选择单一附件</w:t>
            </w:r>
            <w:r>
              <w:t>”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lastRenderedPageBreak/>
              <w:t>附件数量超</w:t>
            </w:r>
            <w:r>
              <w:rPr>
                <w:rFonts w:hint="eastAsia"/>
              </w:rPr>
              <w:lastRenderedPageBreak/>
              <w:t>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lastRenderedPageBreak/>
              <w:t>TC-19-3-4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请选择类别</w:t>
            </w:r>
            <w:r>
              <w:t>”</w:t>
            </w:r>
          </w:p>
        </w:tc>
        <w:tc>
          <w:tcPr>
            <w:tcW w:w="1260" w:type="dxa"/>
          </w:tcPr>
          <w:p w:rsidR="0010246D" w:rsidRPr="00C96249" w:rsidRDefault="0010246D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类别上方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像素，红色宋体小四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TC-19-3-5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0246D" w:rsidRPr="00EC6808" w:rsidRDefault="0010246D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10246D" w:rsidRDefault="0010246D" w:rsidP="0010246D">
      <w:pPr>
        <w:pStyle w:val="3"/>
        <w:numPr>
          <w:ilvl w:val="2"/>
          <w:numId w:val="5"/>
        </w:numPr>
      </w:pPr>
      <w:bookmarkStart w:id="318" w:name="_Toc50124771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上传课程资料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0246D" w:rsidTr="009E32A8"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0246D" w:rsidTr="009E32A8"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页面刷新，后台数据库加入课程资料信息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标题、内容、列别为有效等价类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页面刷新，课程资料更新</w:t>
            </w:r>
          </w:p>
        </w:tc>
      </w:tr>
      <w:tr w:rsidR="0010246D" w:rsidTr="009E32A8"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TC-19-4-1-error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标题、内容、列</w:t>
            </w:r>
            <w:proofErr w:type="gramStart"/>
            <w:r>
              <w:rPr>
                <w:rFonts w:hint="eastAsia"/>
              </w:rPr>
              <w:t>别至少</w:t>
            </w:r>
            <w:proofErr w:type="gramEnd"/>
            <w:r>
              <w:rPr>
                <w:rFonts w:hint="eastAsia"/>
              </w:rPr>
              <w:t>有一项无效等价类</w:t>
            </w:r>
          </w:p>
        </w:tc>
        <w:tc>
          <w:tcPr>
            <w:tcW w:w="3012" w:type="dxa"/>
          </w:tcPr>
          <w:p w:rsidR="0010246D" w:rsidRPr="0010246D" w:rsidRDefault="0010246D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课件上</w:t>
            </w:r>
            <w:proofErr w:type="gramStart"/>
            <w:r>
              <w:rPr>
                <w:rFonts w:hint="eastAsia"/>
              </w:rPr>
              <w:t>传弹窗</w:t>
            </w:r>
            <w:proofErr w:type="gramEnd"/>
            <w:r>
              <w:rPr>
                <w:rFonts w:hint="eastAsia"/>
              </w:rPr>
              <w:t>消失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课件上</w:t>
            </w:r>
            <w:proofErr w:type="gramStart"/>
            <w:r>
              <w:rPr>
                <w:rFonts w:hint="eastAsia"/>
              </w:rPr>
              <w:t>传弹窗</w:t>
            </w:r>
            <w:proofErr w:type="gramEnd"/>
            <w:r>
              <w:rPr>
                <w:rFonts w:hint="eastAsia"/>
              </w:rPr>
              <w:t>消失</w:t>
            </w:r>
          </w:p>
        </w:tc>
      </w:tr>
    </w:tbl>
    <w:p w:rsidR="0010246D" w:rsidRPr="00992DBA" w:rsidRDefault="0010246D" w:rsidP="0010246D"/>
    <w:p w:rsidR="00AF5FF5" w:rsidRPr="0010246D" w:rsidRDefault="00AF5FF5" w:rsidP="00AF5FF5"/>
    <w:p w:rsidR="00AF5FF5" w:rsidRPr="005965EF" w:rsidRDefault="00AF5FF5" w:rsidP="00AF5FF5"/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19" w:name="_Toc501247720"/>
      <w:r w:rsidRPr="00C33F01">
        <w:rPr>
          <w:rFonts w:hint="eastAsia"/>
          <w:i w:val="0"/>
        </w:rPr>
        <w:t>环境要求</w:t>
      </w:r>
      <w:bookmarkEnd w:id="319"/>
    </w:p>
    <w:p w:rsidR="00AF5FF5" w:rsidRDefault="00AF5FF5" w:rsidP="00AF5FF5">
      <w:pPr>
        <w:pStyle w:val="3"/>
        <w:numPr>
          <w:ilvl w:val="2"/>
          <w:numId w:val="5"/>
        </w:numPr>
      </w:pPr>
      <w:bookmarkStart w:id="320" w:name="_Toc501247721"/>
      <w:r>
        <w:rPr>
          <w:rFonts w:hint="eastAsia"/>
        </w:rPr>
        <w:t>硬件</w:t>
      </w:r>
      <w:bookmarkEnd w:id="320"/>
    </w:p>
    <w:p w:rsidR="00AF5FF5" w:rsidRDefault="00AF5FF5" w:rsidP="00AF5FF5">
      <w:pPr>
        <w:pStyle w:val="a7"/>
      </w:pPr>
      <w:r>
        <w:rPr>
          <w:rFonts w:hint="eastAsia"/>
        </w:rPr>
        <w:t>可以正常上网的一台电脑</w:t>
      </w:r>
    </w:p>
    <w:p w:rsidR="00AF5FF5" w:rsidRDefault="00AF5FF5" w:rsidP="00AF5FF5">
      <w:pPr>
        <w:pStyle w:val="3"/>
        <w:numPr>
          <w:ilvl w:val="2"/>
          <w:numId w:val="5"/>
        </w:numPr>
      </w:pPr>
      <w:bookmarkStart w:id="321" w:name="_Toc501247722"/>
      <w:r>
        <w:rPr>
          <w:rFonts w:hint="eastAsia"/>
        </w:rPr>
        <w:lastRenderedPageBreak/>
        <w:t>软件</w:t>
      </w:r>
      <w:bookmarkEnd w:id="321"/>
    </w:p>
    <w:p w:rsidR="00AF5FF5" w:rsidRDefault="00AF5FF5" w:rsidP="00AF5FF5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AF5FF5" w:rsidRPr="00811449" w:rsidRDefault="00AF5FF5" w:rsidP="00AF5FF5">
      <w:pPr>
        <w:pStyle w:val="a7"/>
      </w:pPr>
      <w:r>
        <w:rPr>
          <w:rFonts w:hint="eastAsia"/>
        </w:rPr>
        <w:t>其它可以上网浏览的浏览器也可以</w:t>
      </w:r>
    </w:p>
    <w:p w:rsidR="00AF5FF5" w:rsidRPr="0006010C" w:rsidRDefault="00AF5FF5" w:rsidP="00AF5FF5">
      <w:pPr>
        <w:pStyle w:val="a7"/>
      </w:pPr>
    </w:p>
    <w:p w:rsidR="00AF5FF5" w:rsidRDefault="00AF5FF5" w:rsidP="00AF5FF5"/>
    <w:p w:rsidR="00AF5FF5" w:rsidRDefault="00AF5FF5" w:rsidP="00AF5FF5">
      <w:pPr>
        <w:pStyle w:val="3"/>
        <w:numPr>
          <w:ilvl w:val="2"/>
          <w:numId w:val="5"/>
        </w:numPr>
      </w:pPr>
      <w:bookmarkStart w:id="322" w:name="_Toc501247723"/>
      <w:r>
        <w:rPr>
          <w:rFonts w:hint="eastAsia"/>
        </w:rPr>
        <w:t>其它</w:t>
      </w:r>
      <w:bookmarkEnd w:id="322"/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23" w:name="_Toc501247724"/>
      <w:r w:rsidRPr="00C33F01">
        <w:rPr>
          <w:rFonts w:hint="eastAsia"/>
          <w:i w:val="0"/>
        </w:rPr>
        <w:t>特殊的规程要求</w:t>
      </w:r>
      <w:bookmarkEnd w:id="323"/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24" w:name="_Toc501247725"/>
      <w:r w:rsidRPr="00C33F01">
        <w:rPr>
          <w:rFonts w:hint="eastAsia"/>
          <w:i w:val="0"/>
        </w:rPr>
        <w:t>用例间的依赖关系</w:t>
      </w:r>
      <w:bookmarkEnd w:id="324"/>
    </w:p>
    <w:p w:rsidR="00AF5FF5" w:rsidRDefault="00AF5FF5" w:rsidP="00AF5FF5">
      <w:pPr>
        <w:pStyle w:val="3"/>
        <w:numPr>
          <w:ilvl w:val="2"/>
          <w:numId w:val="5"/>
        </w:numPr>
      </w:pPr>
      <w:bookmarkStart w:id="325" w:name="_Toc501247726"/>
      <w:r>
        <w:rPr>
          <w:rFonts w:hint="eastAsia"/>
        </w:rPr>
        <w:t>所依赖的用例</w:t>
      </w:r>
      <w:bookmarkEnd w:id="3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AF5FF5" w:rsidTr="00AF5FF5">
        <w:trPr>
          <w:trHeight w:val="268"/>
        </w:trPr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r>
        <w:rPr>
          <w:rFonts w:hint="eastAsia"/>
        </w:rPr>
        <w:t>依赖关系的性质</w:t>
      </w:r>
    </w:p>
    <w:p w:rsidR="00AF5FF5" w:rsidRDefault="00AF5FF5" w:rsidP="00AF5FF5"/>
    <w:p w:rsidR="0014314C" w:rsidRDefault="0014314C" w:rsidP="0014314C">
      <w:pPr>
        <w:pStyle w:val="a"/>
      </w:pPr>
      <w:bookmarkStart w:id="326" w:name="_Toc50124772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修改课程资料测试</w:t>
      </w:r>
      <w:bookmarkEnd w:id="326"/>
    </w:p>
    <w:p w:rsidR="0014314C" w:rsidRDefault="0014314C" w:rsidP="0014314C">
      <w:pPr>
        <w:pStyle w:val="a4"/>
        <w:widowControl w:val="0"/>
        <w:numPr>
          <w:ilvl w:val="1"/>
          <w:numId w:val="5"/>
        </w:numPr>
        <w:jc w:val="both"/>
      </w:pPr>
      <w:bookmarkStart w:id="327" w:name="_Toc501247728"/>
      <w:r>
        <w:rPr>
          <w:rFonts w:hint="eastAsia"/>
        </w:rPr>
        <w:t>测试项名称</w:t>
      </w:r>
      <w:bookmarkEnd w:id="3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14314C" w:rsidTr="009E32A8"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14314C" w:rsidTr="009E32A8"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t>TC-20-1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</w:p>
        </w:tc>
      </w:tr>
      <w:tr w:rsidR="0014314C" w:rsidTr="009E32A8">
        <w:trPr>
          <w:trHeight w:val="269"/>
        </w:trPr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t>TC-20-2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</w:p>
        </w:tc>
      </w:tr>
      <w:tr w:rsidR="0014314C" w:rsidTr="009E32A8">
        <w:trPr>
          <w:trHeight w:val="269"/>
        </w:trPr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-</w:t>
            </w:r>
            <w:r w:rsidR="00F86DB0">
              <w:rPr>
                <w:rFonts w:hint="eastAsia"/>
              </w:rPr>
              <w:t>附件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t>TC-20-3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</w:p>
        </w:tc>
      </w:tr>
      <w:tr w:rsidR="00F86DB0" w:rsidTr="009E32A8">
        <w:trPr>
          <w:trHeight w:val="269"/>
        </w:trPr>
        <w:tc>
          <w:tcPr>
            <w:tcW w:w="198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修改课程资料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86DB0" w:rsidRDefault="00F86DB0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4</w:t>
            </w:r>
          </w:p>
        </w:tc>
        <w:tc>
          <w:tcPr>
            <w:tcW w:w="4992" w:type="dxa"/>
          </w:tcPr>
          <w:p w:rsidR="00F86DB0" w:rsidRDefault="00F86DB0" w:rsidP="009E32A8">
            <w:pPr>
              <w:pStyle w:val="a7"/>
            </w:pP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a4"/>
        <w:widowControl w:val="0"/>
        <w:numPr>
          <w:ilvl w:val="1"/>
          <w:numId w:val="5"/>
        </w:numPr>
        <w:jc w:val="both"/>
      </w:pPr>
      <w:bookmarkStart w:id="328" w:name="_Toc501247729"/>
      <w:r>
        <w:rPr>
          <w:rFonts w:hint="eastAsia"/>
        </w:rPr>
        <w:lastRenderedPageBreak/>
        <w:t>引用文档</w:t>
      </w:r>
      <w:bookmarkEnd w:id="3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14314C" w:rsidTr="009E32A8">
        <w:tc>
          <w:tcPr>
            <w:tcW w:w="18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14314C" w:rsidTr="009E32A8">
        <w:trPr>
          <w:trHeight w:val="371"/>
        </w:trPr>
        <w:tc>
          <w:tcPr>
            <w:tcW w:w="18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14314C" w:rsidRDefault="0014314C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7</w:t>
            </w: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29" w:name="_Toc501247730"/>
      <w:r w:rsidRPr="00C33F01">
        <w:rPr>
          <w:rFonts w:hint="eastAsia"/>
          <w:i w:val="0"/>
        </w:rPr>
        <w:t>输入说明</w:t>
      </w:r>
      <w:bookmarkEnd w:id="329"/>
    </w:p>
    <w:p w:rsidR="0014314C" w:rsidRPr="003F1E27" w:rsidRDefault="0014314C" w:rsidP="0014314C">
      <w:pPr>
        <w:pStyle w:val="3"/>
        <w:numPr>
          <w:ilvl w:val="2"/>
          <w:numId w:val="5"/>
        </w:numPr>
      </w:pPr>
      <w:bookmarkStart w:id="330" w:name="_Toc50124773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-20-1-1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t>UC-7-E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TC-20-1-3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标题长度</w:t>
            </w:r>
            <w:r>
              <w:rPr>
                <w:rFonts w:hint="eastAsia"/>
              </w:rPr>
              <w:lastRenderedPageBreak/>
              <w:t>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lastRenderedPageBreak/>
              <w:t>“duajdkw</w:t>
            </w:r>
            <w:r>
              <w:lastRenderedPageBreak/>
              <w:t>qahkdnakjdnqwhdjkqbhdkjahdhwawudhawkujdawdqandawkndqwkajajkdbjkawndnadfq”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3"/>
        <w:numPr>
          <w:ilvl w:val="2"/>
          <w:numId w:val="5"/>
        </w:numPr>
      </w:pPr>
      <w:bookmarkStart w:id="331" w:name="_Toc50124773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3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t>UC-7-E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“duajdkwqahkdnakjdnqwhdjkqbhdkja</w:t>
            </w:r>
            <w:r>
              <w:lastRenderedPageBreak/>
              <w:t>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</w:t>
            </w:r>
            <w:r>
              <w:rPr>
                <w:rFonts w:hint="eastAsia"/>
              </w:rPr>
              <w:lastRenderedPageBreak/>
              <w:t>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</w:tbl>
    <w:p w:rsidR="0014314C" w:rsidRDefault="0014314C" w:rsidP="0014314C"/>
    <w:p w:rsidR="00F86DB0" w:rsidRDefault="00F86DB0" w:rsidP="0014314C"/>
    <w:p w:rsidR="00F86DB0" w:rsidRDefault="00F86DB0" w:rsidP="00F86DB0">
      <w:pPr>
        <w:pStyle w:val="3"/>
        <w:numPr>
          <w:ilvl w:val="2"/>
          <w:numId w:val="5"/>
        </w:numPr>
      </w:pPr>
      <w:bookmarkStart w:id="332" w:name="_Toc50124773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 xml:space="preserve"> -</w:t>
      </w:r>
      <w:r>
        <w:rPr>
          <w:rFonts w:hint="eastAsia"/>
        </w:rPr>
        <w:t>输入测试</w:t>
      </w:r>
      <w:bookmarkEnd w:id="33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t xml:space="preserve"> 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，单击浏览，选择附件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TC-20-3-3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TC-20-3-4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类别为：</w:t>
            </w:r>
            <w:r>
              <w:t>”</w:t>
            </w:r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F86DB0" w:rsidRPr="00C96249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TC-20-3-5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xxx.pptx-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5MB-</w:t>
            </w:r>
            <w:r>
              <w:rPr>
                <w:rFonts w:hint="eastAsia"/>
              </w:rPr>
              <w:t>类别选</w:t>
            </w:r>
            <w:r>
              <w:rPr>
                <w:rFonts w:hint="eastAsia"/>
              </w:rPr>
              <w:lastRenderedPageBreak/>
              <w:t>择</w:t>
            </w:r>
            <w:r>
              <w:rPr>
                <w:rFonts w:hint="eastAsia"/>
              </w:rPr>
              <w:t>:PPT</w:t>
            </w:r>
          </w:p>
        </w:tc>
        <w:tc>
          <w:tcPr>
            <w:tcW w:w="1260" w:type="dxa"/>
          </w:tcPr>
          <w:p w:rsidR="00F86DB0" w:rsidRPr="00EC6808" w:rsidRDefault="00F86DB0" w:rsidP="009E32A8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一个附件，大小</w:t>
            </w:r>
            <w:r>
              <w:rPr>
                <w:rFonts w:hint="eastAsia"/>
              </w:rPr>
              <w:t>&lt;5GB,</w:t>
            </w:r>
            <w:r>
              <w:rPr>
                <w:rFonts w:hint="eastAsia"/>
              </w:rPr>
              <w:t>类别选择不为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，选择类别，浏览附件</w:t>
            </w:r>
          </w:p>
        </w:tc>
      </w:tr>
    </w:tbl>
    <w:p w:rsidR="00F86DB0" w:rsidRDefault="00F86DB0" w:rsidP="00F86DB0">
      <w:pPr>
        <w:pStyle w:val="3"/>
        <w:numPr>
          <w:ilvl w:val="2"/>
          <w:numId w:val="5"/>
        </w:numPr>
      </w:pPr>
      <w:bookmarkStart w:id="333" w:name="_Toc501247734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3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F86DB0" w:rsidRPr="00992DBA" w:rsidRDefault="00F86DB0" w:rsidP="00F86DB0"/>
    <w:p w:rsidR="00F86DB0" w:rsidRPr="00F86DB0" w:rsidRDefault="00F86DB0" w:rsidP="0014314C"/>
    <w:p w:rsidR="0014314C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34" w:name="_Toc501247735"/>
      <w:r w:rsidRPr="00C33F01">
        <w:rPr>
          <w:rFonts w:hint="eastAsia"/>
          <w:i w:val="0"/>
        </w:rPr>
        <w:t>输出说明</w:t>
      </w:r>
      <w:bookmarkEnd w:id="334"/>
    </w:p>
    <w:p w:rsidR="0014314C" w:rsidRPr="003F1E27" w:rsidRDefault="0014314C" w:rsidP="0014314C">
      <w:pPr>
        <w:pStyle w:val="3"/>
        <w:numPr>
          <w:ilvl w:val="2"/>
          <w:numId w:val="5"/>
        </w:numPr>
      </w:pPr>
      <w:bookmarkStart w:id="335" w:name="_Toc50124773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-20-1-1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UC-7</w:t>
            </w:r>
            <w:r>
              <w:t>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t>UC-7-E2-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TC-20-1-3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</w:t>
            </w:r>
            <w:r>
              <w:lastRenderedPageBreak/>
              <w:t>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长度过长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lastRenderedPageBreak/>
              <w:t>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3"/>
        <w:numPr>
          <w:ilvl w:val="2"/>
          <w:numId w:val="5"/>
        </w:numPr>
      </w:pPr>
      <w:bookmarkStart w:id="336" w:name="_Toc50124773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t>UC-7-E2-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内容包含敏感内容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14314C" w:rsidRDefault="0014314C" w:rsidP="0014314C"/>
    <w:p w:rsidR="00F86DB0" w:rsidRDefault="00F86DB0" w:rsidP="00F86DB0">
      <w:pPr>
        <w:pStyle w:val="3"/>
        <w:numPr>
          <w:ilvl w:val="2"/>
          <w:numId w:val="5"/>
        </w:numPr>
      </w:pPr>
      <w:bookmarkStart w:id="337" w:name="_Toc50124773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请选择附件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TC-19-3-2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lastRenderedPageBreak/>
              <w:t>TC-19-3-3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请选择单一附件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TC-19-3-4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请选择类别</w:t>
            </w:r>
            <w:r>
              <w:t>”</w:t>
            </w:r>
          </w:p>
        </w:tc>
        <w:tc>
          <w:tcPr>
            <w:tcW w:w="1260" w:type="dxa"/>
          </w:tcPr>
          <w:p w:rsidR="00F86DB0" w:rsidRPr="00C96249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类别上方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像素，红色宋体小四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TC-19-3-5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F86DB0" w:rsidRPr="00EC6808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F86DB0" w:rsidRDefault="00F86DB0" w:rsidP="00F86DB0">
      <w:pPr>
        <w:pStyle w:val="3"/>
        <w:numPr>
          <w:ilvl w:val="2"/>
          <w:numId w:val="5"/>
        </w:numPr>
      </w:pPr>
      <w:bookmarkStart w:id="338" w:name="_Toc50124773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页面刷新，后台数据库加入课程资料信息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标题、内容、列别为有效等价类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页面刷新，课程资料更新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TC-19-4-1-error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标题、内容、列</w:t>
            </w:r>
            <w:proofErr w:type="gramStart"/>
            <w:r>
              <w:rPr>
                <w:rFonts w:hint="eastAsia"/>
              </w:rPr>
              <w:t>别至少</w:t>
            </w:r>
            <w:proofErr w:type="gramEnd"/>
            <w:r>
              <w:rPr>
                <w:rFonts w:hint="eastAsia"/>
              </w:rPr>
              <w:t>有一项无效等价类</w:t>
            </w:r>
          </w:p>
        </w:tc>
        <w:tc>
          <w:tcPr>
            <w:tcW w:w="3012" w:type="dxa"/>
          </w:tcPr>
          <w:p w:rsidR="00F86DB0" w:rsidRPr="0010246D" w:rsidRDefault="00F86DB0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修改弹窗消失</w:t>
            </w:r>
            <w:proofErr w:type="gramEnd"/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修改弹窗消失</w:t>
            </w:r>
            <w:proofErr w:type="gramEnd"/>
          </w:p>
        </w:tc>
      </w:tr>
    </w:tbl>
    <w:p w:rsidR="00F86DB0" w:rsidRPr="00992DBA" w:rsidRDefault="00F86DB0" w:rsidP="00F86DB0"/>
    <w:p w:rsidR="00F86DB0" w:rsidRPr="00992DBA" w:rsidRDefault="00F86DB0" w:rsidP="0014314C"/>
    <w:p w:rsidR="0014314C" w:rsidRPr="005965EF" w:rsidRDefault="0014314C" w:rsidP="0014314C"/>
    <w:p w:rsidR="0014314C" w:rsidRPr="00C33F01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39" w:name="_Toc501247740"/>
      <w:r w:rsidRPr="00C33F01">
        <w:rPr>
          <w:rFonts w:hint="eastAsia"/>
          <w:i w:val="0"/>
        </w:rPr>
        <w:t>环境要求</w:t>
      </w:r>
      <w:bookmarkEnd w:id="339"/>
    </w:p>
    <w:p w:rsidR="0014314C" w:rsidRDefault="0014314C" w:rsidP="0014314C">
      <w:pPr>
        <w:pStyle w:val="3"/>
        <w:numPr>
          <w:ilvl w:val="2"/>
          <w:numId w:val="5"/>
        </w:numPr>
      </w:pPr>
      <w:bookmarkStart w:id="340" w:name="_Toc501247741"/>
      <w:r>
        <w:rPr>
          <w:rFonts w:hint="eastAsia"/>
        </w:rPr>
        <w:t>硬件</w:t>
      </w:r>
      <w:bookmarkEnd w:id="340"/>
    </w:p>
    <w:p w:rsidR="0014314C" w:rsidRDefault="0014314C" w:rsidP="0014314C">
      <w:pPr>
        <w:pStyle w:val="a7"/>
      </w:pPr>
      <w:r>
        <w:rPr>
          <w:rFonts w:hint="eastAsia"/>
        </w:rPr>
        <w:t>可以正常上网的一台电脑</w:t>
      </w:r>
    </w:p>
    <w:p w:rsidR="0014314C" w:rsidRDefault="0014314C" w:rsidP="0014314C">
      <w:pPr>
        <w:pStyle w:val="3"/>
        <w:numPr>
          <w:ilvl w:val="2"/>
          <w:numId w:val="5"/>
        </w:numPr>
      </w:pPr>
      <w:bookmarkStart w:id="341" w:name="_Toc501247742"/>
      <w:r>
        <w:rPr>
          <w:rFonts w:hint="eastAsia"/>
        </w:rPr>
        <w:lastRenderedPageBreak/>
        <w:t>软件</w:t>
      </w:r>
      <w:bookmarkEnd w:id="341"/>
    </w:p>
    <w:p w:rsidR="0014314C" w:rsidRDefault="0014314C" w:rsidP="0014314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14314C" w:rsidRPr="00811449" w:rsidRDefault="0014314C" w:rsidP="0014314C">
      <w:pPr>
        <w:pStyle w:val="a7"/>
      </w:pPr>
      <w:r>
        <w:rPr>
          <w:rFonts w:hint="eastAsia"/>
        </w:rPr>
        <w:t>其它可以上网浏览的浏览器也可以</w:t>
      </w:r>
    </w:p>
    <w:p w:rsidR="0014314C" w:rsidRPr="0006010C" w:rsidRDefault="0014314C" w:rsidP="0014314C">
      <w:pPr>
        <w:pStyle w:val="a7"/>
      </w:pPr>
    </w:p>
    <w:p w:rsidR="0014314C" w:rsidRDefault="0014314C" w:rsidP="0014314C"/>
    <w:p w:rsidR="0014314C" w:rsidRDefault="0014314C" w:rsidP="0014314C">
      <w:pPr>
        <w:pStyle w:val="3"/>
        <w:numPr>
          <w:ilvl w:val="2"/>
          <w:numId w:val="5"/>
        </w:numPr>
      </w:pPr>
      <w:bookmarkStart w:id="342" w:name="_Toc501247743"/>
      <w:r>
        <w:rPr>
          <w:rFonts w:hint="eastAsia"/>
        </w:rPr>
        <w:t>其它</w:t>
      </w:r>
      <w:bookmarkEnd w:id="342"/>
    </w:p>
    <w:p w:rsidR="0014314C" w:rsidRDefault="0014314C" w:rsidP="0014314C">
      <w:pPr>
        <w:pStyle w:val="a7"/>
      </w:pPr>
    </w:p>
    <w:p w:rsidR="0014314C" w:rsidRPr="00C33F01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43" w:name="_Toc501247744"/>
      <w:r w:rsidRPr="00C33F01">
        <w:rPr>
          <w:rFonts w:hint="eastAsia"/>
          <w:i w:val="0"/>
        </w:rPr>
        <w:t>特殊的规程要求</w:t>
      </w:r>
      <w:bookmarkEnd w:id="343"/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Pr="00C33F01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44" w:name="_Toc501247745"/>
      <w:r w:rsidRPr="00C33F01">
        <w:rPr>
          <w:rFonts w:hint="eastAsia"/>
          <w:i w:val="0"/>
        </w:rPr>
        <w:t>用例间的依赖关系</w:t>
      </w:r>
      <w:bookmarkEnd w:id="344"/>
    </w:p>
    <w:p w:rsidR="0014314C" w:rsidRDefault="0014314C" w:rsidP="0014314C">
      <w:pPr>
        <w:pStyle w:val="3"/>
        <w:numPr>
          <w:ilvl w:val="2"/>
          <w:numId w:val="5"/>
        </w:numPr>
      </w:pPr>
      <w:bookmarkStart w:id="345" w:name="_Toc501247746"/>
      <w:r>
        <w:rPr>
          <w:rFonts w:hint="eastAsia"/>
        </w:rPr>
        <w:t>所依赖的用例</w:t>
      </w:r>
      <w:bookmarkEnd w:id="34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14314C" w:rsidTr="009E32A8">
        <w:tc>
          <w:tcPr>
            <w:tcW w:w="1368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14314C" w:rsidTr="009E32A8">
        <w:tc>
          <w:tcPr>
            <w:tcW w:w="1368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14314C" w:rsidTr="009E32A8">
        <w:trPr>
          <w:trHeight w:val="268"/>
        </w:trPr>
        <w:tc>
          <w:tcPr>
            <w:tcW w:w="1368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r>
        <w:rPr>
          <w:rFonts w:hint="eastAsia"/>
        </w:rPr>
        <w:t>依赖关系的性质</w:t>
      </w:r>
    </w:p>
    <w:p w:rsidR="0014314C" w:rsidRDefault="0014314C" w:rsidP="00AF5FF5"/>
    <w:p w:rsidR="00F13AF9" w:rsidRDefault="00F13AF9" w:rsidP="00AF5FF5"/>
    <w:p w:rsidR="00F13AF9" w:rsidRDefault="00F13AF9" w:rsidP="00F13AF9">
      <w:pPr>
        <w:pStyle w:val="a"/>
      </w:pPr>
      <w:bookmarkStart w:id="346" w:name="_Toc50124774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删除课程资料测试</w:t>
      </w:r>
      <w:bookmarkEnd w:id="346"/>
    </w:p>
    <w:p w:rsidR="00F13AF9" w:rsidRDefault="00F13AF9" w:rsidP="00F13AF9">
      <w:pPr>
        <w:pStyle w:val="a4"/>
        <w:widowControl w:val="0"/>
        <w:numPr>
          <w:ilvl w:val="1"/>
          <w:numId w:val="5"/>
        </w:numPr>
        <w:jc w:val="both"/>
      </w:pPr>
      <w:bookmarkStart w:id="347" w:name="_Toc501247748"/>
      <w:r>
        <w:rPr>
          <w:rFonts w:hint="eastAsia"/>
        </w:rPr>
        <w:t>测试项名称</w:t>
      </w:r>
      <w:bookmarkEnd w:id="34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F13AF9" w:rsidTr="009E32A8">
        <w:tc>
          <w:tcPr>
            <w:tcW w:w="198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F13AF9" w:rsidTr="009E32A8">
        <w:tc>
          <w:tcPr>
            <w:tcW w:w="198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删除课程资料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</w:p>
        </w:tc>
      </w:tr>
      <w:tr w:rsidR="00F13AF9" w:rsidTr="009E32A8">
        <w:trPr>
          <w:trHeight w:val="269"/>
        </w:trPr>
        <w:tc>
          <w:tcPr>
            <w:tcW w:w="198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</w:p>
        </w:tc>
      </w:tr>
      <w:tr w:rsidR="00F13AF9" w:rsidTr="009E32A8">
        <w:trPr>
          <w:trHeight w:val="269"/>
        </w:trPr>
        <w:tc>
          <w:tcPr>
            <w:tcW w:w="198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pPr>
        <w:pStyle w:val="a4"/>
        <w:widowControl w:val="0"/>
        <w:numPr>
          <w:ilvl w:val="1"/>
          <w:numId w:val="5"/>
        </w:numPr>
        <w:jc w:val="both"/>
      </w:pPr>
      <w:bookmarkStart w:id="348" w:name="_Toc501247749"/>
      <w:r>
        <w:rPr>
          <w:rFonts w:hint="eastAsia"/>
        </w:rPr>
        <w:t>引用文档</w:t>
      </w:r>
      <w:bookmarkEnd w:id="34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F13AF9" w:rsidTr="009E32A8">
        <w:tc>
          <w:tcPr>
            <w:tcW w:w="18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F13AF9" w:rsidTr="009E32A8">
        <w:trPr>
          <w:trHeight w:val="371"/>
        </w:trPr>
        <w:tc>
          <w:tcPr>
            <w:tcW w:w="1800" w:type="dxa"/>
          </w:tcPr>
          <w:p w:rsidR="00F13AF9" w:rsidRDefault="00676DE1" w:rsidP="009E32A8">
            <w:pPr>
              <w:pStyle w:val="a7"/>
            </w:pPr>
            <w:r>
              <w:rPr>
                <w:rFonts w:hint="eastAsia"/>
              </w:rPr>
              <w:lastRenderedPageBreak/>
              <w:t>Quote-1-2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F13AF9" w:rsidRDefault="00F13AF9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8</w:t>
            </w: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49" w:name="_Toc501247750"/>
      <w:r w:rsidRPr="00C33F01">
        <w:rPr>
          <w:rFonts w:hint="eastAsia"/>
          <w:i w:val="0"/>
        </w:rPr>
        <w:t>输入说明</w:t>
      </w:r>
      <w:bookmarkEnd w:id="349"/>
    </w:p>
    <w:p w:rsidR="00F13AF9" w:rsidRPr="003F1E27" w:rsidRDefault="00F13AF9" w:rsidP="00F13AF9">
      <w:pPr>
        <w:pStyle w:val="3"/>
        <w:numPr>
          <w:ilvl w:val="2"/>
          <w:numId w:val="5"/>
        </w:numPr>
      </w:pPr>
      <w:bookmarkStart w:id="350" w:name="_Toc501247751"/>
      <w:r>
        <w:rPr>
          <w:rFonts w:hint="eastAsia"/>
        </w:rPr>
        <w:t>教师</w:t>
      </w:r>
      <w:r>
        <w:rPr>
          <w:rFonts w:hint="eastAsia"/>
        </w:rPr>
        <w:t>-</w:t>
      </w:r>
      <w:r w:rsidR="002C7A0B"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5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</w:t>
            </w:r>
            <w:r>
              <w:t>-1-1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任意的课程资料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F13AF9" w:rsidTr="009E32A8">
        <w:trPr>
          <w:trHeight w:val="362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21-1-2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F13AF9" w:rsidTr="009E32A8">
        <w:trPr>
          <w:trHeight w:val="362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21-1</w:t>
            </w:r>
            <w:r>
              <w:t>-3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F13AF9" w:rsidRPr="00655D7E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51" w:name="_Toc501247752"/>
      <w:r w:rsidRPr="00C33F01">
        <w:rPr>
          <w:rFonts w:hint="eastAsia"/>
          <w:i w:val="0"/>
        </w:rPr>
        <w:t>输出说明</w:t>
      </w:r>
      <w:bookmarkEnd w:id="351"/>
    </w:p>
    <w:p w:rsidR="00F13AF9" w:rsidRPr="00655D7E" w:rsidRDefault="00F13AF9" w:rsidP="00F13AF9">
      <w:pPr>
        <w:pStyle w:val="3"/>
        <w:numPr>
          <w:ilvl w:val="2"/>
          <w:numId w:val="5"/>
        </w:numPr>
      </w:pPr>
      <w:bookmarkStart w:id="352" w:name="_Toc501247753"/>
      <w:r>
        <w:rPr>
          <w:rFonts w:hint="eastAsia"/>
        </w:rPr>
        <w:t>教师</w:t>
      </w:r>
      <w:r>
        <w:rPr>
          <w:rFonts w:hint="eastAsia"/>
        </w:rPr>
        <w:t>-</w:t>
      </w:r>
      <w:r w:rsidR="002C7A0B"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5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</w:t>
            </w:r>
            <w:r>
              <w:t>-1-1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13AF9" w:rsidTr="009E32A8">
        <w:trPr>
          <w:trHeight w:val="355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21-1</w:t>
            </w:r>
            <w:r>
              <w:t>-2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F13AF9" w:rsidTr="009E32A8">
        <w:trPr>
          <w:trHeight w:val="355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21-1</w:t>
            </w:r>
            <w:r>
              <w:t>-3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F13AF9" w:rsidRPr="00655D7E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F13AF9" w:rsidRDefault="00F13AF9" w:rsidP="00F13AF9">
      <w:pPr>
        <w:pStyle w:val="a7"/>
      </w:pPr>
    </w:p>
    <w:p w:rsidR="00F13AF9" w:rsidRPr="00C33F01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53" w:name="_Toc501247754"/>
      <w:r w:rsidRPr="00C33F01">
        <w:rPr>
          <w:rFonts w:hint="eastAsia"/>
          <w:i w:val="0"/>
        </w:rPr>
        <w:t>环境要求</w:t>
      </w:r>
      <w:bookmarkEnd w:id="353"/>
    </w:p>
    <w:p w:rsidR="00F13AF9" w:rsidRDefault="00F13AF9" w:rsidP="00F13AF9">
      <w:pPr>
        <w:pStyle w:val="3"/>
        <w:numPr>
          <w:ilvl w:val="2"/>
          <w:numId w:val="5"/>
        </w:numPr>
      </w:pPr>
      <w:bookmarkStart w:id="354" w:name="_Toc501247755"/>
      <w:r>
        <w:rPr>
          <w:rFonts w:hint="eastAsia"/>
        </w:rPr>
        <w:t>硬件</w:t>
      </w:r>
      <w:bookmarkEnd w:id="354"/>
    </w:p>
    <w:p w:rsidR="00F13AF9" w:rsidRDefault="00F13AF9" w:rsidP="00F13AF9">
      <w:pPr>
        <w:pStyle w:val="a7"/>
      </w:pPr>
      <w:r>
        <w:rPr>
          <w:rFonts w:hint="eastAsia"/>
        </w:rPr>
        <w:t>可以正常上网的一台电脑</w:t>
      </w:r>
    </w:p>
    <w:p w:rsidR="00F13AF9" w:rsidRDefault="00F13AF9" w:rsidP="00F13AF9">
      <w:pPr>
        <w:pStyle w:val="3"/>
        <w:numPr>
          <w:ilvl w:val="2"/>
          <w:numId w:val="5"/>
        </w:numPr>
      </w:pPr>
      <w:bookmarkStart w:id="355" w:name="_Toc501247756"/>
      <w:r>
        <w:rPr>
          <w:rFonts w:hint="eastAsia"/>
        </w:rPr>
        <w:t>软件</w:t>
      </w:r>
      <w:bookmarkEnd w:id="355"/>
    </w:p>
    <w:p w:rsidR="00F13AF9" w:rsidRDefault="00F13AF9" w:rsidP="00F13AF9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F13AF9" w:rsidRDefault="00F13AF9" w:rsidP="00F13AF9">
      <w:r>
        <w:rPr>
          <w:rFonts w:hint="eastAsia"/>
        </w:rPr>
        <w:t>其它可以上网浏览的浏览器也可以</w:t>
      </w:r>
    </w:p>
    <w:p w:rsidR="00F13AF9" w:rsidRPr="006E54B4" w:rsidRDefault="00F13AF9" w:rsidP="00F13AF9">
      <w:pPr>
        <w:pStyle w:val="a7"/>
      </w:pPr>
    </w:p>
    <w:p w:rsidR="00F13AF9" w:rsidRDefault="00F13AF9" w:rsidP="00F13AF9">
      <w:pPr>
        <w:pStyle w:val="3"/>
        <w:numPr>
          <w:ilvl w:val="2"/>
          <w:numId w:val="5"/>
        </w:numPr>
      </w:pPr>
      <w:bookmarkStart w:id="356" w:name="_Toc501247757"/>
      <w:r>
        <w:rPr>
          <w:rFonts w:hint="eastAsia"/>
        </w:rPr>
        <w:t>其它</w:t>
      </w:r>
      <w:bookmarkEnd w:id="356"/>
    </w:p>
    <w:p w:rsidR="00F13AF9" w:rsidRDefault="00F13AF9" w:rsidP="00F13AF9">
      <w:pPr>
        <w:pStyle w:val="a7"/>
      </w:pPr>
    </w:p>
    <w:p w:rsidR="00F13AF9" w:rsidRPr="00C33F01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57" w:name="_Toc501247758"/>
      <w:r w:rsidRPr="00C33F01">
        <w:rPr>
          <w:rFonts w:hint="eastAsia"/>
          <w:i w:val="0"/>
        </w:rPr>
        <w:t>特殊的规程要求</w:t>
      </w:r>
      <w:bookmarkEnd w:id="357"/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Pr="00C33F01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58" w:name="_Toc501247759"/>
      <w:r w:rsidRPr="00C33F01">
        <w:rPr>
          <w:rFonts w:hint="eastAsia"/>
          <w:i w:val="0"/>
        </w:rPr>
        <w:t>用例间的依赖关系</w:t>
      </w:r>
      <w:bookmarkEnd w:id="358"/>
    </w:p>
    <w:p w:rsidR="00F13AF9" w:rsidRDefault="00F13AF9" w:rsidP="00F13AF9">
      <w:pPr>
        <w:pStyle w:val="3"/>
        <w:numPr>
          <w:ilvl w:val="2"/>
          <w:numId w:val="5"/>
        </w:numPr>
      </w:pPr>
      <w:bookmarkStart w:id="359" w:name="_Toc501247760"/>
      <w:r>
        <w:rPr>
          <w:rFonts w:hint="eastAsia"/>
        </w:rPr>
        <w:t>所依赖的用例</w:t>
      </w:r>
      <w:bookmarkEnd w:id="3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F13AF9" w:rsidTr="009E32A8">
        <w:tc>
          <w:tcPr>
            <w:tcW w:w="1368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F13AF9" w:rsidTr="009E32A8">
        <w:tc>
          <w:tcPr>
            <w:tcW w:w="1368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F13AF9" w:rsidTr="009E32A8">
        <w:trPr>
          <w:trHeight w:val="268"/>
        </w:trPr>
        <w:tc>
          <w:tcPr>
            <w:tcW w:w="1368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r>
        <w:rPr>
          <w:rFonts w:hint="eastAsia"/>
        </w:rPr>
        <w:lastRenderedPageBreak/>
        <w:t>依赖关系的性质</w:t>
      </w:r>
    </w:p>
    <w:p w:rsidR="00F13AF9" w:rsidRDefault="00F13AF9" w:rsidP="00AF5FF5"/>
    <w:p w:rsidR="00013844" w:rsidRDefault="00013844" w:rsidP="00013844">
      <w:pPr>
        <w:pStyle w:val="a"/>
      </w:pPr>
      <w:bookmarkStart w:id="360" w:name="_Toc50124776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下载课程资料测试</w:t>
      </w:r>
      <w:bookmarkEnd w:id="360"/>
    </w:p>
    <w:p w:rsidR="00013844" w:rsidRDefault="00013844" w:rsidP="00013844">
      <w:pPr>
        <w:pStyle w:val="a4"/>
        <w:widowControl w:val="0"/>
        <w:numPr>
          <w:ilvl w:val="1"/>
          <w:numId w:val="5"/>
        </w:numPr>
        <w:jc w:val="both"/>
      </w:pPr>
      <w:bookmarkStart w:id="361" w:name="_Toc501247762"/>
      <w:r>
        <w:rPr>
          <w:rFonts w:hint="eastAsia"/>
        </w:rPr>
        <w:t>测试项名称</w:t>
      </w:r>
      <w:bookmarkEnd w:id="3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13844" w:rsidTr="009E32A8">
        <w:tc>
          <w:tcPr>
            <w:tcW w:w="198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13844" w:rsidTr="009E32A8">
        <w:tc>
          <w:tcPr>
            <w:tcW w:w="198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下载课程资料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</w:t>
            </w:r>
            <w:r>
              <w:t>2-1</w:t>
            </w: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</w:p>
        </w:tc>
      </w:tr>
      <w:tr w:rsidR="00013844" w:rsidTr="009E32A8">
        <w:trPr>
          <w:trHeight w:val="269"/>
        </w:trPr>
        <w:tc>
          <w:tcPr>
            <w:tcW w:w="198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t>TC-22-1</w:t>
            </w: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</w:p>
        </w:tc>
      </w:tr>
      <w:tr w:rsidR="00013844" w:rsidTr="009E32A8">
        <w:trPr>
          <w:trHeight w:val="269"/>
        </w:trPr>
        <w:tc>
          <w:tcPr>
            <w:tcW w:w="1980" w:type="dxa"/>
          </w:tcPr>
          <w:p w:rsidR="00013844" w:rsidRDefault="00013844" w:rsidP="009E32A8">
            <w:pPr>
              <w:pStyle w:val="a7"/>
            </w:pP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</w:p>
        </w:tc>
      </w:tr>
    </w:tbl>
    <w:p w:rsidR="00013844" w:rsidRDefault="00013844" w:rsidP="00013844">
      <w:pPr>
        <w:pStyle w:val="a7"/>
      </w:pPr>
    </w:p>
    <w:p w:rsidR="00013844" w:rsidRDefault="00013844" w:rsidP="00013844">
      <w:pPr>
        <w:pStyle w:val="a4"/>
        <w:widowControl w:val="0"/>
        <w:numPr>
          <w:ilvl w:val="1"/>
          <w:numId w:val="5"/>
        </w:numPr>
        <w:jc w:val="both"/>
      </w:pPr>
      <w:bookmarkStart w:id="362" w:name="_Toc501247763"/>
      <w:r>
        <w:rPr>
          <w:rFonts w:hint="eastAsia"/>
        </w:rPr>
        <w:t>引用文档</w:t>
      </w:r>
      <w:bookmarkEnd w:id="3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13844" w:rsidTr="009E32A8">
        <w:tc>
          <w:tcPr>
            <w:tcW w:w="18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13844" w:rsidTr="009E32A8">
        <w:trPr>
          <w:trHeight w:val="371"/>
        </w:trPr>
        <w:tc>
          <w:tcPr>
            <w:tcW w:w="18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013844" w:rsidRDefault="00013844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9</w:t>
            </w:r>
          </w:p>
        </w:tc>
      </w:tr>
    </w:tbl>
    <w:p w:rsidR="00013844" w:rsidRDefault="00013844" w:rsidP="00013844">
      <w:pPr>
        <w:pStyle w:val="a7"/>
      </w:pPr>
    </w:p>
    <w:p w:rsidR="00013844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63" w:name="_Toc501247764"/>
      <w:r w:rsidRPr="00C33F01">
        <w:rPr>
          <w:rFonts w:hint="eastAsia"/>
          <w:i w:val="0"/>
        </w:rPr>
        <w:t>输入说明</w:t>
      </w:r>
      <w:bookmarkEnd w:id="363"/>
    </w:p>
    <w:p w:rsidR="00013844" w:rsidRPr="003F1E27" w:rsidRDefault="00013844" w:rsidP="00013844">
      <w:pPr>
        <w:pStyle w:val="3"/>
        <w:numPr>
          <w:ilvl w:val="2"/>
          <w:numId w:val="5"/>
        </w:numPr>
      </w:pPr>
      <w:bookmarkStart w:id="364" w:name="_Toc501247765"/>
      <w:r>
        <w:rPr>
          <w:rFonts w:hint="eastAsia"/>
        </w:rPr>
        <w:t>教师</w:t>
      </w:r>
      <w:r>
        <w:rPr>
          <w:rFonts w:hint="eastAsia"/>
        </w:rPr>
        <w:t>-</w:t>
      </w:r>
      <w:r w:rsidR="000437A5">
        <w:rPr>
          <w:rFonts w:hint="eastAsia"/>
        </w:rPr>
        <w:t>下载课程资料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6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t>-1-1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</w:t>
            </w:r>
            <w:r w:rsidR="00013844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单击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任意的课程资料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鼠标单击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</w:tr>
      <w:tr w:rsidR="00013844" w:rsidTr="009E32A8">
        <w:trPr>
          <w:trHeight w:val="362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-1-2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GUI-</w:t>
            </w:r>
            <w:r w:rsidR="00013844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前置点击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013844" w:rsidTr="009E32A8">
        <w:trPr>
          <w:trHeight w:val="362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GUI-</w:t>
            </w:r>
            <w:r w:rsidR="00013844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013844" w:rsidRPr="00655D7E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前置点击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013844" w:rsidRDefault="00013844" w:rsidP="00013844">
      <w:pPr>
        <w:pStyle w:val="a7"/>
      </w:pPr>
    </w:p>
    <w:p w:rsidR="000437A5" w:rsidRDefault="000437A5" w:rsidP="000437A5">
      <w:pPr>
        <w:pStyle w:val="3"/>
        <w:numPr>
          <w:ilvl w:val="2"/>
          <w:numId w:val="25"/>
        </w:numPr>
      </w:pPr>
      <w:bookmarkStart w:id="365" w:name="_Toc501247766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下载课程资料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6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TC-22-2-1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437A5" w:rsidRPr="00AF0266" w:rsidRDefault="000437A5" w:rsidP="009E32A8">
            <w:pPr>
              <w:pStyle w:val="a7"/>
            </w:pPr>
            <w:r>
              <w:rPr>
                <w:rFonts w:hint="eastAsia"/>
              </w:rPr>
              <w:t>同时点击下载人数超过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0437A5" w:rsidTr="009E32A8">
        <w:trPr>
          <w:trHeight w:val="362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-22-2-2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0437A5" w:rsidTr="009E32A8">
        <w:trPr>
          <w:trHeight w:val="362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TC-22-2-3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0437A5" w:rsidTr="009E32A8">
        <w:trPr>
          <w:trHeight w:val="362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TC-22-2-4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0437A5" w:rsidRPr="000437A5" w:rsidRDefault="000437A5" w:rsidP="000437A5"/>
    <w:p w:rsidR="00013844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66" w:name="_Toc501247767"/>
      <w:r w:rsidRPr="00C33F01">
        <w:rPr>
          <w:rFonts w:hint="eastAsia"/>
          <w:i w:val="0"/>
        </w:rPr>
        <w:t>输出说明</w:t>
      </w:r>
      <w:bookmarkEnd w:id="366"/>
    </w:p>
    <w:p w:rsidR="00013844" w:rsidRPr="00655D7E" w:rsidRDefault="00013844" w:rsidP="00013844">
      <w:pPr>
        <w:pStyle w:val="3"/>
        <w:numPr>
          <w:ilvl w:val="2"/>
          <w:numId w:val="5"/>
        </w:numPr>
      </w:pPr>
      <w:bookmarkStart w:id="367" w:name="_Toc501247768"/>
      <w:r>
        <w:rPr>
          <w:rFonts w:hint="eastAsia"/>
        </w:rPr>
        <w:t>教师</w:t>
      </w:r>
      <w:r>
        <w:rPr>
          <w:rFonts w:hint="eastAsia"/>
        </w:rPr>
        <w:t>-</w:t>
      </w:r>
      <w:r w:rsidR="000437A5">
        <w:rPr>
          <w:rFonts w:hint="eastAsia"/>
        </w:rPr>
        <w:t>下载课程资料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6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t>-1-1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</w:t>
            </w:r>
            <w:r w:rsidR="00013844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</w:t>
            </w:r>
            <w:r w:rsidR="000437A5">
              <w:rPr>
                <w:rFonts w:hint="eastAsia"/>
              </w:rPr>
              <w:t>下载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86514D" w:rsidP="009E32A8">
            <w:pPr>
              <w:pStyle w:val="a7"/>
            </w:pPr>
            <w:r>
              <w:rPr>
                <w:rFonts w:hint="eastAsia"/>
              </w:rPr>
              <w:t>性能测试为有效等价类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013844" w:rsidTr="009E32A8">
        <w:trPr>
          <w:trHeight w:val="355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</w:t>
            </w:r>
            <w:r>
              <w:t>-2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GUI-</w:t>
            </w:r>
            <w:r w:rsidR="00013844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013844" w:rsidTr="009E32A8">
        <w:trPr>
          <w:trHeight w:val="355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lastRenderedPageBreak/>
              <w:t>下载</w:t>
            </w:r>
            <w:r w:rsidR="00013844">
              <w:rPr>
                <w:rFonts w:hint="eastAsia"/>
              </w:rPr>
              <w:lastRenderedPageBreak/>
              <w:t>GUI-</w:t>
            </w:r>
            <w:r w:rsidR="00013844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</w:t>
            </w:r>
            <w:r>
              <w:rPr>
                <w:rFonts w:hint="eastAsia"/>
              </w:rPr>
              <w:lastRenderedPageBreak/>
              <w:t>消失</w:t>
            </w:r>
            <w:proofErr w:type="gramEnd"/>
            <w:r>
              <w:rPr>
                <w:rFonts w:hint="eastAsia"/>
              </w:rPr>
              <w:t>，课程公告在数据库中</w:t>
            </w:r>
            <w:r w:rsidR="000437A5">
              <w:rPr>
                <w:rFonts w:hint="eastAsia"/>
              </w:rPr>
              <w:t>下载</w:t>
            </w:r>
          </w:p>
        </w:tc>
        <w:tc>
          <w:tcPr>
            <w:tcW w:w="1260" w:type="dxa"/>
          </w:tcPr>
          <w:p w:rsidR="00013844" w:rsidRPr="00655D7E" w:rsidRDefault="00013844" w:rsidP="009E32A8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013844" w:rsidRDefault="0086514D" w:rsidP="009E32A8">
            <w:pPr>
              <w:pStyle w:val="a7"/>
            </w:pPr>
            <w:r>
              <w:rPr>
                <w:rFonts w:hint="eastAsia"/>
              </w:rPr>
              <w:lastRenderedPageBreak/>
              <w:t>性能测试为</w:t>
            </w: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lastRenderedPageBreak/>
              <w:t>页面刷新</w:t>
            </w:r>
          </w:p>
        </w:tc>
      </w:tr>
    </w:tbl>
    <w:p w:rsidR="00013844" w:rsidRDefault="00013844" w:rsidP="00013844">
      <w:pPr>
        <w:pStyle w:val="a7"/>
      </w:pPr>
    </w:p>
    <w:p w:rsidR="000437A5" w:rsidRDefault="000437A5" w:rsidP="000437A5">
      <w:pPr>
        <w:pStyle w:val="3"/>
        <w:numPr>
          <w:ilvl w:val="2"/>
          <w:numId w:val="5"/>
        </w:numPr>
      </w:pPr>
      <w:bookmarkStart w:id="368" w:name="_Toc50124776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6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TC-22-2-1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当前网络流量过大，请稍后再试</w:t>
            </w:r>
            <w:r>
              <w:t>”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0437A5" w:rsidTr="009E32A8">
        <w:trPr>
          <w:trHeight w:val="355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-22-2-2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0437A5" w:rsidTr="009E32A8">
        <w:trPr>
          <w:trHeight w:val="355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TC-22-2-3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r w:rsidRPr="00B5775F">
              <w:rPr>
                <w:rFonts w:hint="eastAsia"/>
              </w:rPr>
              <w:t>无</w:t>
            </w:r>
          </w:p>
        </w:tc>
      </w:tr>
      <w:tr w:rsidR="000437A5" w:rsidTr="009E32A8">
        <w:trPr>
          <w:trHeight w:val="355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TC-22-2-4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r w:rsidRPr="00B5775F">
              <w:rPr>
                <w:rFonts w:hint="eastAsia"/>
              </w:rPr>
              <w:t>无</w:t>
            </w:r>
          </w:p>
        </w:tc>
      </w:tr>
    </w:tbl>
    <w:p w:rsidR="000437A5" w:rsidRPr="000437A5" w:rsidRDefault="000437A5" w:rsidP="000437A5"/>
    <w:p w:rsidR="00013844" w:rsidRPr="00C33F01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69" w:name="_Toc501247770"/>
      <w:r w:rsidRPr="00C33F01">
        <w:rPr>
          <w:rFonts w:hint="eastAsia"/>
          <w:i w:val="0"/>
        </w:rPr>
        <w:t>环境要求</w:t>
      </w:r>
      <w:bookmarkEnd w:id="369"/>
    </w:p>
    <w:p w:rsidR="00013844" w:rsidRDefault="00013844" w:rsidP="00013844">
      <w:pPr>
        <w:pStyle w:val="3"/>
        <w:numPr>
          <w:ilvl w:val="2"/>
          <w:numId w:val="5"/>
        </w:numPr>
      </w:pPr>
      <w:bookmarkStart w:id="370" w:name="_Toc501247771"/>
      <w:r>
        <w:rPr>
          <w:rFonts w:hint="eastAsia"/>
        </w:rPr>
        <w:t>硬件</w:t>
      </w:r>
      <w:bookmarkEnd w:id="370"/>
    </w:p>
    <w:p w:rsidR="00013844" w:rsidRDefault="00013844" w:rsidP="00013844">
      <w:pPr>
        <w:pStyle w:val="a7"/>
      </w:pPr>
      <w:r>
        <w:rPr>
          <w:rFonts w:hint="eastAsia"/>
        </w:rPr>
        <w:t>可以正常上网的一台电脑</w:t>
      </w:r>
    </w:p>
    <w:p w:rsidR="00013844" w:rsidRDefault="00013844" w:rsidP="00013844">
      <w:pPr>
        <w:pStyle w:val="3"/>
        <w:numPr>
          <w:ilvl w:val="2"/>
          <w:numId w:val="5"/>
        </w:numPr>
      </w:pPr>
      <w:bookmarkStart w:id="371" w:name="_Toc501247772"/>
      <w:r>
        <w:rPr>
          <w:rFonts w:hint="eastAsia"/>
        </w:rPr>
        <w:lastRenderedPageBreak/>
        <w:t>软件</w:t>
      </w:r>
      <w:bookmarkEnd w:id="371"/>
    </w:p>
    <w:p w:rsidR="00013844" w:rsidRDefault="00013844" w:rsidP="00013844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13844" w:rsidRDefault="00013844" w:rsidP="00013844">
      <w:r>
        <w:rPr>
          <w:rFonts w:hint="eastAsia"/>
        </w:rPr>
        <w:t>其它可以上网浏览的浏览器也可以</w:t>
      </w:r>
    </w:p>
    <w:p w:rsidR="00013844" w:rsidRPr="006E54B4" w:rsidRDefault="00013844" w:rsidP="00013844">
      <w:pPr>
        <w:pStyle w:val="a7"/>
      </w:pPr>
    </w:p>
    <w:p w:rsidR="00013844" w:rsidRDefault="00013844" w:rsidP="00013844">
      <w:pPr>
        <w:pStyle w:val="3"/>
        <w:numPr>
          <w:ilvl w:val="2"/>
          <w:numId w:val="5"/>
        </w:numPr>
      </w:pPr>
      <w:bookmarkStart w:id="372" w:name="_Toc501247773"/>
      <w:r>
        <w:rPr>
          <w:rFonts w:hint="eastAsia"/>
        </w:rPr>
        <w:t>其它</w:t>
      </w:r>
      <w:bookmarkEnd w:id="372"/>
    </w:p>
    <w:p w:rsidR="00013844" w:rsidRDefault="00013844" w:rsidP="00013844">
      <w:pPr>
        <w:pStyle w:val="a7"/>
      </w:pPr>
    </w:p>
    <w:p w:rsidR="00013844" w:rsidRPr="00C33F01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73" w:name="_Toc501247774"/>
      <w:r w:rsidRPr="00C33F01">
        <w:rPr>
          <w:rFonts w:hint="eastAsia"/>
          <w:i w:val="0"/>
        </w:rPr>
        <w:t>特殊的规程要求</w:t>
      </w:r>
      <w:bookmarkEnd w:id="373"/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Pr="00C33F01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74" w:name="_Toc501247775"/>
      <w:r w:rsidRPr="00C33F01">
        <w:rPr>
          <w:rFonts w:hint="eastAsia"/>
          <w:i w:val="0"/>
        </w:rPr>
        <w:t>用例间的依赖关系</w:t>
      </w:r>
      <w:bookmarkEnd w:id="374"/>
    </w:p>
    <w:p w:rsidR="00013844" w:rsidRDefault="00013844" w:rsidP="00013844">
      <w:pPr>
        <w:pStyle w:val="3"/>
        <w:numPr>
          <w:ilvl w:val="2"/>
          <w:numId w:val="5"/>
        </w:numPr>
      </w:pPr>
      <w:bookmarkStart w:id="375" w:name="_Toc501247776"/>
      <w:r>
        <w:rPr>
          <w:rFonts w:hint="eastAsia"/>
        </w:rPr>
        <w:t>所依赖的用例</w:t>
      </w:r>
      <w:bookmarkEnd w:id="3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13844" w:rsidTr="009E32A8">
        <w:tc>
          <w:tcPr>
            <w:tcW w:w="1368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13844" w:rsidTr="009E32A8">
        <w:tc>
          <w:tcPr>
            <w:tcW w:w="1368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013844" w:rsidTr="009E32A8">
        <w:trPr>
          <w:trHeight w:val="268"/>
        </w:trPr>
        <w:tc>
          <w:tcPr>
            <w:tcW w:w="1368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013844" w:rsidRDefault="00013844" w:rsidP="00013844">
      <w:pPr>
        <w:pStyle w:val="a7"/>
      </w:pPr>
    </w:p>
    <w:p w:rsidR="00013844" w:rsidRDefault="00013844" w:rsidP="00013844">
      <w:r>
        <w:rPr>
          <w:rFonts w:hint="eastAsia"/>
        </w:rPr>
        <w:t>依赖关系的性质</w:t>
      </w:r>
    </w:p>
    <w:p w:rsidR="00013844" w:rsidRDefault="00013844" w:rsidP="00AF5FF5"/>
    <w:p w:rsidR="009E32A8" w:rsidRDefault="009E32A8" w:rsidP="009E32A8">
      <w:pPr>
        <w:pStyle w:val="a"/>
      </w:pPr>
      <w:bookmarkStart w:id="376" w:name="_Toc50124777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开设课程答疑测试</w:t>
      </w:r>
      <w:bookmarkEnd w:id="376"/>
    </w:p>
    <w:p w:rsidR="009E32A8" w:rsidRDefault="009E32A8" w:rsidP="009E32A8">
      <w:pPr>
        <w:pStyle w:val="a4"/>
        <w:widowControl w:val="0"/>
        <w:numPr>
          <w:ilvl w:val="1"/>
          <w:numId w:val="5"/>
        </w:numPr>
        <w:jc w:val="both"/>
      </w:pPr>
      <w:bookmarkStart w:id="377" w:name="_Toc501247778"/>
      <w:r>
        <w:rPr>
          <w:rFonts w:hint="eastAsia"/>
        </w:rPr>
        <w:t>测试项名称</w:t>
      </w:r>
      <w:bookmarkEnd w:id="3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9E32A8" w:rsidTr="009E32A8"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9E32A8" w:rsidTr="009E32A8"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开设课程答疑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9E32A8" w:rsidRDefault="005760D1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 w:rsidR="009E32A8">
              <w:t>-1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</w:p>
        </w:tc>
      </w:tr>
      <w:tr w:rsidR="009E32A8" w:rsidTr="009E32A8">
        <w:trPr>
          <w:trHeight w:val="269"/>
        </w:trPr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开设课程答疑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时间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E32A8" w:rsidRDefault="005760D1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 w:rsidR="009E32A8">
              <w:t>-2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</w:p>
        </w:tc>
      </w:tr>
      <w:tr w:rsidR="009E32A8" w:rsidTr="009E32A8">
        <w:trPr>
          <w:trHeight w:val="269"/>
        </w:trPr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开设课程答疑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直接开始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E32A8" w:rsidRDefault="005760D1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 w:rsidR="009E32A8">
              <w:t>-3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pPr>
        <w:pStyle w:val="a4"/>
        <w:widowControl w:val="0"/>
        <w:numPr>
          <w:ilvl w:val="1"/>
          <w:numId w:val="5"/>
        </w:numPr>
        <w:jc w:val="both"/>
      </w:pPr>
      <w:bookmarkStart w:id="378" w:name="_Toc501247779"/>
      <w:r>
        <w:rPr>
          <w:rFonts w:hint="eastAsia"/>
        </w:rPr>
        <w:t>引用文档</w:t>
      </w:r>
      <w:bookmarkEnd w:id="37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9E32A8" w:rsidTr="009E32A8">
        <w:tc>
          <w:tcPr>
            <w:tcW w:w="18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9E32A8" w:rsidTr="009E32A8">
        <w:trPr>
          <w:trHeight w:val="371"/>
        </w:trPr>
        <w:tc>
          <w:tcPr>
            <w:tcW w:w="18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Quote-1-2</w:t>
            </w:r>
          </w:p>
        </w:tc>
        <w:tc>
          <w:tcPr>
            <w:tcW w:w="144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9E32A8" w:rsidRDefault="009E32A8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11</w:t>
            </w: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79" w:name="_Toc501247780"/>
      <w:r w:rsidRPr="00C33F01">
        <w:rPr>
          <w:rFonts w:hint="eastAsia"/>
          <w:i w:val="0"/>
        </w:rPr>
        <w:t>输入说明</w:t>
      </w:r>
      <w:bookmarkEnd w:id="379"/>
    </w:p>
    <w:p w:rsidR="009E32A8" w:rsidRPr="003F1E27" w:rsidRDefault="009E32A8" w:rsidP="009E32A8">
      <w:pPr>
        <w:pStyle w:val="3"/>
        <w:numPr>
          <w:ilvl w:val="2"/>
          <w:numId w:val="5"/>
        </w:numPr>
      </w:pPr>
      <w:bookmarkStart w:id="380" w:name="_Toc501247781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8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5760D1">
              <w:t>23</w:t>
            </w:r>
            <w:r>
              <w:t>-1-1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UC-</w:t>
            </w:r>
            <w:r>
              <w:t>1</w:t>
            </w:r>
            <w:r w:rsidR="004804B8">
              <w:rPr>
                <w:rFonts w:hint="eastAsia"/>
              </w:rPr>
              <w:t>1</w:t>
            </w:r>
            <w:r>
              <w:t>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t>UC-1</w:t>
            </w:r>
            <w:r w:rsidR="004804B8">
              <w:rPr>
                <w:rFonts w:hint="eastAsia"/>
              </w:rPr>
              <w:t>1</w:t>
            </w:r>
            <w:r>
              <w:t>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-1-3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9E32A8" w:rsidRPr="00343BBF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课程公告续命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-1-4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-1-5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“duajdkwqahkdnak</w:t>
            </w:r>
            <w:r>
              <w:lastRenderedPageBreak/>
              <w:t>jdnqwhdjkqbhdkjahdhwawudhawkujdawdqandawkndqwkajajkdbjkawndnadfq”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9E32A8" w:rsidRDefault="009E32A8" w:rsidP="009E32A8">
      <w:pPr>
        <w:pStyle w:val="a7"/>
        <w:rPr>
          <w:rFonts w:hint="eastAsia"/>
        </w:rPr>
      </w:pPr>
    </w:p>
    <w:p w:rsidR="00450D52" w:rsidRDefault="00450D52" w:rsidP="00450D52">
      <w:pPr>
        <w:pStyle w:val="3"/>
        <w:numPr>
          <w:ilvl w:val="2"/>
          <w:numId w:val="5"/>
        </w:numPr>
      </w:pPr>
      <w:bookmarkStart w:id="381" w:name="_Toc50124778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开设课程答疑</w:t>
      </w:r>
      <w:r>
        <w:rPr>
          <w:rFonts w:hint="eastAsia"/>
        </w:rPr>
        <w:t>-</w:t>
      </w:r>
      <w:r>
        <w:rPr>
          <w:rFonts w:hint="eastAsia"/>
        </w:rPr>
        <w:t>时间测试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0D52" w:rsidTr="00450D52">
        <w:tc>
          <w:tcPr>
            <w:tcW w:w="1008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0D52" w:rsidTr="00450D52">
        <w:tc>
          <w:tcPr>
            <w:tcW w:w="1008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未选择开始时间</w:t>
            </w:r>
          </w:p>
        </w:tc>
        <w:tc>
          <w:tcPr>
            <w:tcW w:w="7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请选择开始时间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未勾选立即开始</w:t>
            </w:r>
          </w:p>
        </w:tc>
        <w:tc>
          <w:tcPr>
            <w:tcW w:w="3012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t xml:space="preserve"> </w:t>
            </w:r>
          </w:p>
        </w:tc>
      </w:tr>
      <w:tr w:rsidR="00450D52" w:rsidTr="00450D52">
        <w:trPr>
          <w:trHeight w:val="362"/>
        </w:trPr>
        <w:tc>
          <w:tcPr>
            <w:tcW w:w="1008" w:type="dxa"/>
          </w:tcPr>
          <w:p w:rsidR="00450D52" w:rsidRDefault="00450D52" w:rsidP="00450D52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450D52" w:rsidRDefault="00581A66" w:rsidP="00450D52">
            <w:pPr>
              <w:pStyle w:val="a7"/>
            </w:pPr>
            <w:r>
              <w:rPr>
                <w:rFonts w:hint="eastAsia"/>
              </w:rPr>
              <w:t>未选择结束时间</w:t>
            </w:r>
          </w:p>
        </w:tc>
        <w:tc>
          <w:tcPr>
            <w:tcW w:w="720" w:type="dxa"/>
          </w:tcPr>
          <w:p w:rsidR="00450D52" w:rsidRDefault="00581A66" w:rsidP="00450D52">
            <w:pPr>
              <w:pStyle w:val="a7"/>
            </w:pPr>
            <w:r>
              <w:rPr>
                <w:rFonts w:hint="eastAsia"/>
              </w:rPr>
              <w:t>结束时间：请选择结束时间</w:t>
            </w:r>
          </w:p>
        </w:tc>
        <w:tc>
          <w:tcPr>
            <w:tcW w:w="1260" w:type="dxa"/>
          </w:tcPr>
          <w:p w:rsidR="00450D52" w:rsidRDefault="00581A66" w:rsidP="00450D52">
            <w:pPr>
              <w:pStyle w:val="a7"/>
            </w:pPr>
            <w:r>
              <w:rPr>
                <w:rFonts w:hint="eastAsia"/>
              </w:rPr>
              <w:t>无</w:t>
            </w:r>
            <w:r w:rsidR="00450D52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未勾选立即开始</w:t>
            </w:r>
          </w:p>
        </w:tc>
        <w:tc>
          <w:tcPr>
            <w:tcW w:w="3012" w:type="dxa"/>
          </w:tcPr>
          <w:p w:rsidR="00450D52" w:rsidRDefault="00581A66" w:rsidP="00450D52">
            <w:pPr>
              <w:pStyle w:val="a7"/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</w:p>
        </w:tc>
      </w:tr>
      <w:tr w:rsidR="00581A66" w:rsidTr="00450D52">
        <w:trPr>
          <w:trHeight w:val="362"/>
        </w:trPr>
        <w:tc>
          <w:tcPr>
            <w:tcW w:w="1008" w:type="dxa"/>
          </w:tcPr>
          <w:p w:rsidR="00581A66" w:rsidRDefault="00B85434" w:rsidP="00450D52">
            <w:pPr>
              <w:pStyle w:val="a7"/>
            </w:pPr>
            <w:r>
              <w:t>TC-23-3-3</w:t>
            </w:r>
          </w:p>
        </w:tc>
        <w:tc>
          <w:tcPr>
            <w:tcW w:w="900" w:type="dxa"/>
          </w:tcPr>
          <w:p w:rsidR="00581A66" w:rsidRDefault="00B85434" w:rsidP="00450D5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选择开始时间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过去时间</w:t>
            </w:r>
          </w:p>
        </w:tc>
        <w:tc>
          <w:tcPr>
            <w:tcW w:w="720" w:type="dxa"/>
          </w:tcPr>
          <w:p w:rsidR="00581A66" w:rsidRDefault="00B85434" w:rsidP="00450D52">
            <w:pPr>
              <w:pStyle w:val="a7"/>
            </w:pPr>
            <w:r>
              <w:t>“2017-07-12-15:00”</w:t>
            </w:r>
          </w:p>
        </w:tc>
        <w:tc>
          <w:tcPr>
            <w:tcW w:w="1260" w:type="dxa"/>
          </w:tcPr>
          <w:p w:rsidR="00581A66" w:rsidRDefault="00B85434" w:rsidP="00450D5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81A66" w:rsidRDefault="00B85434" w:rsidP="00450D5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未勾选立即开始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过去的时间</w:t>
            </w:r>
          </w:p>
        </w:tc>
        <w:tc>
          <w:tcPr>
            <w:tcW w:w="3012" w:type="dxa"/>
          </w:tcPr>
          <w:p w:rsidR="00581A66" w:rsidRDefault="00B85434" w:rsidP="00450D5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，单击时间表</w:t>
            </w:r>
          </w:p>
        </w:tc>
      </w:tr>
      <w:tr w:rsidR="00B85434" w:rsidTr="000E44A7">
        <w:trPr>
          <w:trHeight w:val="362"/>
        </w:trPr>
        <w:tc>
          <w:tcPr>
            <w:tcW w:w="1008" w:type="dxa"/>
          </w:tcPr>
          <w:p w:rsidR="00B85434" w:rsidRDefault="00B85434" w:rsidP="000E44A7">
            <w:pPr>
              <w:pStyle w:val="a7"/>
            </w:pPr>
            <w:r>
              <w:t>TC-23-3-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B85434" w:rsidRDefault="00B85434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选择结束时间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过去时间</w:t>
            </w:r>
          </w:p>
        </w:tc>
        <w:tc>
          <w:tcPr>
            <w:tcW w:w="720" w:type="dxa"/>
          </w:tcPr>
          <w:p w:rsidR="00B85434" w:rsidRDefault="00B85434" w:rsidP="000E44A7">
            <w:pPr>
              <w:pStyle w:val="a7"/>
            </w:pPr>
            <w:r>
              <w:lastRenderedPageBreak/>
              <w:t>“2017-07-12-</w:t>
            </w:r>
            <w:r>
              <w:lastRenderedPageBreak/>
              <w:t>15:00”</w:t>
            </w:r>
          </w:p>
        </w:tc>
        <w:tc>
          <w:tcPr>
            <w:tcW w:w="1260" w:type="dxa"/>
          </w:tcPr>
          <w:p w:rsidR="00B85434" w:rsidRDefault="00B85434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85434" w:rsidRDefault="00B85434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未勾选立即开始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过去的时间</w:t>
            </w:r>
          </w:p>
        </w:tc>
        <w:tc>
          <w:tcPr>
            <w:tcW w:w="3012" w:type="dxa"/>
          </w:tcPr>
          <w:p w:rsidR="00B85434" w:rsidRDefault="00B85434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，单击时间表</w:t>
            </w:r>
          </w:p>
        </w:tc>
      </w:tr>
      <w:tr w:rsidR="00B85434" w:rsidTr="000E44A7">
        <w:trPr>
          <w:trHeight w:val="362"/>
        </w:trPr>
        <w:tc>
          <w:tcPr>
            <w:tcW w:w="1008" w:type="dxa"/>
          </w:tcPr>
          <w:p w:rsidR="00B85434" w:rsidRDefault="00B85434" w:rsidP="000E44A7">
            <w:pPr>
              <w:pStyle w:val="a7"/>
            </w:pPr>
            <w:r>
              <w:lastRenderedPageBreak/>
              <w:t>TC-23-3-</w:t>
            </w:r>
            <w:r>
              <w:rPr>
                <w:rFonts w:hint="eastAsia"/>
              </w:rPr>
              <w:t>5</w:t>
            </w:r>
          </w:p>
        </w:tc>
        <w:tc>
          <w:tcPr>
            <w:tcW w:w="900" w:type="dxa"/>
          </w:tcPr>
          <w:p w:rsidR="00B85434" w:rsidRDefault="00B85434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正常开始时间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720" w:type="dxa"/>
          </w:tcPr>
          <w:p w:rsidR="00B85434" w:rsidRDefault="00B85434" w:rsidP="000E44A7">
            <w:pPr>
              <w:pStyle w:val="a7"/>
            </w:pPr>
            <w:r>
              <w:t>“2017-</w:t>
            </w:r>
            <w:r>
              <w:rPr>
                <w:rFonts w:hint="eastAsia"/>
              </w:rPr>
              <w:t>12</w:t>
            </w:r>
            <w:r>
              <w:t>-12-15:00”</w:t>
            </w:r>
          </w:p>
        </w:tc>
        <w:tc>
          <w:tcPr>
            <w:tcW w:w="1260" w:type="dxa"/>
          </w:tcPr>
          <w:p w:rsidR="00B85434" w:rsidRDefault="00B85434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85434" w:rsidRDefault="00B85434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未勾选立即开始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未来的时间</w:t>
            </w:r>
          </w:p>
        </w:tc>
        <w:tc>
          <w:tcPr>
            <w:tcW w:w="3012" w:type="dxa"/>
          </w:tcPr>
          <w:p w:rsidR="00B85434" w:rsidRDefault="00B85434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，单击时间表</w:t>
            </w:r>
          </w:p>
        </w:tc>
      </w:tr>
      <w:tr w:rsidR="00720B5F" w:rsidTr="000E44A7">
        <w:trPr>
          <w:trHeight w:val="362"/>
        </w:trPr>
        <w:tc>
          <w:tcPr>
            <w:tcW w:w="1008" w:type="dxa"/>
          </w:tcPr>
          <w:p w:rsidR="00720B5F" w:rsidRDefault="00720B5F" w:rsidP="000E44A7">
            <w:pPr>
              <w:pStyle w:val="a7"/>
            </w:pPr>
            <w:r>
              <w:t>TC-23-3-6</w:t>
            </w:r>
          </w:p>
        </w:tc>
        <w:tc>
          <w:tcPr>
            <w:tcW w:w="900" w:type="dxa"/>
          </w:tcPr>
          <w:p w:rsidR="00720B5F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开始时间大于结束时间</w:t>
            </w:r>
          </w:p>
        </w:tc>
        <w:tc>
          <w:tcPr>
            <w:tcW w:w="720" w:type="dxa"/>
          </w:tcPr>
          <w:p w:rsidR="00720B5F" w:rsidRDefault="00720B5F" w:rsidP="000E44A7">
            <w:pPr>
              <w:pStyle w:val="a7"/>
            </w:pPr>
            <w:r>
              <w:t>“2017-</w:t>
            </w:r>
            <w:r>
              <w:rPr>
                <w:rFonts w:hint="eastAsia"/>
              </w:rPr>
              <w:t>12</w:t>
            </w:r>
            <w:r>
              <w:t>-12-15:00” “2017-</w:t>
            </w:r>
            <w:r>
              <w:rPr>
                <w:rFonts w:hint="eastAsia"/>
              </w:rPr>
              <w:t>12</w:t>
            </w:r>
            <w:r>
              <w:t>-12-5:00”</w:t>
            </w:r>
          </w:p>
        </w:tc>
        <w:tc>
          <w:tcPr>
            <w:tcW w:w="1260" w:type="dxa"/>
          </w:tcPr>
          <w:p w:rsidR="00720B5F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20B5F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开始时间晚于结束时间</w:t>
            </w:r>
          </w:p>
        </w:tc>
        <w:tc>
          <w:tcPr>
            <w:tcW w:w="3012" w:type="dxa"/>
          </w:tcPr>
          <w:p w:rsidR="00720B5F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，单击时间表</w:t>
            </w:r>
          </w:p>
        </w:tc>
      </w:tr>
    </w:tbl>
    <w:p w:rsidR="00450D52" w:rsidRPr="00450D52" w:rsidRDefault="00450D52" w:rsidP="009E32A8">
      <w:pPr>
        <w:pStyle w:val="a7"/>
      </w:pPr>
    </w:p>
    <w:p w:rsidR="009E32A8" w:rsidRDefault="009E32A8" w:rsidP="009E32A8">
      <w:pPr>
        <w:pStyle w:val="3"/>
        <w:numPr>
          <w:ilvl w:val="2"/>
          <w:numId w:val="5"/>
        </w:numPr>
      </w:pPr>
      <w:bookmarkStart w:id="382" w:name="_Toc501247783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 w:rsidR="002B22AF">
        <w:rPr>
          <w:rFonts w:hint="eastAsia"/>
        </w:rPr>
        <w:t>立即开始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8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 w:rsidR="00D7409C">
              <w:t>-</w:t>
            </w:r>
            <w:r w:rsidR="00D7409C"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9E32A8" w:rsidRDefault="002B22AF" w:rsidP="009E32A8">
            <w:pPr>
              <w:pStyle w:val="a7"/>
            </w:pPr>
            <w:r>
              <w:rPr>
                <w:rFonts w:hint="eastAsia"/>
              </w:rPr>
              <w:t>勾选立即开始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勾选同时</w:t>
            </w:r>
            <w:r w:rsidR="002B22AF">
              <w:rPr>
                <w:rFonts w:hint="eastAsia"/>
              </w:rPr>
              <w:t>立即开始</w:t>
            </w:r>
            <w:r>
              <w:rPr>
                <w:rFonts w:hint="eastAsia"/>
              </w:rPr>
              <w:t>复选框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D7409C" w:rsidP="00D7409C">
            <w:pPr>
              <w:pStyle w:val="a7"/>
            </w:pPr>
            <w:r>
              <w:rPr>
                <w:rFonts w:hint="eastAsia"/>
              </w:rPr>
              <w:t>单击开启在线答疑</w:t>
            </w:r>
            <w:r w:rsidR="009E32A8">
              <w:rPr>
                <w:rFonts w:hint="eastAsia"/>
              </w:rPr>
              <w:t>UI</w:t>
            </w:r>
            <w:r w:rsidR="009E32A8">
              <w:rPr>
                <w:rFonts w:hint="eastAsia"/>
              </w:rPr>
              <w:t>，鼠标单击同时</w:t>
            </w:r>
            <w:r w:rsidR="002B22AF">
              <w:rPr>
                <w:rFonts w:hint="eastAsia"/>
              </w:rPr>
              <w:t>立即开始</w:t>
            </w:r>
            <w:r>
              <w:t xml:space="preserve"> </w:t>
            </w:r>
            <w:r w:rsidR="004804B8">
              <w:rPr>
                <w:rFonts w:hint="eastAsia"/>
              </w:rPr>
              <w:t>，单击确定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D7409C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 w:rsidR="009E32A8">
              <w:t>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不勾选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不勾选同时</w:t>
            </w:r>
            <w:r w:rsidR="002B22AF">
              <w:rPr>
                <w:rFonts w:hint="eastAsia"/>
              </w:rPr>
              <w:t>立即开始</w:t>
            </w:r>
            <w:r>
              <w:rPr>
                <w:rFonts w:hint="eastAsia"/>
              </w:rPr>
              <w:t>复选框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D7409C">
            <w:pPr>
              <w:pStyle w:val="a7"/>
            </w:pPr>
            <w:r>
              <w:rPr>
                <w:rFonts w:hint="eastAsia"/>
              </w:rPr>
              <w:t>单击</w:t>
            </w:r>
            <w:r w:rsidR="00D7409C">
              <w:rPr>
                <w:rFonts w:hint="eastAsia"/>
              </w:rPr>
              <w:t>开启在线答疑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，单击同时</w:t>
            </w:r>
            <w:r w:rsidR="002B22AF">
              <w:rPr>
                <w:rFonts w:hint="eastAsia"/>
              </w:rPr>
              <w:t>立即开始</w:t>
            </w:r>
            <w:r w:rsidR="004804B8">
              <w:rPr>
                <w:rFonts w:hint="eastAsia"/>
              </w:rPr>
              <w:t>，单击确定</w:t>
            </w:r>
          </w:p>
        </w:tc>
      </w:tr>
    </w:tbl>
    <w:p w:rsidR="009E32A8" w:rsidRPr="00992DBA" w:rsidRDefault="009E32A8" w:rsidP="009E32A8"/>
    <w:p w:rsidR="009E32A8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83" w:name="_Toc501247784"/>
      <w:r w:rsidRPr="00C33F01">
        <w:rPr>
          <w:rFonts w:hint="eastAsia"/>
          <w:i w:val="0"/>
        </w:rPr>
        <w:t>输出说明</w:t>
      </w:r>
      <w:bookmarkEnd w:id="383"/>
    </w:p>
    <w:p w:rsidR="009E32A8" w:rsidRPr="003F1E27" w:rsidRDefault="009E32A8" w:rsidP="009E32A8">
      <w:pPr>
        <w:pStyle w:val="3"/>
        <w:numPr>
          <w:ilvl w:val="2"/>
          <w:numId w:val="5"/>
        </w:numPr>
      </w:pPr>
      <w:bookmarkStart w:id="384" w:name="_Toc501247785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8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5760D1">
              <w:t>23</w:t>
            </w:r>
            <w:r>
              <w:t>-1-1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</w:t>
            </w:r>
            <w:r>
              <w:rPr>
                <w:rFonts w:hint="eastAsia"/>
              </w:rPr>
              <w:lastRenderedPageBreak/>
              <w:t>在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该标题已存</w:t>
            </w:r>
            <w:r>
              <w:rPr>
                <w:rFonts w:hint="eastAsia"/>
              </w:rPr>
              <w:lastRenderedPageBreak/>
              <w:t>在！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lastRenderedPageBreak/>
              <w:t>TC-</w:t>
            </w:r>
            <w:r w:rsidR="005760D1">
              <w:t>23</w:t>
            </w:r>
            <w:r>
              <w:t>-1-2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-1-3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9E32A8" w:rsidRPr="00343BBF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-1-4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-1-5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pPr>
        <w:pStyle w:val="3"/>
        <w:numPr>
          <w:ilvl w:val="2"/>
          <w:numId w:val="5"/>
        </w:numPr>
      </w:pPr>
      <w:bookmarkStart w:id="385" w:name="_Toc501247786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 w:rsidR="004804B8">
        <w:rPr>
          <w:rFonts w:hint="eastAsia"/>
        </w:rPr>
        <w:t>时间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8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A420C" w:rsidTr="000E44A7"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A420C" w:rsidTr="000E44A7"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未选择开始时间</w:t>
            </w:r>
          </w:p>
        </w:tc>
        <w:tc>
          <w:tcPr>
            <w:tcW w:w="7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请选择开始时间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未选择开始时间或</w:t>
            </w:r>
            <w:r w:rsidR="00720B5F">
              <w:rPr>
                <w:rFonts w:hint="eastAsia"/>
              </w:rPr>
              <w:t>选择了过去的时间</w:t>
            </w:r>
          </w:p>
        </w:tc>
        <w:tc>
          <w:tcPr>
            <w:tcW w:w="3012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默认开始时间为文字提示</w:t>
            </w:r>
          </w:p>
        </w:tc>
      </w:tr>
      <w:tr w:rsidR="00AA420C" w:rsidTr="000E44A7">
        <w:trPr>
          <w:trHeight w:val="362"/>
        </w:trPr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未选择结束时间</w:t>
            </w:r>
          </w:p>
        </w:tc>
        <w:tc>
          <w:tcPr>
            <w:tcW w:w="7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结束时间：请选择结束时间</w:t>
            </w:r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未选择结束时间或选择了过去的时间</w:t>
            </w:r>
          </w:p>
        </w:tc>
        <w:tc>
          <w:tcPr>
            <w:tcW w:w="3012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结束时间为文字提示</w:t>
            </w:r>
          </w:p>
        </w:tc>
      </w:tr>
      <w:tr w:rsidR="00AA420C" w:rsidTr="000E44A7">
        <w:trPr>
          <w:trHeight w:val="362"/>
        </w:trPr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t>TC-23-3-3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选择开始</w:t>
            </w:r>
            <w:r>
              <w:rPr>
                <w:rFonts w:hint="eastAsia"/>
              </w:rPr>
              <w:lastRenderedPageBreak/>
              <w:t>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过去时间</w:t>
            </w:r>
          </w:p>
        </w:tc>
        <w:tc>
          <w:tcPr>
            <w:tcW w:w="720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lastRenderedPageBreak/>
              <w:t>开始时</w:t>
            </w:r>
            <w:r>
              <w:rPr>
                <w:rFonts w:hint="eastAsia"/>
              </w:rPr>
              <w:lastRenderedPageBreak/>
              <w:t>间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请选择开始时间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AA420C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未选择开始时间或选择</w:t>
            </w:r>
            <w:r>
              <w:rPr>
                <w:rFonts w:hint="eastAsia"/>
              </w:rPr>
              <w:lastRenderedPageBreak/>
              <w:t>了过去的时间</w:t>
            </w:r>
          </w:p>
        </w:tc>
        <w:tc>
          <w:tcPr>
            <w:tcW w:w="3012" w:type="dxa"/>
          </w:tcPr>
          <w:p w:rsidR="00AA420C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开始时间为文字提示</w:t>
            </w:r>
          </w:p>
        </w:tc>
      </w:tr>
      <w:tr w:rsidR="00AA420C" w:rsidTr="000E44A7">
        <w:trPr>
          <w:trHeight w:val="362"/>
        </w:trPr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lastRenderedPageBreak/>
              <w:t>TC-23-3-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选择结束时间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过去时间</w:t>
            </w:r>
          </w:p>
        </w:tc>
        <w:tc>
          <w:tcPr>
            <w:tcW w:w="720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结束时间：请选择结束时间</w:t>
            </w:r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A420C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未选择结束时间或选择了过去的时间</w:t>
            </w:r>
          </w:p>
        </w:tc>
        <w:tc>
          <w:tcPr>
            <w:tcW w:w="3012" w:type="dxa"/>
          </w:tcPr>
          <w:p w:rsidR="00AA420C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结束时间为文字提示</w:t>
            </w:r>
          </w:p>
        </w:tc>
      </w:tr>
      <w:tr w:rsidR="00720B5F" w:rsidTr="000E44A7">
        <w:trPr>
          <w:trHeight w:val="362"/>
        </w:trPr>
        <w:tc>
          <w:tcPr>
            <w:tcW w:w="1008" w:type="dxa"/>
          </w:tcPr>
          <w:p w:rsidR="00720B5F" w:rsidRDefault="00720B5F" w:rsidP="000E44A7">
            <w:pPr>
              <w:pStyle w:val="a7"/>
            </w:pPr>
            <w:r>
              <w:t>TC-23-3-6</w:t>
            </w:r>
          </w:p>
        </w:tc>
        <w:tc>
          <w:tcPr>
            <w:tcW w:w="900" w:type="dxa"/>
          </w:tcPr>
          <w:p w:rsidR="00720B5F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开始时间大于结束时间</w:t>
            </w:r>
          </w:p>
        </w:tc>
        <w:tc>
          <w:tcPr>
            <w:tcW w:w="720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请选择开始时间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结束时间：请选择结束时间</w:t>
            </w:r>
          </w:p>
        </w:tc>
        <w:tc>
          <w:tcPr>
            <w:tcW w:w="1260" w:type="dxa"/>
          </w:tcPr>
          <w:p w:rsidR="00720B5F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20B5F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20B5F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开始、结束时间为文字提示</w:t>
            </w:r>
          </w:p>
        </w:tc>
      </w:tr>
      <w:tr w:rsidR="00AA420C" w:rsidTr="000E44A7">
        <w:trPr>
          <w:trHeight w:val="362"/>
        </w:trPr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t>TC-23-3-</w:t>
            </w:r>
            <w:r>
              <w:rPr>
                <w:rFonts w:hint="eastAsia"/>
              </w:rPr>
              <w:t>5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正常开始时间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720" w:type="dxa"/>
          </w:tcPr>
          <w:p w:rsidR="00AA420C" w:rsidRDefault="00720B5F" w:rsidP="00720B5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A420C" w:rsidRDefault="00720B5F" w:rsidP="000E44A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开始时间和结束时间选择未来的时间，</w:t>
            </w:r>
            <w:proofErr w:type="gramStart"/>
            <w:r>
              <w:rPr>
                <w:rFonts w:hint="eastAsia"/>
              </w:rPr>
              <w:t>且结束</w:t>
            </w:r>
            <w:proofErr w:type="gramEnd"/>
            <w:r>
              <w:rPr>
                <w:rFonts w:hint="eastAsia"/>
              </w:rPr>
              <w:t>时间晚于开始时间</w:t>
            </w:r>
          </w:p>
        </w:tc>
        <w:tc>
          <w:tcPr>
            <w:tcW w:w="3012" w:type="dxa"/>
          </w:tcPr>
          <w:p w:rsidR="00AA420C" w:rsidRDefault="00720B5F" w:rsidP="00720B5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4804B8" w:rsidRPr="00AA420C" w:rsidRDefault="004804B8" w:rsidP="004804B8"/>
    <w:p w:rsidR="009E32A8" w:rsidRDefault="009E32A8" w:rsidP="009E32A8">
      <w:pPr>
        <w:pStyle w:val="3"/>
        <w:numPr>
          <w:ilvl w:val="2"/>
          <w:numId w:val="5"/>
        </w:numPr>
      </w:pPr>
      <w:bookmarkStart w:id="386" w:name="_Toc501247787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 w:rsidR="002B22AF">
        <w:rPr>
          <w:rFonts w:hint="eastAsia"/>
        </w:rPr>
        <w:t>立即开始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8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 w:rsidR="004804B8">
              <w:t>-</w:t>
            </w:r>
            <w:r w:rsidR="004804B8"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勾选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720" w:type="dxa"/>
          </w:tcPr>
          <w:p w:rsidR="009E32A8" w:rsidRDefault="000718B8" w:rsidP="009E32A8">
            <w:pPr>
              <w:pStyle w:val="a7"/>
            </w:pPr>
            <w:r>
              <w:rPr>
                <w:rFonts w:hint="eastAsia"/>
              </w:rPr>
              <w:t>复选框显示勾选状态，答疑</w:t>
            </w:r>
            <w:r w:rsidR="002B22AF">
              <w:rPr>
                <w:rFonts w:hint="eastAsia"/>
              </w:rPr>
              <w:t>立即</w:t>
            </w:r>
            <w:r w:rsidR="002B22AF">
              <w:rPr>
                <w:rFonts w:hint="eastAsia"/>
              </w:rPr>
              <w:lastRenderedPageBreak/>
              <w:t>开始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9E32A8" w:rsidRDefault="004804B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4804B8" w:rsidP="009E32A8">
            <w:pPr>
              <w:pStyle w:val="a7"/>
            </w:pPr>
            <w:r>
              <w:rPr>
                <w:rFonts w:hint="eastAsia"/>
              </w:rPr>
              <w:t>重新载入页面，更新在线答疑课程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4804B8" w:rsidP="009E32A8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 w:rsidR="009E32A8">
              <w:t>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不勾选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720" w:type="dxa"/>
          </w:tcPr>
          <w:p w:rsidR="009E32A8" w:rsidRDefault="000718B8" w:rsidP="009E32A8">
            <w:pPr>
              <w:pStyle w:val="a7"/>
            </w:pPr>
            <w:r>
              <w:rPr>
                <w:rFonts w:hint="eastAsia"/>
              </w:rPr>
              <w:t>复选框不显示勾选状态，答疑</w:t>
            </w:r>
            <w:proofErr w:type="gramStart"/>
            <w:r w:rsidR="009E32A8">
              <w:rPr>
                <w:rFonts w:hint="eastAsia"/>
              </w:rPr>
              <w:t>不</w:t>
            </w:r>
            <w:proofErr w:type="gramEnd"/>
            <w:r w:rsidR="002B22AF">
              <w:rPr>
                <w:rFonts w:hint="eastAsia"/>
              </w:rPr>
              <w:t>立即开始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9E32A8" w:rsidRDefault="000718B8" w:rsidP="009E32A8">
            <w:pPr>
              <w:pStyle w:val="a7"/>
            </w:pPr>
            <w:r>
              <w:rPr>
                <w:rFonts w:hint="eastAsia"/>
              </w:rPr>
              <w:t>重新载入界面，更新课程答疑</w:t>
            </w:r>
            <w:r w:rsidR="009E32A8">
              <w:rPr>
                <w:rFonts w:hint="eastAsia"/>
              </w:rPr>
              <w:t>状态</w:t>
            </w:r>
          </w:p>
        </w:tc>
      </w:tr>
    </w:tbl>
    <w:p w:rsidR="009E32A8" w:rsidRPr="00992DBA" w:rsidRDefault="009E32A8" w:rsidP="009E32A8"/>
    <w:p w:rsidR="009E32A8" w:rsidRPr="005965EF" w:rsidRDefault="009E32A8" w:rsidP="009E32A8"/>
    <w:p w:rsidR="009E32A8" w:rsidRPr="00C33F01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87" w:name="_Toc501247788"/>
      <w:r w:rsidRPr="00C33F01">
        <w:rPr>
          <w:rFonts w:hint="eastAsia"/>
          <w:i w:val="0"/>
        </w:rPr>
        <w:t>环境要求</w:t>
      </w:r>
      <w:bookmarkEnd w:id="387"/>
    </w:p>
    <w:p w:rsidR="009E32A8" w:rsidRDefault="009E32A8" w:rsidP="009E32A8">
      <w:pPr>
        <w:pStyle w:val="3"/>
        <w:numPr>
          <w:ilvl w:val="2"/>
          <w:numId w:val="5"/>
        </w:numPr>
      </w:pPr>
      <w:bookmarkStart w:id="388" w:name="_Toc501247789"/>
      <w:r>
        <w:rPr>
          <w:rFonts w:hint="eastAsia"/>
        </w:rPr>
        <w:t>硬件</w:t>
      </w:r>
      <w:bookmarkEnd w:id="388"/>
    </w:p>
    <w:p w:rsidR="009E32A8" w:rsidRDefault="009E32A8" w:rsidP="009E32A8">
      <w:pPr>
        <w:pStyle w:val="a7"/>
      </w:pPr>
      <w:r>
        <w:rPr>
          <w:rFonts w:hint="eastAsia"/>
        </w:rPr>
        <w:t>可以正常上网的一台电脑</w:t>
      </w:r>
    </w:p>
    <w:p w:rsidR="009E32A8" w:rsidRDefault="009E32A8" w:rsidP="009E32A8">
      <w:pPr>
        <w:pStyle w:val="3"/>
        <w:numPr>
          <w:ilvl w:val="2"/>
          <w:numId w:val="5"/>
        </w:numPr>
      </w:pPr>
      <w:bookmarkStart w:id="389" w:name="_Toc501247790"/>
      <w:r>
        <w:rPr>
          <w:rFonts w:hint="eastAsia"/>
        </w:rPr>
        <w:t>软件</w:t>
      </w:r>
      <w:bookmarkEnd w:id="389"/>
    </w:p>
    <w:p w:rsidR="009E32A8" w:rsidRDefault="009E32A8" w:rsidP="009E32A8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9E32A8" w:rsidRPr="00811449" w:rsidRDefault="009E32A8" w:rsidP="009E32A8">
      <w:pPr>
        <w:pStyle w:val="a7"/>
      </w:pPr>
      <w:r>
        <w:rPr>
          <w:rFonts w:hint="eastAsia"/>
        </w:rPr>
        <w:t>其它可以上网浏览的浏览器也可以</w:t>
      </w:r>
    </w:p>
    <w:p w:rsidR="009E32A8" w:rsidRPr="0006010C" w:rsidRDefault="009E32A8" w:rsidP="009E32A8">
      <w:pPr>
        <w:pStyle w:val="a7"/>
      </w:pPr>
    </w:p>
    <w:p w:rsidR="009E32A8" w:rsidRDefault="009E32A8" w:rsidP="009E32A8"/>
    <w:p w:rsidR="009E32A8" w:rsidRDefault="009E32A8" w:rsidP="009E32A8">
      <w:pPr>
        <w:pStyle w:val="3"/>
        <w:numPr>
          <w:ilvl w:val="2"/>
          <w:numId w:val="5"/>
        </w:numPr>
      </w:pPr>
      <w:bookmarkStart w:id="390" w:name="_Toc501247791"/>
      <w:r>
        <w:rPr>
          <w:rFonts w:hint="eastAsia"/>
        </w:rPr>
        <w:t>其它</w:t>
      </w:r>
      <w:bookmarkEnd w:id="390"/>
    </w:p>
    <w:p w:rsidR="009E32A8" w:rsidRDefault="009E32A8" w:rsidP="009E32A8">
      <w:pPr>
        <w:pStyle w:val="a7"/>
      </w:pPr>
    </w:p>
    <w:p w:rsidR="009E32A8" w:rsidRPr="00C33F01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91" w:name="_Toc501247792"/>
      <w:r w:rsidRPr="00C33F01">
        <w:rPr>
          <w:rFonts w:hint="eastAsia"/>
          <w:i w:val="0"/>
        </w:rPr>
        <w:t>特殊的规程要求</w:t>
      </w:r>
      <w:bookmarkEnd w:id="391"/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Pr="00C33F01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92" w:name="_Toc501247793"/>
      <w:r w:rsidRPr="00C33F01">
        <w:rPr>
          <w:rFonts w:hint="eastAsia"/>
          <w:i w:val="0"/>
        </w:rPr>
        <w:lastRenderedPageBreak/>
        <w:t>用例间的依赖关系</w:t>
      </w:r>
      <w:bookmarkEnd w:id="392"/>
    </w:p>
    <w:p w:rsidR="009E32A8" w:rsidRDefault="009E32A8" w:rsidP="009E32A8">
      <w:pPr>
        <w:pStyle w:val="3"/>
        <w:numPr>
          <w:ilvl w:val="2"/>
          <w:numId w:val="5"/>
        </w:numPr>
      </w:pPr>
      <w:bookmarkStart w:id="393" w:name="_Toc501247794"/>
      <w:r>
        <w:rPr>
          <w:rFonts w:hint="eastAsia"/>
        </w:rPr>
        <w:t>所依赖的用例</w:t>
      </w:r>
      <w:bookmarkEnd w:id="39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9E32A8" w:rsidTr="009E32A8">
        <w:tc>
          <w:tcPr>
            <w:tcW w:w="1368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9E32A8" w:rsidTr="009E32A8">
        <w:tc>
          <w:tcPr>
            <w:tcW w:w="1368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9E32A8" w:rsidTr="009E32A8">
        <w:trPr>
          <w:trHeight w:val="268"/>
        </w:trPr>
        <w:tc>
          <w:tcPr>
            <w:tcW w:w="1368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r>
        <w:rPr>
          <w:rFonts w:hint="eastAsia"/>
        </w:rPr>
        <w:t>依赖关系的性质</w:t>
      </w:r>
    </w:p>
    <w:p w:rsidR="009E32A8" w:rsidRDefault="009E32A8" w:rsidP="00AF5FF5">
      <w:pPr>
        <w:rPr>
          <w:rFonts w:hint="eastAsia"/>
        </w:rPr>
      </w:pPr>
    </w:p>
    <w:p w:rsidR="002C7A0B" w:rsidRDefault="002C7A0B" w:rsidP="002C7A0B">
      <w:pPr>
        <w:pStyle w:val="a"/>
      </w:pPr>
      <w:bookmarkStart w:id="394" w:name="_Toc50124779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删除课程答疑测试</w:t>
      </w:r>
      <w:bookmarkEnd w:id="394"/>
    </w:p>
    <w:p w:rsidR="002C7A0B" w:rsidRDefault="002C7A0B" w:rsidP="002C7A0B">
      <w:pPr>
        <w:pStyle w:val="a4"/>
        <w:widowControl w:val="0"/>
        <w:numPr>
          <w:ilvl w:val="1"/>
          <w:numId w:val="5"/>
        </w:numPr>
        <w:jc w:val="both"/>
      </w:pPr>
      <w:bookmarkStart w:id="395" w:name="_Toc501247796"/>
      <w:r>
        <w:rPr>
          <w:rFonts w:hint="eastAsia"/>
        </w:rPr>
        <w:t>测试项名称</w:t>
      </w:r>
      <w:bookmarkEnd w:id="39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C7A0B" w:rsidTr="000E44A7">
        <w:tc>
          <w:tcPr>
            <w:tcW w:w="198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C7A0B" w:rsidTr="000E44A7">
        <w:tc>
          <w:tcPr>
            <w:tcW w:w="198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删除课程答疑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4992" w:type="dxa"/>
          </w:tcPr>
          <w:p w:rsidR="002C7A0B" w:rsidRDefault="002C7A0B" w:rsidP="000E44A7">
            <w:pPr>
              <w:pStyle w:val="a7"/>
            </w:pPr>
          </w:p>
        </w:tc>
      </w:tr>
      <w:tr w:rsidR="002C7A0B" w:rsidTr="000E44A7">
        <w:trPr>
          <w:trHeight w:val="269"/>
        </w:trPr>
        <w:tc>
          <w:tcPr>
            <w:tcW w:w="1980" w:type="dxa"/>
          </w:tcPr>
          <w:p w:rsidR="002C7A0B" w:rsidRDefault="002C7A0B" w:rsidP="000E44A7">
            <w:pPr>
              <w:pStyle w:val="a7"/>
            </w:pP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</w:p>
        </w:tc>
        <w:tc>
          <w:tcPr>
            <w:tcW w:w="4992" w:type="dxa"/>
          </w:tcPr>
          <w:p w:rsidR="002C7A0B" w:rsidRDefault="002C7A0B" w:rsidP="000E44A7">
            <w:pPr>
              <w:pStyle w:val="a7"/>
            </w:pPr>
          </w:p>
        </w:tc>
      </w:tr>
      <w:tr w:rsidR="002C7A0B" w:rsidTr="000E44A7">
        <w:trPr>
          <w:trHeight w:val="269"/>
        </w:trPr>
        <w:tc>
          <w:tcPr>
            <w:tcW w:w="1980" w:type="dxa"/>
          </w:tcPr>
          <w:p w:rsidR="002C7A0B" w:rsidRDefault="002C7A0B" w:rsidP="000E44A7">
            <w:pPr>
              <w:pStyle w:val="a7"/>
            </w:pP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</w:p>
        </w:tc>
        <w:tc>
          <w:tcPr>
            <w:tcW w:w="4992" w:type="dxa"/>
          </w:tcPr>
          <w:p w:rsidR="002C7A0B" w:rsidRDefault="002C7A0B" w:rsidP="000E44A7">
            <w:pPr>
              <w:pStyle w:val="a7"/>
            </w:pPr>
          </w:p>
        </w:tc>
      </w:tr>
    </w:tbl>
    <w:p w:rsidR="002C7A0B" w:rsidRDefault="002C7A0B" w:rsidP="002C7A0B">
      <w:pPr>
        <w:pStyle w:val="a7"/>
      </w:pPr>
    </w:p>
    <w:p w:rsidR="002C7A0B" w:rsidRDefault="002C7A0B" w:rsidP="002C7A0B">
      <w:pPr>
        <w:pStyle w:val="a4"/>
        <w:widowControl w:val="0"/>
        <w:numPr>
          <w:ilvl w:val="1"/>
          <w:numId w:val="5"/>
        </w:numPr>
        <w:jc w:val="both"/>
      </w:pPr>
      <w:bookmarkStart w:id="396" w:name="_Toc501247797"/>
      <w:r>
        <w:rPr>
          <w:rFonts w:hint="eastAsia"/>
        </w:rPr>
        <w:t>引用文档</w:t>
      </w:r>
      <w:bookmarkEnd w:id="39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C7A0B" w:rsidTr="000E44A7">
        <w:tc>
          <w:tcPr>
            <w:tcW w:w="18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C7A0B" w:rsidTr="000E44A7">
        <w:trPr>
          <w:trHeight w:val="371"/>
        </w:trPr>
        <w:tc>
          <w:tcPr>
            <w:tcW w:w="18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2C7A0B" w:rsidRDefault="002C7A0B" w:rsidP="000E44A7">
            <w:pPr>
              <w:pStyle w:val="a7"/>
            </w:pPr>
            <w:r>
              <w:t>UC-</w:t>
            </w:r>
            <w:r>
              <w:rPr>
                <w:rFonts w:hint="eastAsia"/>
              </w:rPr>
              <w:t>12</w:t>
            </w:r>
          </w:p>
        </w:tc>
      </w:tr>
    </w:tbl>
    <w:p w:rsidR="002C7A0B" w:rsidRDefault="002C7A0B" w:rsidP="002C7A0B">
      <w:pPr>
        <w:pStyle w:val="a7"/>
      </w:pPr>
    </w:p>
    <w:p w:rsidR="002C7A0B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397" w:name="_Toc501247798"/>
      <w:r w:rsidRPr="00C33F01">
        <w:rPr>
          <w:rFonts w:hint="eastAsia"/>
          <w:i w:val="0"/>
        </w:rPr>
        <w:t>输入说明</w:t>
      </w:r>
      <w:bookmarkEnd w:id="397"/>
    </w:p>
    <w:p w:rsidR="002C7A0B" w:rsidRPr="003F1E27" w:rsidRDefault="002C7A0B" w:rsidP="002C7A0B">
      <w:pPr>
        <w:pStyle w:val="3"/>
        <w:numPr>
          <w:ilvl w:val="2"/>
          <w:numId w:val="5"/>
        </w:numPr>
      </w:pPr>
      <w:bookmarkStart w:id="398" w:name="_Toc50124779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9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C7A0B" w:rsidTr="000E44A7"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C7A0B" w:rsidTr="000E44A7"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t>-1-1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任意的</w:t>
            </w:r>
            <w:r w:rsidR="009C3264">
              <w:rPr>
                <w:rFonts w:hint="eastAsia"/>
              </w:rPr>
              <w:t>历史课程答疑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2C7A0B" w:rsidTr="000E44A7">
        <w:trPr>
          <w:trHeight w:val="362"/>
        </w:trPr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rPr>
                <w:rFonts w:hint="eastAsia"/>
              </w:rPr>
              <w:t>-1-2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2C7A0B" w:rsidTr="000E44A7">
        <w:trPr>
          <w:trHeight w:val="362"/>
        </w:trPr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lastRenderedPageBreak/>
              <w:t>TC-</w:t>
            </w:r>
            <w:r w:rsidR="009C3264">
              <w:rPr>
                <w:rFonts w:hint="eastAsia"/>
              </w:rPr>
              <w:t>24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2C7A0B" w:rsidRPr="00655D7E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2C7A0B" w:rsidRDefault="002C7A0B" w:rsidP="002C7A0B">
      <w:pPr>
        <w:pStyle w:val="a7"/>
      </w:pPr>
    </w:p>
    <w:p w:rsidR="002C7A0B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399" w:name="_Toc501247800"/>
      <w:r w:rsidRPr="00C33F01">
        <w:rPr>
          <w:rFonts w:hint="eastAsia"/>
          <w:i w:val="0"/>
        </w:rPr>
        <w:t>输出说明</w:t>
      </w:r>
      <w:bookmarkEnd w:id="399"/>
    </w:p>
    <w:p w:rsidR="002C7A0B" w:rsidRPr="00655D7E" w:rsidRDefault="002C7A0B" w:rsidP="002C7A0B">
      <w:pPr>
        <w:pStyle w:val="3"/>
        <w:numPr>
          <w:ilvl w:val="2"/>
          <w:numId w:val="5"/>
        </w:numPr>
      </w:pPr>
      <w:bookmarkStart w:id="400" w:name="_Toc50124780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0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C7A0B" w:rsidTr="000E44A7"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C7A0B" w:rsidTr="000E44A7"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t>-1-1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2C7A0B" w:rsidTr="000E44A7">
        <w:trPr>
          <w:trHeight w:val="355"/>
        </w:trPr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rPr>
                <w:rFonts w:hint="eastAsia"/>
              </w:rPr>
              <w:t>-1</w:t>
            </w:r>
            <w:r>
              <w:t>-2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2C7A0B" w:rsidTr="000E44A7">
        <w:trPr>
          <w:trHeight w:val="355"/>
        </w:trPr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2C7A0B" w:rsidRPr="00655D7E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2C7A0B" w:rsidRDefault="002C7A0B" w:rsidP="002C7A0B">
      <w:pPr>
        <w:pStyle w:val="a7"/>
      </w:pPr>
    </w:p>
    <w:p w:rsidR="002C7A0B" w:rsidRPr="00C33F01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401" w:name="_Toc501247802"/>
      <w:r w:rsidRPr="00C33F01">
        <w:rPr>
          <w:rFonts w:hint="eastAsia"/>
          <w:i w:val="0"/>
        </w:rPr>
        <w:t>环境要求</w:t>
      </w:r>
      <w:bookmarkEnd w:id="401"/>
    </w:p>
    <w:p w:rsidR="002C7A0B" w:rsidRDefault="002C7A0B" w:rsidP="002C7A0B">
      <w:pPr>
        <w:pStyle w:val="3"/>
        <w:numPr>
          <w:ilvl w:val="2"/>
          <w:numId w:val="5"/>
        </w:numPr>
      </w:pPr>
      <w:bookmarkStart w:id="402" w:name="_Toc501247803"/>
      <w:r>
        <w:rPr>
          <w:rFonts w:hint="eastAsia"/>
        </w:rPr>
        <w:t>硬件</w:t>
      </w:r>
      <w:bookmarkEnd w:id="402"/>
    </w:p>
    <w:p w:rsidR="002C7A0B" w:rsidRDefault="002C7A0B" w:rsidP="002C7A0B">
      <w:pPr>
        <w:pStyle w:val="a7"/>
      </w:pPr>
      <w:r>
        <w:rPr>
          <w:rFonts w:hint="eastAsia"/>
        </w:rPr>
        <w:t>可以正常上网的一台电脑</w:t>
      </w:r>
    </w:p>
    <w:p w:rsidR="002C7A0B" w:rsidRDefault="002C7A0B" w:rsidP="002C7A0B">
      <w:pPr>
        <w:pStyle w:val="3"/>
        <w:numPr>
          <w:ilvl w:val="2"/>
          <w:numId w:val="5"/>
        </w:numPr>
      </w:pPr>
      <w:bookmarkStart w:id="403" w:name="_Toc501247804"/>
      <w:r>
        <w:rPr>
          <w:rFonts w:hint="eastAsia"/>
        </w:rPr>
        <w:lastRenderedPageBreak/>
        <w:t>软件</w:t>
      </w:r>
      <w:bookmarkEnd w:id="403"/>
    </w:p>
    <w:p w:rsidR="002C7A0B" w:rsidRDefault="002C7A0B" w:rsidP="002C7A0B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C7A0B" w:rsidRDefault="002C7A0B" w:rsidP="002C7A0B">
      <w:r>
        <w:rPr>
          <w:rFonts w:hint="eastAsia"/>
        </w:rPr>
        <w:t>其它可以上网浏览的浏览器也可以</w:t>
      </w:r>
    </w:p>
    <w:p w:rsidR="002C7A0B" w:rsidRPr="006E54B4" w:rsidRDefault="002C7A0B" w:rsidP="002C7A0B">
      <w:pPr>
        <w:pStyle w:val="a7"/>
      </w:pPr>
    </w:p>
    <w:p w:rsidR="002C7A0B" w:rsidRDefault="002C7A0B" w:rsidP="002C7A0B">
      <w:pPr>
        <w:pStyle w:val="3"/>
        <w:numPr>
          <w:ilvl w:val="2"/>
          <w:numId w:val="5"/>
        </w:numPr>
      </w:pPr>
      <w:bookmarkStart w:id="404" w:name="_Toc501247805"/>
      <w:r>
        <w:rPr>
          <w:rFonts w:hint="eastAsia"/>
        </w:rPr>
        <w:t>其它</w:t>
      </w:r>
      <w:bookmarkEnd w:id="404"/>
    </w:p>
    <w:p w:rsidR="002C7A0B" w:rsidRDefault="002C7A0B" w:rsidP="002C7A0B">
      <w:pPr>
        <w:pStyle w:val="a7"/>
      </w:pPr>
    </w:p>
    <w:p w:rsidR="002C7A0B" w:rsidRPr="00C33F01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405" w:name="_Toc501247806"/>
      <w:r w:rsidRPr="00C33F01">
        <w:rPr>
          <w:rFonts w:hint="eastAsia"/>
          <w:i w:val="0"/>
        </w:rPr>
        <w:t>特殊的规程要求</w:t>
      </w:r>
      <w:bookmarkEnd w:id="405"/>
    </w:p>
    <w:p w:rsidR="002C7A0B" w:rsidRDefault="002C7A0B" w:rsidP="002C7A0B">
      <w:pPr>
        <w:pStyle w:val="a7"/>
      </w:pPr>
    </w:p>
    <w:p w:rsidR="002C7A0B" w:rsidRDefault="002C7A0B" w:rsidP="002C7A0B">
      <w:pPr>
        <w:pStyle w:val="a7"/>
      </w:pPr>
    </w:p>
    <w:p w:rsidR="002C7A0B" w:rsidRDefault="002C7A0B" w:rsidP="002C7A0B">
      <w:pPr>
        <w:pStyle w:val="a7"/>
      </w:pPr>
    </w:p>
    <w:p w:rsidR="002C7A0B" w:rsidRDefault="002C7A0B" w:rsidP="002C7A0B">
      <w:pPr>
        <w:pStyle w:val="a7"/>
      </w:pPr>
    </w:p>
    <w:p w:rsidR="002C7A0B" w:rsidRDefault="002C7A0B" w:rsidP="002C7A0B">
      <w:pPr>
        <w:pStyle w:val="a7"/>
      </w:pPr>
    </w:p>
    <w:p w:rsidR="002C7A0B" w:rsidRPr="00C33F01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406" w:name="_Toc501247807"/>
      <w:r w:rsidRPr="00C33F01">
        <w:rPr>
          <w:rFonts w:hint="eastAsia"/>
          <w:i w:val="0"/>
        </w:rPr>
        <w:t>用例间的依赖关系</w:t>
      </w:r>
      <w:bookmarkEnd w:id="406"/>
    </w:p>
    <w:p w:rsidR="002C7A0B" w:rsidRDefault="002C7A0B" w:rsidP="002C7A0B">
      <w:pPr>
        <w:pStyle w:val="3"/>
        <w:numPr>
          <w:ilvl w:val="2"/>
          <w:numId w:val="5"/>
        </w:numPr>
      </w:pPr>
      <w:bookmarkStart w:id="407" w:name="_Toc501247808"/>
      <w:r>
        <w:rPr>
          <w:rFonts w:hint="eastAsia"/>
        </w:rPr>
        <w:t>所依赖的用例</w:t>
      </w:r>
      <w:bookmarkEnd w:id="40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C7A0B" w:rsidTr="000E44A7">
        <w:tc>
          <w:tcPr>
            <w:tcW w:w="1368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C7A0B" w:rsidTr="000E44A7">
        <w:tc>
          <w:tcPr>
            <w:tcW w:w="1368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2C7A0B" w:rsidTr="000E44A7">
        <w:trPr>
          <w:trHeight w:val="268"/>
        </w:trPr>
        <w:tc>
          <w:tcPr>
            <w:tcW w:w="1368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</w:p>
        </w:tc>
      </w:tr>
    </w:tbl>
    <w:p w:rsidR="002C7A0B" w:rsidRDefault="002C7A0B" w:rsidP="002C7A0B">
      <w:pPr>
        <w:pStyle w:val="a7"/>
      </w:pPr>
    </w:p>
    <w:p w:rsidR="002C7A0B" w:rsidRDefault="002C7A0B" w:rsidP="002C7A0B">
      <w:r>
        <w:rPr>
          <w:rFonts w:hint="eastAsia"/>
        </w:rPr>
        <w:t>依赖关系的性质</w:t>
      </w:r>
    </w:p>
    <w:p w:rsidR="002C7A0B" w:rsidRDefault="002C7A0B" w:rsidP="00AF5FF5">
      <w:pPr>
        <w:rPr>
          <w:rFonts w:hint="eastAsia"/>
        </w:rPr>
      </w:pPr>
    </w:p>
    <w:p w:rsidR="009C3264" w:rsidRDefault="009C3264" w:rsidP="009C3264">
      <w:pPr>
        <w:pStyle w:val="a"/>
      </w:pPr>
      <w:bookmarkStart w:id="408" w:name="_Toc50124780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</w:t>
      </w:r>
      <w:r w:rsidR="00E51FD7">
        <w:rPr>
          <w:rFonts w:hint="eastAsia"/>
        </w:rPr>
        <w:t>答疑</w:t>
      </w:r>
      <w:r>
        <w:rPr>
          <w:rFonts w:hint="eastAsia"/>
        </w:rPr>
        <w:t>测试</w:t>
      </w:r>
      <w:bookmarkEnd w:id="408"/>
    </w:p>
    <w:p w:rsidR="009C3264" w:rsidRDefault="009C3264" w:rsidP="009C3264">
      <w:pPr>
        <w:pStyle w:val="a4"/>
        <w:widowControl w:val="0"/>
        <w:numPr>
          <w:ilvl w:val="1"/>
          <w:numId w:val="5"/>
        </w:numPr>
        <w:jc w:val="both"/>
      </w:pPr>
      <w:bookmarkStart w:id="409" w:name="_Toc501247810"/>
      <w:r>
        <w:rPr>
          <w:rFonts w:hint="eastAsia"/>
        </w:rPr>
        <w:t>测试项名称</w:t>
      </w:r>
      <w:bookmarkEnd w:id="40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9C3264" w:rsidTr="000E44A7">
        <w:tc>
          <w:tcPr>
            <w:tcW w:w="198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9C3264" w:rsidTr="000E44A7">
        <w:tc>
          <w:tcPr>
            <w:tcW w:w="198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-1</w:t>
            </w:r>
          </w:p>
        </w:tc>
        <w:tc>
          <w:tcPr>
            <w:tcW w:w="499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对输入的修改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测试</w:t>
            </w:r>
          </w:p>
        </w:tc>
      </w:tr>
      <w:tr w:rsidR="009C3264" w:rsidTr="000E44A7">
        <w:trPr>
          <w:trHeight w:val="269"/>
        </w:trPr>
        <w:tc>
          <w:tcPr>
            <w:tcW w:w="198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界面更新测试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-2</w:t>
            </w:r>
          </w:p>
        </w:tc>
        <w:tc>
          <w:tcPr>
            <w:tcW w:w="499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确认或取消后界面更新的测试</w:t>
            </w:r>
          </w:p>
        </w:tc>
      </w:tr>
    </w:tbl>
    <w:p w:rsidR="009C3264" w:rsidRDefault="009C3264" w:rsidP="009C3264">
      <w:pPr>
        <w:pStyle w:val="a7"/>
      </w:pPr>
    </w:p>
    <w:p w:rsidR="009C3264" w:rsidRDefault="009C3264" w:rsidP="009C3264">
      <w:pPr>
        <w:pStyle w:val="a4"/>
        <w:widowControl w:val="0"/>
        <w:numPr>
          <w:ilvl w:val="1"/>
          <w:numId w:val="5"/>
        </w:numPr>
        <w:jc w:val="both"/>
      </w:pPr>
      <w:bookmarkStart w:id="410" w:name="_Toc501247811"/>
      <w:r>
        <w:rPr>
          <w:rFonts w:hint="eastAsia"/>
        </w:rPr>
        <w:t>引用文档</w:t>
      </w:r>
      <w:bookmarkEnd w:id="4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9C3264" w:rsidTr="000E44A7">
        <w:tc>
          <w:tcPr>
            <w:tcW w:w="18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9C3264" w:rsidTr="000E44A7">
        <w:trPr>
          <w:trHeight w:val="371"/>
        </w:trPr>
        <w:tc>
          <w:tcPr>
            <w:tcW w:w="18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</w:t>
            </w:r>
            <w:r>
              <w:rPr>
                <w:rFonts w:hint="eastAsia"/>
              </w:rPr>
              <w:lastRenderedPageBreak/>
              <w:t>例分析</w:t>
            </w:r>
          </w:p>
        </w:tc>
        <w:tc>
          <w:tcPr>
            <w:tcW w:w="5172" w:type="dxa"/>
          </w:tcPr>
          <w:p w:rsidR="009C3264" w:rsidRDefault="009C3264" w:rsidP="000E44A7">
            <w:pPr>
              <w:pStyle w:val="a7"/>
            </w:pPr>
            <w:r>
              <w:lastRenderedPageBreak/>
              <w:t>UC-</w:t>
            </w:r>
            <w:r w:rsidR="00E51FD7">
              <w:rPr>
                <w:rFonts w:hint="eastAsia"/>
              </w:rPr>
              <w:t>13</w:t>
            </w:r>
          </w:p>
        </w:tc>
      </w:tr>
    </w:tbl>
    <w:p w:rsidR="009C3264" w:rsidRDefault="009C3264" w:rsidP="009C3264">
      <w:pPr>
        <w:pStyle w:val="a7"/>
      </w:pPr>
    </w:p>
    <w:p w:rsidR="009C3264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11" w:name="_Toc501247812"/>
      <w:r w:rsidRPr="00C33F01">
        <w:rPr>
          <w:rFonts w:hint="eastAsia"/>
          <w:i w:val="0"/>
        </w:rPr>
        <w:t>输入说明</w:t>
      </w:r>
      <w:bookmarkEnd w:id="411"/>
    </w:p>
    <w:p w:rsidR="009C3264" w:rsidRPr="003F1E27" w:rsidRDefault="009C3264" w:rsidP="009C3264">
      <w:pPr>
        <w:pStyle w:val="3"/>
        <w:numPr>
          <w:ilvl w:val="2"/>
          <w:numId w:val="5"/>
        </w:numPr>
      </w:pPr>
      <w:bookmarkStart w:id="412" w:name="_Toc50124781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E51FD7">
        <w:rPr>
          <w:rFonts w:hint="eastAsia"/>
        </w:rPr>
        <w:t>课程答疑</w:t>
      </w:r>
      <w:r>
        <w:rPr>
          <w:rFonts w:hint="eastAsia"/>
        </w:rPr>
        <w:t>-</w:t>
      </w:r>
      <w:r w:rsidR="00E51FD7">
        <w:rPr>
          <w:rFonts w:hint="eastAsia"/>
        </w:rPr>
        <w:t>标题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1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t>UC-4-E1-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点击教师介绍板块修改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过长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dhauhwdak</w:t>
            </w:r>
            <w:r>
              <w:rPr>
                <w:rFonts w:hint="eastAsia"/>
              </w:rPr>
              <w:t>……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&gt;200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点击教师介绍板块修改，在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模块键盘输入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TC-18-1-3</w:t>
            </w:r>
          </w:p>
        </w:tc>
        <w:tc>
          <w:tcPr>
            <w:tcW w:w="900" w:type="dxa"/>
          </w:tcPr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包含敏感信息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暴力膜法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包含敏感信息的字符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点击教师介绍板块修改，在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模块键盘输入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TC-18-1-4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不包含敏感信息的</w:t>
            </w:r>
            <w:r w:rsidR="00E51FD7">
              <w:rPr>
                <w:rFonts w:hint="eastAsia"/>
              </w:rPr>
              <w:t>标题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走进非洲是一门非常深奥的……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不包含敏感信息的</w:t>
            </w:r>
            <w:r w:rsidR="00E51FD7">
              <w:rPr>
                <w:rFonts w:hint="eastAsia"/>
              </w:rPr>
              <w:t>标题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点击教师介绍板块修改，在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模块键盘输入</w:t>
            </w:r>
          </w:p>
        </w:tc>
      </w:tr>
    </w:tbl>
    <w:p w:rsidR="009C3264" w:rsidRDefault="009C3264" w:rsidP="009C3264">
      <w:pPr>
        <w:pStyle w:val="a7"/>
      </w:pPr>
    </w:p>
    <w:p w:rsidR="009C3264" w:rsidRPr="003F1E27" w:rsidRDefault="009C3264" w:rsidP="009C3264">
      <w:pPr>
        <w:pStyle w:val="3"/>
        <w:numPr>
          <w:ilvl w:val="2"/>
          <w:numId w:val="5"/>
        </w:numPr>
      </w:pPr>
      <w:bookmarkStart w:id="413" w:name="_Toc50124781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E51FD7">
        <w:rPr>
          <w:rFonts w:hint="eastAsia"/>
        </w:rPr>
        <w:t>课程答疑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1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</w:tbl>
    <w:p w:rsidR="009C3264" w:rsidRDefault="009C3264" w:rsidP="009C3264">
      <w:pPr>
        <w:pStyle w:val="a7"/>
      </w:pPr>
    </w:p>
    <w:p w:rsidR="009C3264" w:rsidRPr="00C33F01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14" w:name="_Toc501247815"/>
      <w:r w:rsidRPr="00C33F01">
        <w:rPr>
          <w:rFonts w:hint="eastAsia"/>
          <w:i w:val="0"/>
        </w:rPr>
        <w:lastRenderedPageBreak/>
        <w:t>输出说明</w:t>
      </w:r>
      <w:bookmarkEnd w:id="414"/>
    </w:p>
    <w:p w:rsidR="009C3264" w:rsidRPr="003F1E27" w:rsidRDefault="009C3264" w:rsidP="009C3264">
      <w:pPr>
        <w:pStyle w:val="3"/>
        <w:numPr>
          <w:ilvl w:val="2"/>
          <w:numId w:val="5"/>
        </w:numPr>
      </w:pPr>
      <w:bookmarkStart w:id="415" w:name="_Toc50124781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E51FD7">
        <w:rPr>
          <w:rFonts w:hint="eastAsia"/>
        </w:rPr>
        <w:t>课程答疑</w:t>
      </w:r>
      <w:r>
        <w:rPr>
          <w:rFonts w:hint="eastAsia"/>
        </w:rPr>
        <w:t>-</w:t>
      </w:r>
      <w:r w:rsidR="00E51FD7">
        <w:rPr>
          <w:rFonts w:hint="eastAsia"/>
        </w:rPr>
        <w:t>标题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t>UC-4-E1-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不为空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模块以页内消息形式提醒，宋体小四黑色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过长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模块以页内消息形式提醒，宋体小四黑色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TC-18-1-3</w:t>
            </w:r>
          </w:p>
        </w:tc>
        <w:tc>
          <w:tcPr>
            <w:tcW w:w="900" w:type="dxa"/>
          </w:tcPr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包含敏感信息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包含敏感信息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模块以页内消息形式提醒，宋体小四黑色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TC-18-1-4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不包含敏感信息的</w:t>
            </w:r>
            <w:r w:rsidR="00E51FD7">
              <w:rPr>
                <w:rFonts w:hint="eastAsia"/>
              </w:rPr>
              <w:t>标题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9C3264" w:rsidRDefault="009C3264" w:rsidP="009C3264">
      <w:pPr>
        <w:pStyle w:val="a7"/>
      </w:pPr>
    </w:p>
    <w:p w:rsidR="009C3264" w:rsidRPr="003F1E27" w:rsidRDefault="009C3264" w:rsidP="009C3264">
      <w:pPr>
        <w:pStyle w:val="3"/>
        <w:numPr>
          <w:ilvl w:val="2"/>
          <w:numId w:val="5"/>
        </w:numPr>
      </w:pPr>
      <w:bookmarkStart w:id="416" w:name="_Toc50124781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E51FD7">
        <w:rPr>
          <w:rFonts w:hint="eastAsia"/>
        </w:rPr>
        <w:t>课程答疑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1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页面刷新，重新载入当前页面，并且显示新的教师</w:t>
            </w:r>
            <w:r>
              <w:rPr>
                <w:rFonts w:hint="eastAsia"/>
              </w:rPr>
              <w:lastRenderedPageBreak/>
              <w:t>介绍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为有效等价类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9C3264" w:rsidTr="000E44A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lastRenderedPageBreak/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有错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为无效等价类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页面刷新，重新载入当前页面，并且显示新的教师介绍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为有效等价类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有错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为无效等价类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9C3264" w:rsidRPr="00840951" w:rsidRDefault="009C3264" w:rsidP="009C3264">
      <w:pPr>
        <w:pStyle w:val="a7"/>
      </w:pPr>
    </w:p>
    <w:p w:rsidR="009C3264" w:rsidRPr="00C33F01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17" w:name="_Toc501247818"/>
      <w:r w:rsidRPr="00C33F01">
        <w:rPr>
          <w:rFonts w:hint="eastAsia"/>
          <w:i w:val="0"/>
        </w:rPr>
        <w:t>环境要求</w:t>
      </w:r>
      <w:bookmarkEnd w:id="417"/>
    </w:p>
    <w:p w:rsidR="009C3264" w:rsidRDefault="009C3264" w:rsidP="009C3264">
      <w:pPr>
        <w:pStyle w:val="3"/>
        <w:numPr>
          <w:ilvl w:val="2"/>
          <w:numId w:val="5"/>
        </w:numPr>
      </w:pPr>
      <w:bookmarkStart w:id="418" w:name="_Toc501247819"/>
      <w:r>
        <w:rPr>
          <w:rFonts w:hint="eastAsia"/>
        </w:rPr>
        <w:t>硬件</w:t>
      </w:r>
      <w:bookmarkEnd w:id="418"/>
    </w:p>
    <w:p w:rsidR="009C3264" w:rsidRDefault="009C3264" w:rsidP="009C3264">
      <w:pPr>
        <w:pStyle w:val="a7"/>
      </w:pPr>
      <w:r>
        <w:rPr>
          <w:rFonts w:hint="eastAsia"/>
        </w:rPr>
        <w:t>可以正常上网的一台电脑</w:t>
      </w:r>
    </w:p>
    <w:p w:rsidR="009C3264" w:rsidRDefault="009C3264" w:rsidP="009C3264">
      <w:pPr>
        <w:pStyle w:val="3"/>
        <w:numPr>
          <w:ilvl w:val="2"/>
          <w:numId w:val="5"/>
        </w:numPr>
      </w:pPr>
      <w:bookmarkStart w:id="419" w:name="_Toc501247820"/>
      <w:r>
        <w:rPr>
          <w:rFonts w:hint="eastAsia"/>
        </w:rPr>
        <w:t>软件</w:t>
      </w:r>
      <w:bookmarkEnd w:id="419"/>
    </w:p>
    <w:p w:rsidR="009C3264" w:rsidRDefault="009C3264" w:rsidP="009C3264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9C3264" w:rsidRDefault="009C3264" w:rsidP="009C3264">
      <w:r>
        <w:rPr>
          <w:rFonts w:hint="eastAsia"/>
        </w:rPr>
        <w:t>其它可以上网浏览的浏览器也可以</w:t>
      </w:r>
    </w:p>
    <w:p w:rsidR="009C3264" w:rsidRPr="006E54B4" w:rsidRDefault="009C3264" w:rsidP="009C3264">
      <w:pPr>
        <w:pStyle w:val="a7"/>
      </w:pPr>
    </w:p>
    <w:p w:rsidR="009C3264" w:rsidRDefault="009C3264" w:rsidP="009C3264">
      <w:pPr>
        <w:pStyle w:val="3"/>
        <w:numPr>
          <w:ilvl w:val="2"/>
          <w:numId w:val="5"/>
        </w:numPr>
      </w:pPr>
      <w:bookmarkStart w:id="420" w:name="_Toc501247821"/>
      <w:r>
        <w:rPr>
          <w:rFonts w:hint="eastAsia"/>
        </w:rPr>
        <w:t>其它</w:t>
      </w:r>
      <w:bookmarkEnd w:id="420"/>
    </w:p>
    <w:p w:rsidR="009C3264" w:rsidRDefault="009C3264" w:rsidP="009C3264">
      <w:pPr>
        <w:pStyle w:val="a7"/>
      </w:pPr>
    </w:p>
    <w:p w:rsidR="009C3264" w:rsidRPr="00C33F01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21" w:name="_Toc501247822"/>
      <w:r w:rsidRPr="00C33F01">
        <w:rPr>
          <w:rFonts w:hint="eastAsia"/>
          <w:i w:val="0"/>
        </w:rPr>
        <w:t>特殊的规程要求</w:t>
      </w:r>
      <w:bookmarkEnd w:id="421"/>
    </w:p>
    <w:p w:rsidR="009C3264" w:rsidRDefault="009C3264" w:rsidP="009C3264">
      <w:pPr>
        <w:pStyle w:val="a7"/>
      </w:pPr>
    </w:p>
    <w:p w:rsidR="009C3264" w:rsidRDefault="009C3264" w:rsidP="009C3264">
      <w:pPr>
        <w:pStyle w:val="a7"/>
      </w:pPr>
    </w:p>
    <w:p w:rsidR="009C3264" w:rsidRDefault="009C3264" w:rsidP="009C3264">
      <w:pPr>
        <w:pStyle w:val="a7"/>
      </w:pPr>
    </w:p>
    <w:p w:rsidR="009C3264" w:rsidRDefault="009C3264" w:rsidP="009C3264">
      <w:pPr>
        <w:pStyle w:val="a7"/>
      </w:pPr>
    </w:p>
    <w:p w:rsidR="009C3264" w:rsidRDefault="009C3264" w:rsidP="009C3264">
      <w:pPr>
        <w:pStyle w:val="a7"/>
      </w:pPr>
    </w:p>
    <w:p w:rsidR="009C3264" w:rsidRPr="00C33F01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22" w:name="_Toc501247823"/>
      <w:r w:rsidRPr="00C33F01">
        <w:rPr>
          <w:rFonts w:hint="eastAsia"/>
          <w:i w:val="0"/>
        </w:rPr>
        <w:t>用例间的依赖关系</w:t>
      </w:r>
      <w:bookmarkEnd w:id="422"/>
    </w:p>
    <w:p w:rsidR="009C3264" w:rsidRDefault="009C3264" w:rsidP="009C3264">
      <w:pPr>
        <w:pStyle w:val="3"/>
        <w:numPr>
          <w:ilvl w:val="2"/>
          <w:numId w:val="5"/>
        </w:numPr>
      </w:pPr>
      <w:bookmarkStart w:id="423" w:name="_Toc501247824"/>
      <w:r>
        <w:rPr>
          <w:rFonts w:hint="eastAsia"/>
        </w:rPr>
        <w:t>所依赖的用例</w:t>
      </w:r>
      <w:bookmarkEnd w:id="4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9C3264" w:rsidTr="000E44A7">
        <w:tc>
          <w:tcPr>
            <w:tcW w:w="1368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9C3264" w:rsidTr="000E44A7">
        <w:tc>
          <w:tcPr>
            <w:tcW w:w="1368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9C3264" w:rsidTr="000E44A7">
        <w:trPr>
          <w:trHeight w:val="268"/>
        </w:trPr>
        <w:tc>
          <w:tcPr>
            <w:tcW w:w="1368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</w:p>
        </w:tc>
      </w:tr>
    </w:tbl>
    <w:p w:rsidR="009C3264" w:rsidRDefault="009C3264" w:rsidP="009C3264">
      <w:pPr>
        <w:pStyle w:val="a7"/>
      </w:pPr>
    </w:p>
    <w:p w:rsidR="009C3264" w:rsidRDefault="009C3264" w:rsidP="009C3264">
      <w:r>
        <w:rPr>
          <w:rFonts w:hint="eastAsia"/>
        </w:rPr>
        <w:t>依赖关系的性质</w:t>
      </w:r>
    </w:p>
    <w:p w:rsidR="009C3264" w:rsidRDefault="009C3264" w:rsidP="00AF5FF5">
      <w:pPr>
        <w:rPr>
          <w:rFonts w:hint="eastAsia"/>
        </w:rPr>
      </w:pPr>
    </w:p>
    <w:p w:rsidR="00E51FD7" w:rsidRDefault="00E51FD7" w:rsidP="00E51FD7">
      <w:pPr>
        <w:pStyle w:val="a"/>
      </w:pPr>
      <w:bookmarkStart w:id="424" w:name="_Toc50124782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</w:t>
      </w:r>
      <w:r w:rsidR="00594B4A">
        <w:rPr>
          <w:rFonts w:hint="eastAsia"/>
        </w:rPr>
        <w:t>课程答疑资料</w:t>
      </w:r>
      <w:r>
        <w:rPr>
          <w:rFonts w:hint="eastAsia"/>
        </w:rPr>
        <w:t>测试</w:t>
      </w:r>
      <w:bookmarkEnd w:id="424"/>
    </w:p>
    <w:p w:rsidR="00E51FD7" w:rsidRDefault="00E51FD7" w:rsidP="00E51FD7">
      <w:pPr>
        <w:pStyle w:val="a4"/>
        <w:widowControl w:val="0"/>
        <w:numPr>
          <w:ilvl w:val="1"/>
          <w:numId w:val="5"/>
        </w:numPr>
        <w:jc w:val="both"/>
      </w:pPr>
      <w:bookmarkStart w:id="425" w:name="_Toc501247826"/>
      <w:r>
        <w:rPr>
          <w:rFonts w:hint="eastAsia"/>
        </w:rPr>
        <w:t>测试项名称</w:t>
      </w:r>
      <w:bookmarkEnd w:id="4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E51FD7" w:rsidTr="000E44A7"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E51FD7" w:rsidTr="000E44A7"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</w:t>
            </w:r>
            <w:r w:rsidR="00594B4A">
              <w:rPr>
                <w:rFonts w:hint="eastAsia"/>
              </w:rPr>
              <w:t>课程答疑资料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</w:t>
            </w:r>
            <w:r>
              <w:t>-1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  <w:tr w:rsidR="00E51FD7" w:rsidTr="000E44A7">
        <w:trPr>
          <w:trHeight w:val="269"/>
        </w:trPr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E51FD7" w:rsidRDefault="00DB5D3D" w:rsidP="000E44A7">
            <w:pPr>
              <w:pStyle w:val="a7"/>
            </w:pPr>
            <w:r>
              <w:t>TC-26-</w:t>
            </w:r>
            <w:r>
              <w:rPr>
                <w:rFonts w:hint="eastAsia"/>
              </w:rPr>
              <w:t>2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  <w:tr w:rsidR="00E51FD7" w:rsidTr="000E44A7">
        <w:trPr>
          <w:trHeight w:val="269"/>
        </w:trPr>
        <w:tc>
          <w:tcPr>
            <w:tcW w:w="1980" w:type="dxa"/>
          </w:tcPr>
          <w:p w:rsidR="00E51FD7" w:rsidRDefault="00E51FD7" w:rsidP="000E44A7">
            <w:pPr>
              <w:pStyle w:val="a7"/>
            </w:pP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a4"/>
        <w:widowControl w:val="0"/>
        <w:numPr>
          <w:ilvl w:val="1"/>
          <w:numId w:val="5"/>
        </w:numPr>
        <w:jc w:val="both"/>
      </w:pPr>
      <w:bookmarkStart w:id="426" w:name="_Toc501247827"/>
      <w:r>
        <w:rPr>
          <w:rFonts w:hint="eastAsia"/>
        </w:rPr>
        <w:t>引用文档</w:t>
      </w:r>
      <w:bookmarkEnd w:id="4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E51FD7" w:rsidTr="000E44A7">
        <w:tc>
          <w:tcPr>
            <w:tcW w:w="18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E51FD7" w:rsidTr="000E44A7">
        <w:trPr>
          <w:trHeight w:val="371"/>
        </w:trPr>
        <w:tc>
          <w:tcPr>
            <w:tcW w:w="18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E51FD7" w:rsidRDefault="00E51FD7" w:rsidP="000E44A7">
            <w:pPr>
              <w:pStyle w:val="a7"/>
            </w:pPr>
            <w:r>
              <w:t>UC-</w:t>
            </w:r>
            <w:r>
              <w:rPr>
                <w:rFonts w:hint="eastAsia"/>
              </w:rPr>
              <w:t>14</w:t>
            </w: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27" w:name="_Toc501247828"/>
      <w:r w:rsidRPr="00C33F01">
        <w:rPr>
          <w:rFonts w:hint="eastAsia"/>
          <w:i w:val="0"/>
        </w:rPr>
        <w:t>输入说明</w:t>
      </w:r>
      <w:bookmarkEnd w:id="427"/>
    </w:p>
    <w:p w:rsidR="00E51FD7" w:rsidRPr="003F1E27" w:rsidRDefault="00E51FD7" w:rsidP="00E51FD7">
      <w:pPr>
        <w:pStyle w:val="3"/>
        <w:numPr>
          <w:ilvl w:val="2"/>
          <w:numId w:val="5"/>
        </w:numPr>
      </w:pPr>
      <w:bookmarkStart w:id="428" w:name="_Toc50124782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下载课程答疑资料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2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</w:t>
            </w:r>
            <w:r>
              <w:t>-1-1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单击下载按钮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任意的课程答疑资料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鼠标单击下载按钮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26-1-2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</w:t>
            </w:r>
            <w:r>
              <w:rPr>
                <w:rFonts w:hint="eastAsia"/>
              </w:rPr>
              <w:lastRenderedPageBreak/>
              <w:t>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单击</w:t>
            </w:r>
            <w:proofErr w:type="gramStart"/>
            <w:r>
              <w:rPr>
                <w:rFonts w:hint="eastAsia"/>
              </w:rPr>
              <w:t>下载弹窗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的取消按钮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前置点击下载按钮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26-1</w:t>
            </w:r>
            <w:r>
              <w:t>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下载弹窗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E51FD7" w:rsidRPr="00655D7E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前置点击下载按钮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25"/>
        </w:numPr>
      </w:pPr>
      <w:bookmarkStart w:id="429" w:name="_Toc50124783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下载课程答疑资料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TC-26-2-1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Pr="00AF0266" w:rsidRDefault="00E51FD7" w:rsidP="000E44A7">
            <w:pPr>
              <w:pStyle w:val="a7"/>
            </w:pPr>
            <w:r>
              <w:rPr>
                <w:rFonts w:hint="eastAsia"/>
              </w:rPr>
              <w:t>同时点击下载人数超过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</w:t>
            </w:r>
            <w:r>
              <w:t>-26-2-2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TC-26-2-3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TC-26-2-4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同时点击下载人数为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E51FD7" w:rsidRPr="000437A5" w:rsidRDefault="00E51FD7" w:rsidP="00E51FD7"/>
    <w:p w:rsidR="00E51FD7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30" w:name="_Toc501247831"/>
      <w:r w:rsidRPr="00C33F01">
        <w:rPr>
          <w:rFonts w:hint="eastAsia"/>
          <w:i w:val="0"/>
        </w:rPr>
        <w:t>输出说明</w:t>
      </w:r>
      <w:bookmarkEnd w:id="430"/>
    </w:p>
    <w:p w:rsidR="00E51FD7" w:rsidRPr="00655D7E" w:rsidRDefault="00E51FD7" w:rsidP="00E51FD7">
      <w:pPr>
        <w:pStyle w:val="3"/>
        <w:numPr>
          <w:ilvl w:val="2"/>
          <w:numId w:val="5"/>
        </w:numPr>
      </w:pPr>
      <w:bookmarkStart w:id="431" w:name="_Toc50124783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下载课程答疑资料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3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</w:t>
            </w:r>
            <w:r>
              <w:t>-1</w:t>
            </w:r>
            <w:r>
              <w:lastRenderedPageBreak/>
              <w:t>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下载</w:t>
            </w:r>
            <w:r>
              <w:rPr>
                <w:rFonts w:hint="eastAsia"/>
              </w:rPr>
              <w:lastRenderedPageBreak/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</w:t>
            </w:r>
            <w:r>
              <w:rPr>
                <w:rFonts w:hint="eastAsia"/>
              </w:rPr>
              <w:lastRenderedPageBreak/>
              <w:t>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是否确认下载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性能测试为</w:t>
            </w: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26-1</w:t>
            </w:r>
            <w:r>
              <w:t>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26-1</w:t>
            </w:r>
            <w:r>
              <w:t>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，课程公告在数据库中下载</w:t>
            </w:r>
          </w:p>
        </w:tc>
        <w:tc>
          <w:tcPr>
            <w:tcW w:w="1260" w:type="dxa"/>
          </w:tcPr>
          <w:p w:rsidR="00E51FD7" w:rsidRPr="00655D7E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性能测试为有效等价类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5"/>
        </w:numPr>
      </w:pPr>
      <w:bookmarkStart w:id="432" w:name="_Toc50124783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下载课程答疑资料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3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TC-26-2-1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当前网络流量过大，请稍后再试</w:t>
            </w:r>
            <w:r>
              <w:t>”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</w:t>
            </w:r>
            <w:r>
              <w:t>-26-2-2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TC-26-2-3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r w:rsidRPr="00B5775F">
              <w:rPr>
                <w:rFonts w:hint="eastAsia"/>
              </w:rPr>
              <w:t>无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TC-26-2-4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</w:t>
            </w:r>
            <w:r>
              <w:rPr>
                <w:rFonts w:hint="eastAsia"/>
              </w:rPr>
              <w:lastRenderedPageBreak/>
              <w:t>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r w:rsidRPr="00B5775F">
              <w:rPr>
                <w:rFonts w:hint="eastAsia"/>
              </w:rPr>
              <w:t>无</w:t>
            </w:r>
          </w:p>
        </w:tc>
      </w:tr>
    </w:tbl>
    <w:p w:rsidR="00E51FD7" w:rsidRPr="000437A5" w:rsidRDefault="00E51FD7" w:rsidP="00E51FD7"/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33" w:name="_Toc501247834"/>
      <w:r w:rsidRPr="00C33F01">
        <w:rPr>
          <w:rFonts w:hint="eastAsia"/>
          <w:i w:val="0"/>
        </w:rPr>
        <w:t>环境要求</w:t>
      </w:r>
      <w:bookmarkEnd w:id="433"/>
    </w:p>
    <w:p w:rsidR="00E51FD7" w:rsidRDefault="00E51FD7" w:rsidP="00E51FD7">
      <w:pPr>
        <w:pStyle w:val="3"/>
        <w:numPr>
          <w:ilvl w:val="2"/>
          <w:numId w:val="5"/>
        </w:numPr>
      </w:pPr>
      <w:bookmarkStart w:id="434" w:name="_Toc501247835"/>
      <w:r>
        <w:rPr>
          <w:rFonts w:hint="eastAsia"/>
        </w:rPr>
        <w:t>硬件</w:t>
      </w:r>
      <w:bookmarkEnd w:id="434"/>
    </w:p>
    <w:p w:rsidR="00E51FD7" w:rsidRDefault="00E51FD7" w:rsidP="00E51FD7">
      <w:pPr>
        <w:pStyle w:val="a7"/>
      </w:pPr>
      <w:r>
        <w:rPr>
          <w:rFonts w:hint="eastAsia"/>
        </w:rPr>
        <w:t>可以正常上网的一台电脑</w:t>
      </w:r>
    </w:p>
    <w:p w:rsidR="00E51FD7" w:rsidRDefault="00E51FD7" w:rsidP="00E51FD7">
      <w:pPr>
        <w:pStyle w:val="3"/>
        <w:numPr>
          <w:ilvl w:val="2"/>
          <w:numId w:val="5"/>
        </w:numPr>
      </w:pPr>
      <w:bookmarkStart w:id="435" w:name="_Toc501247836"/>
      <w:r>
        <w:rPr>
          <w:rFonts w:hint="eastAsia"/>
        </w:rPr>
        <w:t>软件</w:t>
      </w:r>
      <w:bookmarkEnd w:id="435"/>
    </w:p>
    <w:p w:rsidR="00E51FD7" w:rsidRDefault="00E51FD7" w:rsidP="00E51FD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E51FD7" w:rsidRDefault="00E51FD7" w:rsidP="00E51FD7">
      <w:r>
        <w:rPr>
          <w:rFonts w:hint="eastAsia"/>
        </w:rPr>
        <w:t>其它可以上网浏览的浏览器也可以</w:t>
      </w:r>
    </w:p>
    <w:p w:rsidR="00E51FD7" w:rsidRPr="006E54B4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5"/>
        </w:numPr>
      </w:pPr>
      <w:bookmarkStart w:id="436" w:name="_Toc501247837"/>
      <w:r>
        <w:rPr>
          <w:rFonts w:hint="eastAsia"/>
        </w:rPr>
        <w:t>其它</w:t>
      </w:r>
      <w:bookmarkEnd w:id="436"/>
    </w:p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37" w:name="_Toc501247838"/>
      <w:r w:rsidRPr="00C33F01">
        <w:rPr>
          <w:rFonts w:hint="eastAsia"/>
          <w:i w:val="0"/>
        </w:rPr>
        <w:t>特殊的规程要求</w:t>
      </w:r>
      <w:bookmarkEnd w:id="437"/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38" w:name="_Toc501247839"/>
      <w:r w:rsidRPr="00C33F01">
        <w:rPr>
          <w:rFonts w:hint="eastAsia"/>
          <w:i w:val="0"/>
        </w:rPr>
        <w:t>用例间的依赖关系</w:t>
      </w:r>
      <w:bookmarkEnd w:id="438"/>
    </w:p>
    <w:p w:rsidR="00E51FD7" w:rsidRDefault="00E51FD7" w:rsidP="00E51FD7">
      <w:pPr>
        <w:pStyle w:val="3"/>
        <w:numPr>
          <w:ilvl w:val="2"/>
          <w:numId w:val="5"/>
        </w:numPr>
      </w:pPr>
      <w:bookmarkStart w:id="439" w:name="_Toc501247840"/>
      <w:r>
        <w:rPr>
          <w:rFonts w:hint="eastAsia"/>
        </w:rPr>
        <w:t>所依赖的用例</w:t>
      </w:r>
      <w:bookmarkEnd w:id="4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E51FD7" w:rsidTr="000E44A7"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E51FD7" w:rsidTr="000E44A7"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E51FD7" w:rsidTr="000E44A7">
        <w:trPr>
          <w:trHeight w:val="268"/>
        </w:trPr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rPr>
          <w:rFonts w:hint="eastAsia"/>
        </w:rPr>
      </w:pPr>
      <w:r>
        <w:rPr>
          <w:rFonts w:hint="eastAsia"/>
        </w:rPr>
        <w:t>依赖关系的性质</w:t>
      </w:r>
    </w:p>
    <w:p w:rsidR="00E51FD7" w:rsidRDefault="00E51FD7" w:rsidP="00E51FD7">
      <w:pPr>
        <w:rPr>
          <w:rFonts w:hint="eastAsia"/>
        </w:rPr>
      </w:pPr>
    </w:p>
    <w:p w:rsidR="00E51FD7" w:rsidRDefault="00E51FD7" w:rsidP="00E51FD7">
      <w:pPr>
        <w:pStyle w:val="a"/>
      </w:pPr>
      <w:bookmarkStart w:id="440" w:name="_Toc501247841"/>
      <w:r>
        <w:rPr>
          <w:rFonts w:hint="eastAsia"/>
        </w:rPr>
        <w:t>课程答疑回复测试</w:t>
      </w:r>
      <w:bookmarkEnd w:id="440"/>
    </w:p>
    <w:p w:rsidR="00E51FD7" w:rsidRDefault="00E51FD7" w:rsidP="00E51FD7">
      <w:pPr>
        <w:pStyle w:val="a4"/>
        <w:widowControl w:val="0"/>
        <w:numPr>
          <w:ilvl w:val="1"/>
          <w:numId w:val="5"/>
        </w:numPr>
        <w:jc w:val="both"/>
      </w:pPr>
      <w:bookmarkStart w:id="441" w:name="_Toc501247842"/>
      <w:r>
        <w:rPr>
          <w:rFonts w:hint="eastAsia"/>
        </w:rPr>
        <w:t>测试项名称</w:t>
      </w:r>
      <w:bookmarkEnd w:id="4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E51FD7" w:rsidTr="000E44A7"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E51FD7" w:rsidTr="000E44A7"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课程答疑回复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t>TC-27-1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  <w:tr w:rsidR="00E51FD7" w:rsidTr="000E44A7">
        <w:trPr>
          <w:trHeight w:val="269"/>
        </w:trPr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>
              <w:t>-</w:t>
            </w:r>
            <w:r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t>TC-27-2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  <w:tr w:rsidR="00E51FD7" w:rsidTr="000E44A7">
        <w:trPr>
          <w:trHeight w:val="269"/>
        </w:trPr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t>TC-27-3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a4"/>
        <w:widowControl w:val="0"/>
        <w:numPr>
          <w:ilvl w:val="1"/>
          <w:numId w:val="5"/>
        </w:numPr>
        <w:jc w:val="both"/>
      </w:pPr>
      <w:bookmarkStart w:id="442" w:name="_Toc501247843"/>
      <w:r>
        <w:rPr>
          <w:rFonts w:hint="eastAsia"/>
        </w:rPr>
        <w:t>引用文档</w:t>
      </w:r>
      <w:bookmarkEnd w:id="44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E51FD7" w:rsidTr="000E44A7">
        <w:tc>
          <w:tcPr>
            <w:tcW w:w="18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E51FD7" w:rsidTr="000E44A7">
        <w:trPr>
          <w:trHeight w:val="371"/>
        </w:trPr>
        <w:tc>
          <w:tcPr>
            <w:tcW w:w="18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 w:rsidR="00615C71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E51FD7" w:rsidRDefault="00E51FD7" w:rsidP="000E44A7">
            <w:pPr>
              <w:pStyle w:val="a7"/>
            </w:pPr>
            <w:r>
              <w:t>UC-</w:t>
            </w:r>
            <w:r w:rsidR="00615C71">
              <w:rPr>
                <w:rFonts w:hint="eastAsia"/>
              </w:rPr>
              <w:t>15</w:t>
            </w:r>
          </w:p>
        </w:tc>
      </w:tr>
    </w:tbl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43" w:name="_Toc501247844"/>
      <w:r w:rsidRPr="00C33F01">
        <w:rPr>
          <w:rFonts w:hint="eastAsia"/>
          <w:i w:val="0"/>
        </w:rPr>
        <w:t>输入说明</w:t>
      </w:r>
      <w:bookmarkEnd w:id="443"/>
    </w:p>
    <w:p w:rsidR="00E51FD7" w:rsidRPr="009D370B" w:rsidRDefault="00BA46E4" w:rsidP="00E51FD7">
      <w:pPr>
        <w:pStyle w:val="3"/>
        <w:numPr>
          <w:ilvl w:val="2"/>
          <w:numId w:val="5"/>
        </w:numPr>
      </w:pPr>
      <w:bookmarkStart w:id="444" w:name="_Toc501247845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文字测试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输入测试</w:t>
      </w:r>
      <w:bookmarkEnd w:id="44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“2788dqwdq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E51FD7" w:rsidRDefault="00E51FD7" w:rsidP="000E44A7">
            <w:pPr>
              <w:pStyle w:val="a7"/>
            </w:pP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E51FD7" w:rsidRDefault="00E51FD7" w:rsidP="000E44A7">
            <w:pPr>
              <w:pStyle w:val="a7"/>
            </w:pP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E51FD7" w:rsidRDefault="00E51FD7" w:rsidP="00E51FD7">
      <w:pPr>
        <w:pStyle w:val="a7"/>
      </w:pPr>
    </w:p>
    <w:p w:rsidR="00E51FD7" w:rsidRDefault="00BA46E4" w:rsidP="00E51FD7">
      <w:pPr>
        <w:pStyle w:val="3"/>
        <w:numPr>
          <w:ilvl w:val="2"/>
          <w:numId w:val="5"/>
        </w:numPr>
      </w:pPr>
      <w:bookmarkStart w:id="445" w:name="_Toc501247846"/>
      <w:r>
        <w:rPr>
          <w:rFonts w:hint="eastAsia"/>
        </w:rPr>
        <w:lastRenderedPageBreak/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资源测试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输入测试</w:t>
      </w:r>
      <w:bookmarkEnd w:id="44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E51FD7" w:rsidRDefault="00E51FD7" w:rsidP="000E44A7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TC-27-2-3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N</w:t>
            </w:r>
            <w:r>
              <w:rPr>
                <w:rFonts w:hint="eastAsia"/>
              </w:rPr>
              <w:t>1279.avi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E51FD7" w:rsidRPr="006D6DB4" w:rsidRDefault="00E51FD7" w:rsidP="000E44A7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E51FD7" w:rsidRDefault="00BA46E4" w:rsidP="00E51FD7">
      <w:pPr>
        <w:pStyle w:val="3"/>
        <w:numPr>
          <w:ilvl w:val="2"/>
          <w:numId w:val="5"/>
        </w:numPr>
      </w:pPr>
      <w:bookmarkStart w:id="446" w:name="_Toc501247847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速度测试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输入测试</w:t>
      </w:r>
      <w:bookmarkEnd w:id="44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E51FD7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t>人数过多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发送</w:t>
            </w:r>
            <w:r w:rsidR="00BA46E4">
              <w:rPr>
                <w:rFonts w:hint="eastAsia"/>
              </w:rPr>
              <w:t>课程答疑回复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>
              <w:rPr>
                <w:rFonts w:hint="eastAsia"/>
              </w:rPr>
              <w:t>发贴人数</w:t>
            </w:r>
            <w:proofErr w:type="gramEnd"/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E51FD7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t>人数正常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发送回贴请求</w:t>
            </w:r>
            <w:proofErr w:type="gramEnd"/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</w:tbl>
    <w:p w:rsidR="00E51FD7" w:rsidRPr="00426C92" w:rsidRDefault="00E51FD7" w:rsidP="00E51FD7"/>
    <w:p w:rsidR="00E51FD7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47" w:name="_Toc501247848"/>
      <w:r w:rsidRPr="00C33F01">
        <w:rPr>
          <w:rFonts w:hint="eastAsia"/>
          <w:i w:val="0"/>
        </w:rPr>
        <w:t>输出说明</w:t>
      </w:r>
      <w:bookmarkEnd w:id="447"/>
    </w:p>
    <w:p w:rsidR="00E51FD7" w:rsidRPr="00A22270" w:rsidRDefault="00BA46E4" w:rsidP="00E51FD7">
      <w:pPr>
        <w:pStyle w:val="3"/>
        <w:numPr>
          <w:ilvl w:val="2"/>
          <w:numId w:val="5"/>
        </w:numPr>
      </w:pPr>
      <w:bookmarkStart w:id="448" w:name="_Toc501247849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文字测试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输出测试</w:t>
      </w:r>
      <w:bookmarkEnd w:id="44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E51FD7" w:rsidRDefault="00E51FD7" w:rsidP="000E44A7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内容上方宋体小四红字显示提示信</w:t>
            </w:r>
            <w:r>
              <w:rPr>
                <w:rFonts w:hint="eastAsia"/>
              </w:rPr>
              <w:lastRenderedPageBreak/>
              <w:t>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lastRenderedPageBreak/>
              <w:t>TC-27-1-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E51FD7" w:rsidRDefault="00E51FD7" w:rsidP="000E44A7">
            <w:pPr>
              <w:pStyle w:val="a7"/>
            </w:pP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</w:tbl>
    <w:p w:rsidR="00E51FD7" w:rsidRDefault="00E51FD7" w:rsidP="00E51FD7">
      <w:pPr>
        <w:pStyle w:val="a7"/>
      </w:pPr>
    </w:p>
    <w:p w:rsidR="00E51FD7" w:rsidRDefault="00BA46E4" w:rsidP="00E51FD7">
      <w:pPr>
        <w:pStyle w:val="3"/>
        <w:numPr>
          <w:ilvl w:val="2"/>
          <w:numId w:val="20"/>
        </w:numPr>
      </w:pPr>
      <w:bookmarkStart w:id="449" w:name="_Toc501247850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资源测试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输出测试</w:t>
      </w:r>
      <w:bookmarkEnd w:id="44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资源大小超出限制</w:t>
            </w:r>
            <w:r>
              <w:t>”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TC-27-2-3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N</w:t>
            </w:r>
            <w:r>
              <w:rPr>
                <w:rFonts w:hint="eastAsia"/>
              </w:rPr>
              <w:t>1279.avi</w:t>
            </w:r>
          </w:p>
          <w:p w:rsidR="00E51FD7" w:rsidRDefault="00E51FD7" w:rsidP="000E44A7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Pr="006D6DB4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t>内容上方显示附件名字、大小</w:t>
            </w:r>
          </w:p>
        </w:tc>
      </w:tr>
    </w:tbl>
    <w:p w:rsidR="00E51FD7" w:rsidRDefault="00E51FD7" w:rsidP="00E51FD7">
      <w:pPr>
        <w:pStyle w:val="a7"/>
      </w:pPr>
    </w:p>
    <w:p w:rsidR="00E51FD7" w:rsidRDefault="00BA46E4" w:rsidP="00E51FD7">
      <w:pPr>
        <w:pStyle w:val="3"/>
        <w:numPr>
          <w:ilvl w:val="2"/>
          <w:numId w:val="20"/>
        </w:numPr>
      </w:pPr>
      <w:bookmarkStart w:id="450" w:name="_Toc501247851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速度测试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输出测试</w:t>
      </w:r>
      <w:bookmarkEnd w:id="45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TC-27-3-1</w:t>
            </w:r>
          </w:p>
        </w:tc>
        <w:tc>
          <w:tcPr>
            <w:tcW w:w="900" w:type="dxa"/>
          </w:tcPr>
          <w:p w:rsidR="00E51FD7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lastRenderedPageBreak/>
              <w:t>人数过多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同时</w:t>
            </w:r>
            <w:r w:rsidR="00BA46E4">
              <w:rPr>
                <w:rFonts w:hint="eastAsia"/>
              </w:rPr>
              <w:t>课程答</w:t>
            </w:r>
            <w:r w:rsidR="00BA46E4">
              <w:rPr>
                <w:rFonts w:hint="eastAsia"/>
              </w:rPr>
              <w:lastRenderedPageBreak/>
              <w:t>疑回复</w:t>
            </w:r>
            <w:r>
              <w:rPr>
                <w:rFonts w:hint="eastAsia"/>
              </w:rPr>
              <w:t>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TC-27-3-2</w:t>
            </w:r>
          </w:p>
        </w:tc>
        <w:tc>
          <w:tcPr>
            <w:tcW w:w="900" w:type="dxa"/>
          </w:tcPr>
          <w:p w:rsidR="00E51FD7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t>人数正常</w:t>
            </w:r>
          </w:p>
        </w:tc>
        <w:tc>
          <w:tcPr>
            <w:tcW w:w="720" w:type="dxa"/>
          </w:tcPr>
          <w:p w:rsidR="00E51FD7" w:rsidRDefault="002961AB" w:rsidP="000E44A7">
            <w:pPr>
              <w:pStyle w:val="a7"/>
            </w:pPr>
            <w:r>
              <w:rPr>
                <w:rFonts w:hint="eastAsia"/>
              </w:rPr>
              <w:t>聊天内容刷新显示回复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2961AB" w:rsidP="000E44A7">
            <w:pPr>
              <w:pStyle w:val="a7"/>
            </w:pPr>
            <w:r>
              <w:rPr>
                <w:rFonts w:hint="eastAsia"/>
              </w:rPr>
              <w:t>聊天内容更新</w:t>
            </w:r>
          </w:p>
        </w:tc>
      </w:tr>
    </w:tbl>
    <w:p w:rsidR="00E51FD7" w:rsidRPr="00D20BAC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51" w:name="_Toc501247852"/>
      <w:r w:rsidRPr="00C33F01">
        <w:rPr>
          <w:rFonts w:hint="eastAsia"/>
          <w:i w:val="0"/>
        </w:rPr>
        <w:t>环境要求</w:t>
      </w:r>
      <w:bookmarkEnd w:id="451"/>
    </w:p>
    <w:p w:rsidR="00E51FD7" w:rsidRDefault="00E51FD7" w:rsidP="00E51FD7">
      <w:pPr>
        <w:pStyle w:val="3"/>
        <w:numPr>
          <w:ilvl w:val="2"/>
          <w:numId w:val="5"/>
        </w:numPr>
      </w:pPr>
      <w:bookmarkStart w:id="452" w:name="_Toc501247853"/>
      <w:r>
        <w:rPr>
          <w:rFonts w:hint="eastAsia"/>
        </w:rPr>
        <w:t>硬件</w:t>
      </w:r>
      <w:bookmarkEnd w:id="452"/>
    </w:p>
    <w:p w:rsidR="00E51FD7" w:rsidRDefault="00E51FD7" w:rsidP="00E51FD7">
      <w:pPr>
        <w:pStyle w:val="a7"/>
      </w:pPr>
      <w:r>
        <w:rPr>
          <w:rFonts w:hint="eastAsia"/>
        </w:rPr>
        <w:t>可以正常上网的一台电脑</w:t>
      </w:r>
    </w:p>
    <w:p w:rsidR="00E51FD7" w:rsidRDefault="00E51FD7" w:rsidP="00E51FD7">
      <w:pPr>
        <w:pStyle w:val="3"/>
        <w:numPr>
          <w:ilvl w:val="2"/>
          <w:numId w:val="5"/>
        </w:numPr>
      </w:pPr>
      <w:bookmarkStart w:id="453" w:name="_Toc501247854"/>
      <w:r>
        <w:rPr>
          <w:rFonts w:hint="eastAsia"/>
        </w:rPr>
        <w:t>软件</w:t>
      </w:r>
      <w:bookmarkEnd w:id="453"/>
    </w:p>
    <w:p w:rsidR="00E51FD7" w:rsidRDefault="00E51FD7" w:rsidP="00E51FD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E51FD7" w:rsidRPr="00811449" w:rsidRDefault="00E51FD7" w:rsidP="00E51FD7">
      <w:pPr>
        <w:pStyle w:val="a7"/>
      </w:pPr>
      <w:r>
        <w:rPr>
          <w:rFonts w:hint="eastAsia"/>
        </w:rPr>
        <w:t>其它可以上网浏览的浏览器也可以</w:t>
      </w:r>
    </w:p>
    <w:p w:rsidR="00E51FD7" w:rsidRPr="00D20BAC" w:rsidRDefault="00E51FD7" w:rsidP="00E51FD7">
      <w:pPr>
        <w:pStyle w:val="a7"/>
      </w:pPr>
    </w:p>
    <w:p w:rsidR="00E51FD7" w:rsidRPr="002A6F63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5"/>
        </w:numPr>
      </w:pPr>
      <w:bookmarkStart w:id="454" w:name="_Toc501247855"/>
      <w:r>
        <w:rPr>
          <w:rFonts w:hint="eastAsia"/>
        </w:rPr>
        <w:t>软件</w:t>
      </w:r>
      <w:bookmarkEnd w:id="454"/>
    </w:p>
    <w:p w:rsidR="00E51FD7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5"/>
        </w:numPr>
      </w:pPr>
      <w:bookmarkStart w:id="455" w:name="_Toc501247856"/>
      <w:r>
        <w:rPr>
          <w:rFonts w:hint="eastAsia"/>
        </w:rPr>
        <w:t>其它</w:t>
      </w:r>
      <w:bookmarkEnd w:id="455"/>
    </w:p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56" w:name="_Toc501247857"/>
      <w:r w:rsidRPr="00C33F01">
        <w:rPr>
          <w:rFonts w:hint="eastAsia"/>
          <w:i w:val="0"/>
        </w:rPr>
        <w:t>特殊的规程要求</w:t>
      </w:r>
      <w:bookmarkEnd w:id="456"/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57" w:name="_Toc501247858"/>
      <w:r w:rsidRPr="00C33F01">
        <w:rPr>
          <w:rFonts w:hint="eastAsia"/>
          <w:i w:val="0"/>
        </w:rPr>
        <w:lastRenderedPageBreak/>
        <w:t>用例间的依赖关系</w:t>
      </w:r>
      <w:bookmarkEnd w:id="457"/>
    </w:p>
    <w:p w:rsidR="00E51FD7" w:rsidRDefault="00E51FD7" w:rsidP="00E51FD7">
      <w:pPr>
        <w:pStyle w:val="3"/>
        <w:numPr>
          <w:ilvl w:val="2"/>
          <w:numId w:val="5"/>
        </w:numPr>
      </w:pPr>
      <w:bookmarkStart w:id="458" w:name="_Toc501247859"/>
      <w:r>
        <w:rPr>
          <w:rFonts w:hint="eastAsia"/>
        </w:rPr>
        <w:t>所依赖的用例</w:t>
      </w:r>
      <w:bookmarkEnd w:id="458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E51FD7" w:rsidTr="000E44A7"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E51FD7" w:rsidTr="000E44A7"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E51FD7" w:rsidTr="000E44A7">
        <w:trPr>
          <w:trHeight w:val="268"/>
        </w:trPr>
        <w:tc>
          <w:tcPr>
            <w:tcW w:w="1368" w:type="dxa"/>
          </w:tcPr>
          <w:p w:rsidR="00E51FD7" w:rsidRDefault="00BA46E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E51FD7" w:rsidRDefault="00BA46E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</w:tbl>
    <w:p w:rsidR="00E51FD7" w:rsidRDefault="00E51FD7" w:rsidP="00E51FD7">
      <w:pPr>
        <w:pStyle w:val="a7"/>
      </w:pPr>
    </w:p>
    <w:p w:rsidR="00E51FD7" w:rsidRPr="00D9289B" w:rsidRDefault="00E51FD7" w:rsidP="00E51FD7">
      <w:r>
        <w:rPr>
          <w:rFonts w:hint="eastAsia"/>
        </w:rPr>
        <w:t>依赖关系的性质</w:t>
      </w:r>
    </w:p>
    <w:p w:rsidR="00E51FD7" w:rsidRDefault="00E51FD7" w:rsidP="00E51FD7">
      <w:pPr>
        <w:rPr>
          <w:rFonts w:hint="eastAsia"/>
        </w:rPr>
      </w:pPr>
    </w:p>
    <w:p w:rsidR="000E44A7" w:rsidRDefault="000E44A7" w:rsidP="000E44A7">
      <w:pPr>
        <w:pStyle w:val="a"/>
      </w:pPr>
      <w:bookmarkStart w:id="459" w:name="_Toc50124786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课程答疑提前结束</w:t>
      </w:r>
      <w:r>
        <w:rPr>
          <w:rFonts w:hint="eastAsia"/>
        </w:rPr>
        <w:t>/</w:t>
      </w:r>
      <w:r>
        <w:rPr>
          <w:rFonts w:hint="eastAsia"/>
        </w:rPr>
        <w:t>延长答疑时间测试</w:t>
      </w:r>
      <w:bookmarkEnd w:id="459"/>
    </w:p>
    <w:p w:rsidR="000E44A7" w:rsidRDefault="000E44A7" w:rsidP="000E44A7">
      <w:pPr>
        <w:pStyle w:val="a4"/>
        <w:widowControl w:val="0"/>
        <w:numPr>
          <w:ilvl w:val="1"/>
          <w:numId w:val="5"/>
        </w:numPr>
        <w:jc w:val="both"/>
      </w:pPr>
      <w:bookmarkStart w:id="460" w:name="_Toc501247861"/>
      <w:r>
        <w:rPr>
          <w:rFonts w:hint="eastAsia"/>
        </w:rPr>
        <w:t>测试项名称</w:t>
      </w:r>
      <w:bookmarkEnd w:id="4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E44A7" w:rsidTr="000E44A7">
        <w:tc>
          <w:tcPr>
            <w:tcW w:w="198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E44A7" w:rsidTr="000E44A7">
        <w:tc>
          <w:tcPr>
            <w:tcW w:w="198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3A3A89">
              <w:rPr>
                <w:rFonts w:hint="eastAsia"/>
              </w:rPr>
              <w:t>课程答疑提前结束</w:t>
            </w:r>
            <w:r w:rsidR="003A3A89">
              <w:rPr>
                <w:rFonts w:hint="eastAsia"/>
              </w:rPr>
              <w:t>/</w:t>
            </w:r>
            <w:r w:rsidR="003A3A89">
              <w:rPr>
                <w:rFonts w:hint="eastAsia"/>
              </w:rPr>
              <w:t>延长答疑时间</w:t>
            </w:r>
            <w:r>
              <w:rPr>
                <w:rFonts w:hint="eastAsia"/>
              </w:rPr>
              <w:t>-</w:t>
            </w:r>
            <w:r w:rsidR="003A3A89">
              <w:rPr>
                <w:rFonts w:hint="eastAsia"/>
              </w:rPr>
              <w:t>格式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t>TC-</w:t>
            </w:r>
            <w:r w:rsidR="00062C62"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4992" w:type="dxa"/>
          </w:tcPr>
          <w:p w:rsidR="000E44A7" w:rsidRDefault="000E44A7" w:rsidP="000E44A7">
            <w:pPr>
              <w:pStyle w:val="a7"/>
            </w:pPr>
          </w:p>
        </w:tc>
      </w:tr>
      <w:tr w:rsidR="000E44A7" w:rsidTr="000E44A7">
        <w:trPr>
          <w:trHeight w:val="269"/>
        </w:trPr>
        <w:tc>
          <w:tcPr>
            <w:tcW w:w="1980" w:type="dxa"/>
          </w:tcPr>
          <w:p w:rsidR="000E44A7" w:rsidRDefault="00062C62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课程答疑提前结束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t>TC-</w:t>
            </w:r>
            <w:r w:rsidR="00062C62"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4992" w:type="dxa"/>
          </w:tcPr>
          <w:p w:rsidR="000E44A7" w:rsidRDefault="000E44A7" w:rsidP="000E44A7">
            <w:pPr>
              <w:pStyle w:val="a7"/>
            </w:pPr>
          </w:p>
        </w:tc>
      </w:tr>
    </w:tbl>
    <w:p w:rsidR="000E44A7" w:rsidRDefault="000E44A7" w:rsidP="000E44A7">
      <w:pPr>
        <w:pStyle w:val="a7"/>
      </w:pPr>
    </w:p>
    <w:p w:rsidR="000E44A7" w:rsidRDefault="000E44A7" w:rsidP="000E44A7">
      <w:pPr>
        <w:pStyle w:val="a4"/>
        <w:widowControl w:val="0"/>
        <w:numPr>
          <w:ilvl w:val="1"/>
          <w:numId w:val="5"/>
        </w:numPr>
        <w:jc w:val="both"/>
      </w:pPr>
      <w:bookmarkStart w:id="461" w:name="_Toc501247862"/>
      <w:r>
        <w:rPr>
          <w:rFonts w:hint="eastAsia"/>
        </w:rPr>
        <w:t>引用文档</w:t>
      </w:r>
      <w:bookmarkEnd w:id="4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E44A7" w:rsidTr="000E44A7">
        <w:tc>
          <w:tcPr>
            <w:tcW w:w="180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E44A7" w:rsidTr="000E44A7">
        <w:trPr>
          <w:trHeight w:val="371"/>
        </w:trPr>
        <w:tc>
          <w:tcPr>
            <w:tcW w:w="180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0E44A7" w:rsidRDefault="000E44A7" w:rsidP="000E44A7">
            <w:pPr>
              <w:pStyle w:val="a7"/>
            </w:pPr>
            <w:r>
              <w:t>UC-</w:t>
            </w:r>
            <w:r w:rsidR="003A3A89">
              <w:rPr>
                <w:rFonts w:hint="eastAsia"/>
              </w:rPr>
              <w:t>16</w:t>
            </w:r>
          </w:p>
        </w:tc>
      </w:tr>
    </w:tbl>
    <w:p w:rsidR="000E44A7" w:rsidRDefault="000E44A7" w:rsidP="000E44A7">
      <w:pPr>
        <w:pStyle w:val="a7"/>
      </w:pPr>
    </w:p>
    <w:p w:rsidR="000E44A7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62" w:name="_Toc501247863"/>
      <w:r w:rsidRPr="00C33F01">
        <w:rPr>
          <w:rFonts w:hint="eastAsia"/>
          <w:i w:val="0"/>
        </w:rPr>
        <w:t>输入说明</w:t>
      </w:r>
      <w:bookmarkEnd w:id="462"/>
    </w:p>
    <w:p w:rsidR="000E44A7" w:rsidRPr="003F1E27" w:rsidRDefault="00062C62" w:rsidP="000E44A7">
      <w:pPr>
        <w:pStyle w:val="3"/>
        <w:numPr>
          <w:ilvl w:val="2"/>
          <w:numId w:val="5"/>
        </w:numPr>
      </w:pPr>
      <w:bookmarkStart w:id="463" w:name="_Toc50124786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课程答疑提前结束</w:t>
      </w:r>
      <w:r>
        <w:rPr>
          <w:rFonts w:hint="eastAsia"/>
        </w:rPr>
        <w:t>/</w:t>
      </w:r>
      <w:r>
        <w:rPr>
          <w:rFonts w:hint="eastAsia"/>
        </w:rPr>
        <w:t>延长答疑时间</w:t>
      </w:r>
      <w:r>
        <w:rPr>
          <w:rFonts w:hint="eastAsia"/>
        </w:rPr>
        <w:t>-</w:t>
      </w:r>
      <w:r>
        <w:rPr>
          <w:rFonts w:hint="eastAsia"/>
        </w:rPr>
        <w:t>格式测试</w:t>
      </w:r>
      <w:r w:rsidR="000E44A7">
        <w:rPr>
          <w:rFonts w:hint="eastAsia"/>
        </w:rPr>
        <w:t>-</w:t>
      </w:r>
      <w:r w:rsidR="000E44A7">
        <w:rPr>
          <w:rFonts w:hint="eastAsia"/>
        </w:rPr>
        <w:t>输入测试</w:t>
      </w:r>
      <w:bookmarkEnd w:id="46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E44A7" w:rsidTr="00062C62">
        <w:tc>
          <w:tcPr>
            <w:tcW w:w="1008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62C62" w:rsidTr="00062C62">
        <w:tc>
          <w:tcPr>
            <w:tcW w:w="1008" w:type="dxa"/>
          </w:tcPr>
          <w:p w:rsidR="00062C62" w:rsidRDefault="00062C62" w:rsidP="000E44A7">
            <w:pPr>
              <w:pStyle w:val="a7"/>
            </w:pPr>
            <w:r>
              <w:rPr>
                <w:rFonts w:hint="eastAsia"/>
              </w:rPr>
              <w:t>TC</w:t>
            </w:r>
            <w:r>
              <w:t>-28-1-1</w:t>
            </w:r>
          </w:p>
        </w:tc>
        <w:tc>
          <w:tcPr>
            <w:tcW w:w="90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062C62" w:rsidRDefault="00062C62" w:rsidP="00062C62">
            <w:pPr>
              <w:pStyle w:val="a7"/>
            </w:pPr>
            <w:r>
              <w:t>“123”</w:t>
            </w:r>
          </w:p>
        </w:tc>
        <w:tc>
          <w:tcPr>
            <w:tcW w:w="126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数字</w:t>
            </w:r>
          </w:p>
        </w:tc>
        <w:tc>
          <w:tcPr>
            <w:tcW w:w="3012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点击提前结束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</w:p>
        </w:tc>
      </w:tr>
      <w:tr w:rsidR="00062C62" w:rsidTr="00062C62">
        <w:trPr>
          <w:trHeight w:val="362"/>
        </w:trPr>
        <w:tc>
          <w:tcPr>
            <w:tcW w:w="1008" w:type="dxa"/>
          </w:tcPr>
          <w:p w:rsidR="00062C62" w:rsidRDefault="00062C62" w:rsidP="000E44A7">
            <w:pPr>
              <w:pStyle w:val="a7"/>
            </w:pPr>
            <w:r>
              <w:t>TC-28-1-3</w:t>
            </w:r>
          </w:p>
        </w:tc>
        <w:tc>
          <w:tcPr>
            <w:tcW w:w="90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062C62" w:rsidRDefault="00A56CB2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126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62C62" w:rsidRDefault="00A56CB2" w:rsidP="002830FF">
            <w:pPr>
              <w:pStyle w:val="a7"/>
            </w:pP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数字</w:t>
            </w:r>
          </w:p>
        </w:tc>
        <w:tc>
          <w:tcPr>
            <w:tcW w:w="3012" w:type="dxa"/>
          </w:tcPr>
          <w:p w:rsidR="00062C62" w:rsidRDefault="00A56CB2" w:rsidP="002830FF">
            <w:pPr>
              <w:pStyle w:val="a7"/>
            </w:pPr>
            <w:r>
              <w:rPr>
                <w:rFonts w:hint="eastAsia"/>
              </w:rPr>
              <w:t>点击提前结束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</w:p>
        </w:tc>
      </w:tr>
      <w:tr w:rsidR="00062C62" w:rsidTr="00062C62">
        <w:trPr>
          <w:trHeight w:val="362"/>
        </w:trPr>
        <w:tc>
          <w:tcPr>
            <w:tcW w:w="1008" w:type="dxa"/>
          </w:tcPr>
          <w:p w:rsidR="00062C62" w:rsidRDefault="00062C62" w:rsidP="000E44A7">
            <w:pPr>
              <w:pStyle w:val="a7"/>
            </w:pPr>
            <w:r>
              <w:t>TC-28-1-4</w:t>
            </w:r>
          </w:p>
        </w:tc>
        <w:tc>
          <w:tcPr>
            <w:tcW w:w="900" w:type="dxa"/>
          </w:tcPr>
          <w:p w:rsidR="00062C62" w:rsidRDefault="00062C62" w:rsidP="00A56CB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lastRenderedPageBreak/>
              <w:t>试</w:t>
            </w:r>
          </w:p>
        </w:tc>
        <w:tc>
          <w:tcPr>
            <w:tcW w:w="720" w:type="dxa"/>
          </w:tcPr>
          <w:p w:rsidR="00062C62" w:rsidRDefault="00062C62" w:rsidP="00A56CB2">
            <w:pPr>
              <w:pStyle w:val="a7"/>
            </w:pPr>
            <w:r>
              <w:lastRenderedPageBreak/>
              <w:t>“”</w:t>
            </w:r>
          </w:p>
        </w:tc>
        <w:tc>
          <w:tcPr>
            <w:tcW w:w="126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62C62" w:rsidRDefault="00A56CB2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62C62" w:rsidRDefault="00A56CB2" w:rsidP="002830FF">
            <w:pPr>
              <w:pStyle w:val="a7"/>
            </w:pPr>
            <w:r>
              <w:rPr>
                <w:rFonts w:hint="eastAsia"/>
              </w:rPr>
              <w:t>点击提前结束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</w:p>
        </w:tc>
      </w:tr>
      <w:tr w:rsidR="00062C62" w:rsidTr="00062C62">
        <w:trPr>
          <w:trHeight w:val="362"/>
        </w:trPr>
        <w:tc>
          <w:tcPr>
            <w:tcW w:w="1008" w:type="dxa"/>
          </w:tcPr>
          <w:p w:rsidR="00062C62" w:rsidRDefault="00062C62" w:rsidP="000E44A7">
            <w:pPr>
              <w:pStyle w:val="a7"/>
            </w:pPr>
            <w:r>
              <w:lastRenderedPageBreak/>
              <w:t>TC-28-1-5</w:t>
            </w:r>
          </w:p>
        </w:tc>
        <w:tc>
          <w:tcPr>
            <w:tcW w:w="900" w:type="dxa"/>
          </w:tcPr>
          <w:p w:rsidR="00062C62" w:rsidRDefault="00A56CB2" w:rsidP="000E44A7">
            <w:pPr>
              <w:pStyle w:val="a7"/>
            </w:pPr>
            <w:r>
              <w:rPr>
                <w:rFonts w:hint="eastAsia"/>
              </w:rPr>
              <w:t>非法输入</w:t>
            </w:r>
          </w:p>
        </w:tc>
        <w:tc>
          <w:tcPr>
            <w:tcW w:w="720" w:type="dxa"/>
          </w:tcPr>
          <w:p w:rsidR="00062C62" w:rsidRDefault="00062C62" w:rsidP="00A56CB2">
            <w:pPr>
              <w:pStyle w:val="a7"/>
            </w:pPr>
            <w:r>
              <w:t>“</w:t>
            </w:r>
            <w:r w:rsidR="00A56CB2">
              <w:t>na</w:t>
            </w:r>
            <w:r>
              <w:t>”</w:t>
            </w:r>
          </w:p>
        </w:tc>
        <w:tc>
          <w:tcPr>
            <w:tcW w:w="1260" w:type="dxa"/>
          </w:tcPr>
          <w:p w:rsidR="00062C62" w:rsidRDefault="00062C62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62C62" w:rsidRDefault="00A56CB2" w:rsidP="000E44A7">
            <w:pPr>
              <w:pStyle w:val="a7"/>
            </w:pPr>
            <w:r>
              <w:rPr>
                <w:rFonts w:hint="eastAsia"/>
              </w:rPr>
              <w:t>包含英文或其他字符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除数字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)</w:t>
            </w:r>
          </w:p>
        </w:tc>
        <w:tc>
          <w:tcPr>
            <w:tcW w:w="3012" w:type="dxa"/>
          </w:tcPr>
          <w:p w:rsidR="00062C62" w:rsidRPr="004A033E" w:rsidRDefault="00A56CB2" w:rsidP="000E44A7">
            <w:pPr>
              <w:pStyle w:val="a7"/>
            </w:pPr>
            <w:r>
              <w:rPr>
                <w:rFonts w:hint="eastAsia"/>
              </w:rPr>
              <w:t>点击提前结束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</w:p>
        </w:tc>
      </w:tr>
    </w:tbl>
    <w:p w:rsidR="000E44A7" w:rsidRDefault="000E44A7" w:rsidP="000E44A7">
      <w:pPr>
        <w:pStyle w:val="a7"/>
        <w:rPr>
          <w:rFonts w:hint="eastAsia"/>
        </w:rPr>
      </w:pPr>
    </w:p>
    <w:p w:rsidR="000E44A7" w:rsidRDefault="000E44A7" w:rsidP="000E44A7">
      <w:pPr>
        <w:pStyle w:val="3"/>
        <w:numPr>
          <w:ilvl w:val="2"/>
          <w:numId w:val="5"/>
        </w:numPr>
      </w:pPr>
      <w:bookmarkStart w:id="464" w:name="_Toc50124786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开设课程答疑</w:t>
      </w:r>
      <w:r>
        <w:rPr>
          <w:rFonts w:hint="eastAsia"/>
        </w:rPr>
        <w:t>-</w:t>
      </w:r>
      <w:r w:rsidR="0065431D">
        <w:rPr>
          <w:rFonts w:hint="eastAsia"/>
        </w:rPr>
        <w:t>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6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65431D" w:rsidTr="002830FF">
        <w:tc>
          <w:tcPr>
            <w:tcW w:w="1008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65431D" w:rsidTr="002830FF">
        <w:trPr>
          <w:trHeight w:val="362"/>
        </w:trPr>
        <w:tc>
          <w:tcPr>
            <w:tcW w:w="1008" w:type="dxa"/>
          </w:tcPr>
          <w:p w:rsidR="0065431D" w:rsidRDefault="0065431D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28-2-1</w:t>
            </w:r>
          </w:p>
        </w:tc>
        <w:tc>
          <w:tcPr>
            <w:tcW w:w="900" w:type="dxa"/>
          </w:tcPr>
          <w:p w:rsidR="0065431D" w:rsidRDefault="0065431D" w:rsidP="0065431D">
            <w:pPr>
              <w:pStyle w:val="a7"/>
            </w:pPr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单击延长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结束弹窗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431D" w:rsidRDefault="0065431D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前置点击延长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结束按钮</w:t>
            </w:r>
          </w:p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时间设置有效</w:t>
            </w:r>
          </w:p>
        </w:tc>
        <w:tc>
          <w:tcPr>
            <w:tcW w:w="3012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65431D" w:rsidTr="002830FF">
        <w:trPr>
          <w:trHeight w:val="362"/>
        </w:trPr>
        <w:tc>
          <w:tcPr>
            <w:tcW w:w="1008" w:type="dxa"/>
          </w:tcPr>
          <w:p w:rsidR="0065431D" w:rsidRDefault="0065431D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28-2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单击延长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结束弹窗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65431D" w:rsidRPr="00655D7E" w:rsidRDefault="0065431D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431D" w:rsidRDefault="0065431D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前置点击延长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结束按钮</w:t>
            </w:r>
          </w:p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时间设置有效</w:t>
            </w:r>
          </w:p>
        </w:tc>
        <w:tc>
          <w:tcPr>
            <w:tcW w:w="3012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0E44A7" w:rsidRPr="00992DBA" w:rsidRDefault="000E44A7" w:rsidP="000E44A7"/>
    <w:p w:rsidR="000E44A7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65" w:name="_Toc501247866"/>
      <w:r w:rsidRPr="00C33F01">
        <w:rPr>
          <w:rFonts w:hint="eastAsia"/>
          <w:i w:val="0"/>
        </w:rPr>
        <w:t>输出说明</w:t>
      </w:r>
      <w:bookmarkEnd w:id="465"/>
    </w:p>
    <w:p w:rsidR="002C1493" w:rsidRPr="003F1E27" w:rsidRDefault="002C1493" w:rsidP="002C1493">
      <w:pPr>
        <w:pStyle w:val="3"/>
        <w:numPr>
          <w:ilvl w:val="2"/>
          <w:numId w:val="5"/>
        </w:numPr>
      </w:pPr>
      <w:bookmarkStart w:id="466" w:name="_Toc50124786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课程答疑提前结束</w:t>
      </w:r>
      <w:r>
        <w:rPr>
          <w:rFonts w:hint="eastAsia"/>
        </w:rPr>
        <w:t>/</w:t>
      </w:r>
      <w:r>
        <w:rPr>
          <w:rFonts w:hint="eastAsia"/>
        </w:rPr>
        <w:t>延长答疑时间</w:t>
      </w:r>
      <w:r>
        <w:rPr>
          <w:rFonts w:hint="eastAsia"/>
        </w:rPr>
        <w:t>-</w:t>
      </w:r>
      <w:r>
        <w:rPr>
          <w:rFonts w:hint="eastAsia"/>
        </w:rPr>
        <w:t>格式测试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6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C1493" w:rsidTr="002830FF"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C1493" w:rsidTr="002830FF"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-28-1-1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长度过长</w:t>
            </w:r>
            <w:r>
              <w:t>”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弹窗内显示宋体小四，黑色</w:t>
            </w:r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TC-28-1-3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TC-28-1-4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弹窗内显示宋体小四，黑色</w:t>
            </w:r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TC-28-1</w:t>
            </w:r>
            <w:r>
              <w:lastRenderedPageBreak/>
              <w:t>-5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lastRenderedPageBreak/>
              <w:t>非法</w:t>
            </w: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请</w:t>
            </w: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0-9</w:t>
            </w:r>
            <w:r>
              <w:t>”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弹窗内显示宋体小四，黑色</w:t>
            </w:r>
          </w:p>
        </w:tc>
      </w:tr>
    </w:tbl>
    <w:p w:rsidR="002C1493" w:rsidRDefault="002C1493" w:rsidP="002C1493">
      <w:pPr>
        <w:pStyle w:val="a7"/>
        <w:rPr>
          <w:rFonts w:hint="eastAsia"/>
        </w:rPr>
      </w:pPr>
    </w:p>
    <w:p w:rsidR="002C1493" w:rsidRDefault="002C1493" w:rsidP="002C1493">
      <w:pPr>
        <w:pStyle w:val="3"/>
        <w:numPr>
          <w:ilvl w:val="2"/>
          <w:numId w:val="5"/>
        </w:numPr>
      </w:pPr>
      <w:bookmarkStart w:id="467" w:name="_Toc50124786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开设课程答疑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 w:rsidR="00727A51">
        <w:rPr>
          <w:rFonts w:hint="eastAsia"/>
        </w:rPr>
        <w:t>输出</w:t>
      </w:r>
      <w:r>
        <w:rPr>
          <w:rFonts w:hint="eastAsia"/>
        </w:rPr>
        <w:t>测试</w:t>
      </w:r>
      <w:bookmarkEnd w:id="46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C1493" w:rsidTr="002830FF"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C1493" w:rsidRDefault="00727A51" w:rsidP="002830FF">
            <w:pPr>
              <w:pStyle w:val="a7"/>
            </w:pPr>
            <w:r>
              <w:rPr>
                <w:rFonts w:hint="eastAsia"/>
              </w:rPr>
              <w:t>输出</w:t>
            </w:r>
            <w:r w:rsidR="002C1493">
              <w:rPr>
                <w:rFonts w:hint="eastAsia"/>
              </w:rPr>
              <w:t>方式</w:t>
            </w:r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28-2-1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1493" w:rsidRDefault="00727A51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1493" w:rsidRDefault="00727A51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28-2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C1493" w:rsidRDefault="00727A51" w:rsidP="002830FF">
            <w:pPr>
              <w:pStyle w:val="a7"/>
            </w:pPr>
            <w:r>
              <w:rPr>
                <w:rFonts w:hint="eastAsia"/>
              </w:rPr>
              <w:t>更新结束时间</w:t>
            </w:r>
          </w:p>
        </w:tc>
        <w:tc>
          <w:tcPr>
            <w:tcW w:w="1260" w:type="dxa"/>
          </w:tcPr>
          <w:p w:rsidR="002C1493" w:rsidRPr="00655D7E" w:rsidRDefault="002C1493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1493" w:rsidRDefault="00727A51" w:rsidP="002830FF">
            <w:pPr>
              <w:pStyle w:val="a7"/>
            </w:pPr>
            <w:r>
              <w:rPr>
                <w:rFonts w:hint="eastAsia"/>
              </w:rPr>
              <w:t>根据设置时间改变时间变动</w:t>
            </w:r>
          </w:p>
        </w:tc>
        <w:tc>
          <w:tcPr>
            <w:tcW w:w="3012" w:type="dxa"/>
          </w:tcPr>
          <w:p w:rsidR="002C1493" w:rsidRDefault="00727A51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，数据库更新</w:t>
            </w:r>
          </w:p>
        </w:tc>
      </w:tr>
    </w:tbl>
    <w:p w:rsidR="002C1493" w:rsidRPr="00992DBA" w:rsidRDefault="002C1493" w:rsidP="002C1493"/>
    <w:p w:rsidR="000E44A7" w:rsidRPr="00992DBA" w:rsidRDefault="000E44A7" w:rsidP="000E44A7"/>
    <w:p w:rsidR="000E44A7" w:rsidRPr="005965EF" w:rsidRDefault="000E44A7" w:rsidP="000E44A7"/>
    <w:p w:rsidR="000E44A7" w:rsidRPr="00C33F01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68" w:name="_Toc501247869"/>
      <w:r w:rsidRPr="00C33F01">
        <w:rPr>
          <w:rFonts w:hint="eastAsia"/>
          <w:i w:val="0"/>
        </w:rPr>
        <w:t>环境要求</w:t>
      </w:r>
      <w:bookmarkEnd w:id="468"/>
    </w:p>
    <w:p w:rsidR="000E44A7" w:rsidRDefault="000E44A7" w:rsidP="000E44A7">
      <w:pPr>
        <w:pStyle w:val="3"/>
        <w:numPr>
          <w:ilvl w:val="2"/>
          <w:numId w:val="5"/>
        </w:numPr>
      </w:pPr>
      <w:bookmarkStart w:id="469" w:name="_Toc501247870"/>
      <w:r>
        <w:rPr>
          <w:rFonts w:hint="eastAsia"/>
        </w:rPr>
        <w:t>硬件</w:t>
      </w:r>
      <w:bookmarkEnd w:id="469"/>
    </w:p>
    <w:p w:rsidR="000E44A7" w:rsidRDefault="000E44A7" w:rsidP="000E44A7">
      <w:pPr>
        <w:pStyle w:val="a7"/>
      </w:pPr>
      <w:r>
        <w:rPr>
          <w:rFonts w:hint="eastAsia"/>
        </w:rPr>
        <w:t>可以正常上网的一台电脑</w:t>
      </w:r>
    </w:p>
    <w:p w:rsidR="000E44A7" w:rsidRDefault="000E44A7" w:rsidP="000E44A7">
      <w:pPr>
        <w:pStyle w:val="3"/>
        <w:numPr>
          <w:ilvl w:val="2"/>
          <w:numId w:val="5"/>
        </w:numPr>
      </w:pPr>
      <w:bookmarkStart w:id="470" w:name="_Toc501247871"/>
      <w:r>
        <w:rPr>
          <w:rFonts w:hint="eastAsia"/>
        </w:rPr>
        <w:t>软件</w:t>
      </w:r>
      <w:bookmarkEnd w:id="470"/>
    </w:p>
    <w:p w:rsidR="000E44A7" w:rsidRDefault="000E44A7" w:rsidP="000E44A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E44A7" w:rsidRPr="00811449" w:rsidRDefault="000E44A7" w:rsidP="000E44A7">
      <w:pPr>
        <w:pStyle w:val="a7"/>
      </w:pPr>
      <w:r>
        <w:rPr>
          <w:rFonts w:hint="eastAsia"/>
        </w:rPr>
        <w:t>其它可以上网浏览的浏览器也可以</w:t>
      </w:r>
    </w:p>
    <w:p w:rsidR="000E44A7" w:rsidRPr="0006010C" w:rsidRDefault="000E44A7" w:rsidP="000E44A7">
      <w:pPr>
        <w:pStyle w:val="a7"/>
      </w:pPr>
    </w:p>
    <w:p w:rsidR="000E44A7" w:rsidRDefault="000E44A7" w:rsidP="000E44A7"/>
    <w:p w:rsidR="000E44A7" w:rsidRDefault="000E44A7" w:rsidP="000E44A7">
      <w:pPr>
        <w:pStyle w:val="3"/>
        <w:numPr>
          <w:ilvl w:val="2"/>
          <w:numId w:val="5"/>
        </w:numPr>
      </w:pPr>
      <w:bookmarkStart w:id="471" w:name="_Toc501247872"/>
      <w:r>
        <w:rPr>
          <w:rFonts w:hint="eastAsia"/>
        </w:rPr>
        <w:t>其它</w:t>
      </w:r>
      <w:bookmarkEnd w:id="471"/>
    </w:p>
    <w:p w:rsidR="000E44A7" w:rsidRDefault="000E44A7" w:rsidP="000E44A7">
      <w:pPr>
        <w:pStyle w:val="a7"/>
      </w:pPr>
    </w:p>
    <w:p w:rsidR="000E44A7" w:rsidRPr="00C33F01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72" w:name="_Toc501247873"/>
      <w:r w:rsidRPr="00C33F01">
        <w:rPr>
          <w:rFonts w:hint="eastAsia"/>
          <w:i w:val="0"/>
        </w:rPr>
        <w:t>特殊的规程要求</w:t>
      </w:r>
      <w:bookmarkEnd w:id="472"/>
    </w:p>
    <w:p w:rsidR="000E44A7" w:rsidRDefault="000E44A7" w:rsidP="000E44A7">
      <w:pPr>
        <w:pStyle w:val="a7"/>
      </w:pPr>
    </w:p>
    <w:p w:rsidR="000E44A7" w:rsidRDefault="000E44A7" w:rsidP="000E44A7">
      <w:pPr>
        <w:pStyle w:val="a7"/>
      </w:pPr>
    </w:p>
    <w:p w:rsidR="000E44A7" w:rsidRDefault="000E44A7" w:rsidP="000E44A7">
      <w:pPr>
        <w:pStyle w:val="a7"/>
      </w:pPr>
    </w:p>
    <w:p w:rsidR="000E44A7" w:rsidRDefault="000E44A7" w:rsidP="000E44A7">
      <w:pPr>
        <w:pStyle w:val="a7"/>
      </w:pPr>
    </w:p>
    <w:p w:rsidR="000E44A7" w:rsidRDefault="000E44A7" w:rsidP="000E44A7">
      <w:pPr>
        <w:pStyle w:val="a7"/>
      </w:pPr>
    </w:p>
    <w:p w:rsidR="000E44A7" w:rsidRPr="00C33F01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73" w:name="_Toc501247874"/>
      <w:r w:rsidRPr="00C33F01">
        <w:rPr>
          <w:rFonts w:hint="eastAsia"/>
          <w:i w:val="0"/>
        </w:rPr>
        <w:t>用例间的依赖关系</w:t>
      </w:r>
      <w:bookmarkEnd w:id="473"/>
    </w:p>
    <w:p w:rsidR="000E44A7" w:rsidRDefault="000E44A7" w:rsidP="000E44A7">
      <w:pPr>
        <w:pStyle w:val="3"/>
        <w:numPr>
          <w:ilvl w:val="2"/>
          <w:numId w:val="5"/>
        </w:numPr>
      </w:pPr>
      <w:bookmarkStart w:id="474" w:name="_Toc501247875"/>
      <w:r>
        <w:rPr>
          <w:rFonts w:hint="eastAsia"/>
        </w:rPr>
        <w:t>所依赖的用例</w:t>
      </w:r>
      <w:bookmarkEnd w:id="4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E44A7" w:rsidTr="000E44A7">
        <w:tc>
          <w:tcPr>
            <w:tcW w:w="1368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E44A7" w:rsidTr="000E44A7">
        <w:tc>
          <w:tcPr>
            <w:tcW w:w="1368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0E44A7" w:rsidTr="000E44A7">
        <w:trPr>
          <w:trHeight w:val="268"/>
        </w:trPr>
        <w:tc>
          <w:tcPr>
            <w:tcW w:w="1368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</w:p>
        </w:tc>
      </w:tr>
    </w:tbl>
    <w:p w:rsidR="000E44A7" w:rsidRDefault="000E44A7" w:rsidP="000E44A7">
      <w:pPr>
        <w:pStyle w:val="a7"/>
      </w:pPr>
    </w:p>
    <w:p w:rsidR="000E44A7" w:rsidRDefault="000E44A7" w:rsidP="000E44A7">
      <w:r>
        <w:rPr>
          <w:rFonts w:hint="eastAsia"/>
        </w:rPr>
        <w:t>依赖关系的性质</w:t>
      </w:r>
    </w:p>
    <w:p w:rsidR="002961AB" w:rsidRDefault="002961AB" w:rsidP="00E51FD7">
      <w:pPr>
        <w:rPr>
          <w:rFonts w:hint="eastAsia"/>
        </w:rPr>
      </w:pPr>
    </w:p>
    <w:p w:rsidR="00B15D0B" w:rsidRDefault="00B15D0B" w:rsidP="00B15D0B">
      <w:pPr>
        <w:pStyle w:val="a"/>
      </w:pPr>
      <w:bookmarkStart w:id="475" w:name="_Toc50124787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添加课程链接测试</w:t>
      </w:r>
      <w:bookmarkEnd w:id="475"/>
    </w:p>
    <w:p w:rsidR="00B15D0B" w:rsidRDefault="00B15D0B" w:rsidP="00B15D0B">
      <w:pPr>
        <w:pStyle w:val="a4"/>
        <w:widowControl w:val="0"/>
        <w:numPr>
          <w:ilvl w:val="1"/>
          <w:numId w:val="5"/>
        </w:numPr>
        <w:jc w:val="both"/>
      </w:pPr>
      <w:bookmarkStart w:id="476" w:name="_Toc501247877"/>
      <w:r>
        <w:rPr>
          <w:rFonts w:hint="eastAsia"/>
        </w:rPr>
        <w:t>测试项名称</w:t>
      </w:r>
      <w:bookmarkEnd w:id="4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15D0B" w:rsidTr="002830FF"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15D0B" w:rsidTr="002830FF"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添加课程链接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t>TC-29-1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</w:p>
        </w:tc>
      </w:tr>
      <w:tr w:rsidR="00B15D0B" w:rsidTr="002830FF">
        <w:trPr>
          <w:trHeight w:val="269"/>
        </w:trPr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添加课程链接</w:t>
            </w:r>
            <w:r>
              <w:rPr>
                <w:rFonts w:hint="eastAsia"/>
              </w:rPr>
              <w:t>-URL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t>TC-29-2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</w:p>
        </w:tc>
      </w:tr>
      <w:tr w:rsidR="00B15D0B" w:rsidTr="002830FF">
        <w:trPr>
          <w:trHeight w:val="269"/>
        </w:trPr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添加课程链接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封面测试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t>TC-29-3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</w:p>
        </w:tc>
      </w:tr>
      <w:tr w:rsidR="00B15D0B" w:rsidTr="002830FF">
        <w:trPr>
          <w:trHeight w:val="269"/>
        </w:trPr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Pr="00B15D0B">
              <w:rPr>
                <w:rFonts w:hint="eastAsia"/>
              </w:rPr>
              <w:t>添加课程链接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TC-29-4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pPr>
        <w:pStyle w:val="a4"/>
        <w:widowControl w:val="0"/>
        <w:numPr>
          <w:ilvl w:val="1"/>
          <w:numId w:val="5"/>
        </w:numPr>
        <w:jc w:val="both"/>
      </w:pPr>
      <w:bookmarkStart w:id="477" w:name="_Toc501247878"/>
      <w:r>
        <w:rPr>
          <w:rFonts w:hint="eastAsia"/>
        </w:rPr>
        <w:t>引用文档</w:t>
      </w:r>
      <w:bookmarkEnd w:id="4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15D0B" w:rsidTr="002830FF">
        <w:tc>
          <w:tcPr>
            <w:tcW w:w="18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15D0B" w:rsidTr="002830FF">
        <w:trPr>
          <w:trHeight w:val="371"/>
        </w:trPr>
        <w:tc>
          <w:tcPr>
            <w:tcW w:w="18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B15D0B" w:rsidRDefault="00B15D0B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18</w:t>
            </w: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78" w:name="_Toc501247879"/>
      <w:r w:rsidRPr="00C33F01">
        <w:rPr>
          <w:rFonts w:hint="eastAsia"/>
          <w:i w:val="0"/>
        </w:rPr>
        <w:t>输入说明</w:t>
      </w:r>
      <w:bookmarkEnd w:id="478"/>
    </w:p>
    <w:p w:rsidR="00B15D0B" w:rsidRPr="003F1E27" w:rsidRDefault="00B15D0B" w:rsidP="00B15D0B">
      <w:pPr>
        <w:pStyle w:val="3"/>
        <w:numPr>
          <w:ilvl w:val="2"/>
          <w:numId w:val="5"/>
        </w:numPr>
      </w:pPr>
      <w:bookmarkStart w:id="479" w:name="_Toc50124788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添加课程链接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7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-29-1-1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UC-18</w:t>
            </w:r>
            <w:r>
              <w:t>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标题已</w:t>
            </w:r>
            <w:r>
              <w:rPr>
                <w:rFonts w:hint="eastAsia"/>
              </w:rPr>
              <w:lastRenderedPageBreak/>
              <w:t>存在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已经在数据库本课程表存在的链接</w:t>
            </w:r>
            <w:r>
              <w:rPr>
                <w:rFonts w:hint="eastAsia"/>
              </w:rPr>
              <w:lastRenderedPageBreak/>
              <w:t>标题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lastRenderedPageBreak/>
              <w:t>TC-29-1-2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t>UC-6-E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TC-29-1-3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B15D0B" w:rsidRPr="00343BBF" w:rsidRDefault="00B15D0B" w:rsidP="002830FF">
            <w:pPr>
              <w:pStyle w:val="a7"/>
            </w:pPr>
            <w:r>
              <w:t>“</w:t>
            </w:r>
            <w:r w:rsidR="00EE28E7">
              <w:rPr>
                <w:rFonts w:hint="eastAsia"/>
              </w:rPr>
              <w:t>课程链接</w:t>
            </w: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TC-29-1-4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软件工程基础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ind w:right="960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TC-29-1-5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“duajdkwqahkdnakjdnqwhdjkqbhdkjahdhwawudhawkujdawdqandawkndqwkajajkdbjkawndnadfq”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pPr>
        <w:pStyle w:val="3"/>
        <w:numPr>
          <w:ilvl w:val="2"/>
          <w:numId w:val="5"/>
        </w:numPr>
      </w:pPr>
      <w:bookmarkStart w:id="480" w:name="_Toc501247881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 w:rsidR="00EE28E7">
        <w:rPr>
          <w:rFonts w:hint="eastAsia"/>
        </w:rPr>
        <w:t>URL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8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B15D0B" w:rsidRDefault="00F84422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18</w:t>
            </w:r>
            <w:r w:rsidR="00B15D0B">
              <w:t>-E3-</w:t>
            </w:r>
            <w:r>
              <w:rPr>
                <w:rFonts w:hint="eastAsia"/>
              </w:rPr>
              <w:t>URL</w:t>
            </w:r>
            <w:r w:rsidR="00B15D0B"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</w:t>
            </w:r>
            <w:r w:rsidR="00F84422">
              <w:t>-1-</w:t>
            </w:r>
            <w:r w:rsidR="00F84422"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URL</w:t>
            </w:r>
            <w:r w:rsidR="00B15D0B"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“duajdkwqahkdnakjdnqwhdjkqbhdkjahdhwawudhawkujdawdqandawkndqwkajajkdbjkawndnadfq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</w:t>
            </w:r>
            <w:r>
              <w:rPr>
                <w:rFonts w:hint="eastAsia"/>
              </w:rPr>
              <w:lastRenderedPageBreak/>
              <w:t>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 w:rsidR="00F84422">
              <w:rPr>
                <w:rFonts w:hint="eastAsia"/>
              </w:rPr>
              <w:t>，在</w:t>
            </w:r>
            <w:r w:rsidR="00F84422"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  <w:tr w:rsidR="00F84422" w:rsidTr="002830FF">
        <w:trPr>
          <w:trHeight w:val="362"/>
        </w:trPr>
        <w:tc>
          <w:tcPr>
            <w:tcW w:w="1008" w:type="dxa"/>
          </w:tcPr>
          <w:p w:rsidR="00F84422" w:rsidRDefault="00F84422" w:rsidP="002830FF">
            <w:pPr>
              <w:pStyle w:val="a7"/>
            </w:pPr>
            <w:r>
              <w:lastRenderedPageBreak/>
              <w:t>TC-29-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F84422" w:rsidRDefault="00F84422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http://www.baidu.com</w:t>
            </w:r>
            <w:r>
              <w:t>”</w:t>
            </w:r>
          </w:p>
        </w:tc>
        <w:tc>
          <w:tcPr>
            <w:tcW w:w="1260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正确格式的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&lt;40</w:t>
            </w:r>
          </w:p>
        </w:tc>
        <w:tc>
          <w:tcPr>
            <w:tcW w:w="3012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F84422" w:rsidTr="002830FF">
        <w:trPr>
          <w:trHeight w:val="362"/>
        </w:trPr>
        <w:tc>
          <w:tcPr>
            <w:tcW w:w="1008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TC-29-2-4</w:t>
            </w:r>
          </w:p>
        </w:tc>
        <w:tc>
          <w:tcPr>
            <w:tcW w:w="900" w:type="dxa"/>
          </w:tcPr>
          <w:p w:rsidR="00F84422" w:rsidRDefault="00F84422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F84422" w:rsidRDefault="00F84422" w:rsidP="002830FF">
            <w:pPr>
              <w:pStyle w:val="a7"/>
            </w:pPr>
            <w:r>
              <w:t>“wqioeiqojoqi”</w:t>
            </w:r>
          </w:p>
        </w:tc>
        <w:tc>
          <w:tcPr>
            <w:tcW w:w="1260" w:type="dxa"/>
          </w:tcPr>
          <w:p w:rsidR="00F84422" w:rsidRDefault="00F84422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4422" w:rsidRDefault="00F84422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</w:p>
        </w:tc>
        <w:tc>
          <w:tcPr>
            <w:tcW w:w="3012" w:type="dxa"/>
          </w:tcPr>
          <w:p w:rsidR="00F84422" w:rsidRDefault="00F84422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</w:tbl>
    <w:p w:rsidR="00B15D0B" w:rsidRDefault="00B15D0B" w:rsidP="00B15D0B">
      <w:pPr>
        <w:pStyle w:val="3"/>
        <w:numPr>
          <w:ilvl w:val="2"/>
          <w:numId w:val="5"/>
        </w:numPr>
      </w:pPr>
      <w:bookmarkStart w:id="481" w:name="_Toc50124788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 xml:space="preserve"> -</w:t>
      </w:r>
      <w:r>
        <w:rPr>
          <w:rFonts w:hint="eastAsia"/>
        </w:rPr>
        <w:t>输入测试</w:t>
      </w:r>
      <w:bookmarkEnd w:id="4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-29-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t xml:space="preserve"> 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E28E7" w:rsidRDefault="00B15D0B" w:rsidP="00EE28E7">
            <w:pPr>
              <w:pStyle w:val="a7"/>
            </w:pPr>
            <w:r>
              <w:rPr>
                <w:rFonts w:hint="eastAsia"/>
              </w:rPr>
              <w:t>附件大小超过</w:t>
            </w:r>
            <w:r w:rsidR="00EE28E7">
              <w:rPr>
                <w:rFonts w:hint="eastAsia"/>
              </w:rPr>
              <w:t>50MB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，单击浏览，选择附件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TC-29-3-3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TC-29-3-4</w:t>
            </w:r>
          </w:p>
        </w:tc>
        <w:tc>
          <w:tcPr>
            <w:tcW w:w="90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格式错误</w:t>
            </w:r>
          </w:p>
        </w:tc>
        <w:tc>
          <w:tcPr>
            <w:tcW w:w="72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文件格式</w:t>
            </w:r>
            <w:r>
              <w:rPr>
                <w:rFonts w:hint="eastAsia"/>
              </w:rPr>
              <w:t>:bmp</w:t>
            </w:r>
          </w:p>
        </w:tc>
        <w:tc>
          <w:tcPr>
            <w:tcW w:w="1260" w:type="dxa"/>
          </w:tcPr>
          <w:p w:rsidR="00B15D0B" w:rsidRPr="00C96249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外任意格式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TC-29-3-5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XXX.jpg</w:t>
            </w:r>
          </w:p>
        </w:tc>
        <w:tc>
          <w:tcPr>
            <w:tcW w:w="1260" w:type="dxa"/>
          </w:tcPr>
          <w:p w:rsidR="00B15D0B" w:rsidRPr="00EC6808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EE28E7">
            <w:pPr>
              <w:pStyle w:val="a7"/>
            </w:pPr>
            <w:r>
              <w:rPr>
                <w:rFonts w:hint="eastAsia"/>
              </w:rPr>
              <w:t>一个附件，大小</w:t>
            </w:r>
            <w:r w:rsidR="00EE28E7">
              <w:rPr>
                <w:rFonts w:hint="eastAsia"/>
              </w:rPr>
              <w:t>&lt;50MB</w:t>
            </w:r>
            <w:r>
              <w:rPr>
                <w:rFonts w:hint="eastAsia"/>
              </w:rPr>
              <w:t>,</w:t>
            </w:r>
            <w:r w:rsidR="00EE28E7">
              <w:rPr>
                <w:rFonts w:hint="eastAsia"/>
              </w:rPr>
              <w:t>文件为</w:t>
            </w:r>
            <w:r w:rsidR="00EE28E7">
              <w:rPr>
                <w:rFonts w:hint="eastAsia"/>
              </w:rPr>
              <w:t>jpg</w:t>
            </w:r>
            <w:r w:rsidR="00EE28E7">
              <w:rPr>
                <w:rFonts w:hint="eastAsia"/>
              </w:rPr>
              <w:t>格式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 w:rsidR="00EE28E7">
              <w:rPr>
                <w:rFonts w:hint="eastAsia"/>
              </w:rPr>
              <w:t>，</w:t>
            </w:r>
            <w:r>
              <w:rPr>
                <w:rFonts w:hint="eastAsia"/>
              </w:rPr>
              <w:t>浏览附件</w:t>
            </w:r>
          </w:p>
        </w:tc>
      </w:tr>
    </w:tbl>
    <w:p w:rsidR="00B15D0B" w:rsidRDefault="00B15D0B" w:rsidP="00B15D0B">
      <w:pPr>
        <w:pStyle w:val="3"/>
        <w:numPr>
          <w:ilvl w:val="2"/>
          <w:numId w:val="5"/>
        </w:numPr>
      </w:pPr>
      <w:bookmarkStart w:id="482" w:name="_Toc50124788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8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B15D0B" w:rsidRPr="00992DBA" w:rsidRDefault="00B15D0B" w:rsidP="00B15D0B"/>
    <w:p w:rsidR="00B15D0B" w:rsidRPr="00C96249" w:rsidRDefault="00B15D0B" w:rsidP="00B15D0B"/>
    <w:p w:rsidR="00B15D0B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83" w:name="_Toc501247884"/>
      <w:r w:rsidRPr="00C33F01">
        <w:rPr>
          <w:rFonts w:hint="eastAsia"/>
          <w:i w:val="0"/>
        </w:rPr>
        <w:t>输出说明</w:t>
      </w:r>
      <w:bookmarkEnd w:id="483"/>
    </w:p>
    <w:p w:rsidR="00B15D0B" w:rsidRPr="003F1E27" w:rsidRDefault="00B15D0B" w:rsidP="00B15D0B">
      <w:pPr>
        <w:pStyle w:val="3"/>
        <w:numPr>
          <w:ilvl w:val="2"/>
          <w:numId w:val="5"/>
        </w:numPr>
      </w:pPr>
      <w:bookmarkStart w:id="484" w:name="_Toc50124788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8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-29-1-1</w:t>
            </w:r>
          </w:p>
        </w:tc>
        <w:tc>
          <w:tcPr>
            <w:tcW w:w="900" w:type="dxa"/>
          </w:tcPr>
          <w:p w:rsidR="00B15D0B" w:rsidRDefault="0045689E" w:rsidP="002830FF">
            <w:pPr>
              <w:pStyle w:val="a7"/>
            </w:pPr>
            <w:r>
              <w:rPr>
                <w:rFonts w:hint="eastAsia"/>
              </w:rPr>
              <w:t>UC-18</w:t>
            </w:r>
            <w:r w:rsidR="00B15D0B">
              <w:t>-E1-</w:t>
            </w:r>
            <w:r w:rsidR="00B15D0B"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TC-29-1-2</w:t>
            </w:r>
          </w:p>
        </w:tc>
        <w:tc>
          <w:tcPr>
            <w:tcW w:w="900" w:type="dxa"/>
          </w:tcPr>
          <w:p w:rsidR="00B15D0B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18</w:t>
            </w:r>
            <w:r w:rsidR="00B15D0B">
              <w:t>-E2-</w:t>
            </w:r>
            <w:r w:rsidR="00B15D0B"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内容包含敏感内容</w:t>
            </w:r>
          </w:p>
        </w:tc>
        <w:tc>
          <w:tcPr>
            <w:tcW w:w="720" w:type="dxa"/>
          </w:tcPr>
          <w:p w:rsidR="00B15D0B" w:rsidRPr="00343BBF" w:rsidRDefault="00B15D0B" w:rsidP="002830F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lastRenderedPageBreak/>
              <w:t>题包含敏感内容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lastRenderedPageBreak/>
              <w:t>TC-29-1-4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TC-29-1-5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pPr>
        <w:pStyle w:val="3"/>
        <w:numPr>
          <w:ilvl w:val="2"/>
          <w:numId w:val="5"/>
        </w:numPr>
        <w:rPr>
          <w:rFonts w:hint="eastAsia"/>
        </w:rPr>
      </w:pPr>
      <w:bookmarkStart w:id="485" w:name="_Toc50124788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 w:rsidR="00EE28E7">
        <w:rPr>
          <w:rFonts w:hint="eastAsia"/>
        </w:rPr>
        <w:t>URL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8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E28E7" w:rsidTr="002830FF"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E28E7" w:rsidTr="002830FF">
        <w:trPr>
          <w:trHeight w:val="362"/>
        </w:trPr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18</w:t>
            </w:r>
            <w:r>
              <w:t>-E3-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EE28E7" w:rsidTr="002830FF">
        <w:trPr>
          <w:trHeight w:val="362"/>
        </w:trPr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t>TC-29-1-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  <w:r>
              <w:t>”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EE28E7" w:rsidRPr="004A033E" w:rsidRDefault="00EE28E7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  <w:tr w:rsidR="00EE28E7" w:rsidTr="002830FF">
        <w:trPr>
          <w:trHeight w:val="362"/>
        </w:trPr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正确格式的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&lt;40</w:t>
            </w:r>
          </w:p>
        </w:tc>
        <w:tc>
          <w:tcPr>
            <w:tcW w:w="3012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EE28E7" w:rsidTr="002830FF">
        <w:trPr>
          <w:trHeight w:val="362"/>
        </w:trPr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TC-29-2-4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格式错误</w:t>
            </w:r>
            <w:r>
              <w:t>”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输入后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没有新的输入时重新检查输出</w:t>
            </w:r>
          </w:p>
        </w:tc>
        <w:tc>
          <w:tcPr>
            <w:tcW w:w="3012" w:type="dxa"/>
          </w:tcPr>
          <w:p w:rsidR="00EE28E7" w:rsidRDefault="007A73A3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显示，宋体黑色小四</w:t>
            </w:r>
          </w:p>
        </w:tc>
      </w:tr>
    </w:tbl>
    <w:p w:rsidR="00EE28E7" w:rsidRPr="00EE28E7" w:rsidRDefault="00EE28E7" w:rsidP="00EE28E7"/>
    <w:p w:rsidR="00B15D0B" w:rsidRDefault="00B15D0B" w:rsidP="00B15D0B">
      <w:pPr>
        <w:pStyle w:val="3"/>
        <w:numPr>
          <w:ilvl w:val="2"/>
          <w:numId w:val="5"/>
        </w:numPr>
      </w:pPr>
      <w:bookmarkStart w:id="486" w:name="_Toc50124788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8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</w:t>
            </w:r>
            <w:r>
              <w:rPr>
                <w:rFonts w:hint="eastAsia"/>
              </w:rPr>
              <w:lastRenderedPageBreak/>
              <w:t>件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lastRenderedPageBreak/>
              <w:t>TC-29-3-2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TC-29-3-3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请选择单一附件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TC-29-3-4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B15D0B" w:rsidRDefault="00B15D0B" w:rsidP="00EE28E7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</w:t>
            </w:r>
            <w:r w:rsidR="00EE28E7">
              <w:rPr>
                <w:rFonts w:hint="eastAsia"/>
              </w:rPr>
              <w:t>jpg</w:t>
            </w:r>
            <w:r>
              <w:t>”</w:t>
            </w:r>
          </w:p>
        </w:tc>
        <w:tc>
          <w:tcPr>
            <w:tcW w:w="1260" w:type="dxa"/>
          </w:tcPr>
          <w:p w:rsidR="00B15D0B" w:rsidRPr="00C96249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文件名</w:t>
            </w:r>
            <w:r w:rsidR="00B15D0B">
              <w:rPr>
                <w:rFonts w:hint="eastAsia"/>
              </w:rPr>
              <w:t>上方</w:t>
            </w:r>
            <w:r w:rsidR="00B15D0B">
              <w:rPr>
                <w:rFonts w:hint="eastAsia"/>
              </w:rPr>
              <w:t>32</w:t>
            </w:r>
            <w:r w:rsidR="00B15D0B">
              <w:rPr>
                <w:rFonts w:hint="eastAsia"/>
              </w:rPr>
              <w:t>像素，红色宋体小四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TC-29-3-5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B15D0B" w:rsidRPr="00EC6808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B15D0B" w:rsidRDefault="00B15D0B" w:rsidP="00B15D0B">
      <w:pPr>
        <w:pStyle w:val="3"/>
        <w:numPr>
          <w:ilvl w:val="2"/>
          <w:numId w:val="5"/>
        </w:numPr>
      </w:pPr>
      <w:bookmarkStart w:id="487" w:name="_Toc50124788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8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页面刷新，后台数据库加入</w:t>
            </w:r>
            <w:r w:rsidR="00EE28E7">
              <w:rPr>
                <w:rFonts w:hint="eastAsia"/>
              </w:rPr>
              <w:t>课程链接</w:t>
            </w:r>
            <w:r>
              <w:rPr>
                <w:rFonts w:hint="eastAsia"/>
              </w:rPr>
              <w:t>信息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7A73A3" w:rsidP="002830FF">
            <w:pPr>
              <w:pStyle w:val="a7"/>
            </w:pPr>
            <w:r>
              <w:rPr>
                <w:rFonts w:hint="eastAsia"/>
              </w:rPr>
              <w:t>标题、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、附件</w:t>
            </w:r>
            <w:r w:rsidR="00B15D0B">
              <w:rPr>
                <w:rFonts w:hint="eastAsia"/>
              </w:rPr>
              <w:t>为有效等价类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页面刷新，</w:t>
            </w:r>
            <w:r w:rsidR="00EE28E7">
              <w:rPr>
                <w:rFonts w:hint="eastAsia"/>
              </w:rPr>
              <w:t>课程链接</w:t>
            </w:r>
            <w:r>
              <w:rPr>
                <w:rFonts w:hint="eastAsia"/>
              </w:rPr>
              <w:t>更新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TC-29-4-1-error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标题、</w:t>
            </w:r>
            <w:r w:rsidR="007A73A3">
              <w:rPr>
                <w:rFonts w:hint="eastAsia"/>
              </w:rPr>
              <w:t>URL</w:t>
            </w:r>
            <w:r w:rsidR="007A73A3">
              <w:rPr>
                <w:rFonts w:hint="eastAsia"/>
              </w:rPr>
              <w:t>、附件</w:t>
            </w:r>
            <w:r>
              <w:rPr>
                <w:rFonts w:hint="eastAsia"/>
              </w:rPr>
              <w:t>至少有一项无效等价类</w:t>
            </w:r>
          </w:p>
        </w:tc>
        <w:tc>
          <w:tcPr>
            <w:tcW w:w="3012" w:type="dxa"/>
          </w:tcPr>
          <w:p w:rsidR="00B15D0B" w:rsidRPr="0010246D" w:rsidRDefault="00B15D0B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添加弹窗消失</w:t>
            </w:r>
            <w:proofErr w:type="gramEnd"/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课件</w:t>
            </w:r>
            <w:r w:rsidR="00FF1790">
              <w:rPr>
                <w:rFonts w:hint="eastAsia"/>
              </w:rPr>
              <w:t>链接</w:t>
            </w:r>
            <w:proofErr w:type="gramStart"/>
            <w:r>
              <w:rPr>
                <w:rFonts w:hint="eastAsia"/>
              </w:rPr>
              <w:t>添加弹窗消失</w:t>
            </w:r>
            <w:proofErr w:type="gramEnd"/>
          </w:p>
        </w:tc>
      </w:tr>
    </w:tbl>
    <w:p w:rsidR="00B15D0B" w:rsidRPr="00992DBA" w:rsidRDefault="00B15D0B" w:rsidP="00B15D0B"/>
    <w:p w:rsidR="00B15D0B" w:rsidRPr="0010246D" w:rsidRDefault="00B15D0B" w:rsidP="00B15D0B"/>
    <w:p w:rsidR="00B15D0B" w:rsidRPr="005965EF" w:rsidRDefault="00B15D0B" w:rsidP="00B15D0B"/>
    <w:p w:rsidR="00B15D0B" w:rsidRPr="00C33F01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88" w:name="_Toc501247889"/>
      <w:r w:rsidRPr="00C33F01">
        <w:rPr>
          <w:rFonts w:hint="eastAsia"/>
          <w:i w:val="0"/>
        </w:rPr>
        <w:lastRenderedPageBreak/>
        <w:t>环境要求</w:t>
      </w:r>
      <w:bookmarkEnd w:id="488"/>
    </w:p>
    <w:p w:rsidR="00B15D0B" w:rsidRDefault="00B15D0B" w:rsidP="00B15D0B">
      <w:pPr>
        <w:pStyle w:val="3"/>
        <w:numPr>
          <w:ilvl w:val="2"/>
          <w:numId w:val="5"/>
        </w:numPr>
      </w:pPr>
      <w:bookmarkStart w:id="489" w:name="_Toc501247890"/>
      <w:r>
        <w:rPr>
          <w:rFonts w:hint="eastAsia"/>
        </w:rPr>
        <w:t>硬件</w:t>
      </w:r>
      <w:bookmarkEnd w:id="489"/>
    </w:p>
    <w:p w:rsidR="00B15D0B" w:rsidRDefault="00B15D0B" w:rsidP="00B15D0B">
      <w:pPr>
        <w:pStyle w:val="a7"/>
      </w:pPr>
      <w:r>
        <w:rPr>
          <w:rFonts w:hint="eastAsia"/>
        </w:rPr>
        <w:t>可以正常上网的一台电脑</w:t>
      </w:r>
    </w:p>
    <w:p w:rsidR="00B15D0B" w:rsidRDefault="00B15D0B" w:rsidP="00B15D0B">
      <w:pPr>
        <w:pStyle w:val="3"/>
        <w:numPr>
          <w:ilvl w:val="2"/>
          <w:numId w:val="5"/>
        </w:numPr>
      </w:pPr>
      <w:bookmarkStart w:id="490" w:name="_Toc501247891"/>
      <w:r>
        <w:rPr>
          <w:rFonts w:hint="eastAsia"/>
        </w:rPr>
        <w:t>软件</w:t>
      </w:r>
      <w:bookmarkEnd w:id="490"/>
    </w:p>
    <w:p w:rsidR="00B15D0B" w:rsidRDefault="00B15D0B" w:rsidP="00B15D0B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B15D0B" w:rsidRPr="00811449" w:rsidRDefault="00B15D0B" w:rsidP="00B15D0B">
      <w:pPr>
        <w:pStyle w:val="a7"/>
      </w:pPr>
      <w:r>
        <w:rPr>
          <w:rFonts w:hint="eastAsia"/>
        </w:rPr>
        <w:t>其它可以上网浏览的浏览器也可以</w:t>
      </w:r>
    </w:p>
    <w:p w:rsidR="00B15D0B" w:rsidRPr="0006010C" w:rsidRDefault="00B15D0B" w:rsidP="00B15D0B">
      <w:pPr>
        <w:pStyle w:val="a7"/>
      </w:pPr>
    </w:p>
    <w:p w:rsidR="00B15D0B" w:rsidRDefault="00B15D0B" w:rsidP="00B15D0B"/>
    <w:p w:rsidR="00B15D0B" w:rsidRDefault="00B15D0B" w:rsidP="00B15D0B">
      <w:pPr>
        <w:pStyle w:val="3"/>
        <w:numPr>
          <w:ilvl w:val="2"/>
          <w:numId w:val="5"/>
        </w:numPr>
      </w:pPr>
      <w:bookmarkStart w:id="491" w:name="_Toc501247892"/>
      <w:r>
        <w:rPr>
          <w:rFonts w:hint="eastAsia"/>
        </w:rPr>
        <w:t>其它</w:t>
      </w:r>
      <w:bookmarkEnd w:id="491"/>
    </w:p>
    <w:p w:rsidR="00B15D0B" w:rsidRDefault="00B15D0B" w:rsidP="00B15D0B">
      <w:pPr>
        <w:pStyle w:val="a7"/>
      </w:pPr>
    </w:p>
    <w:p w:rsidR="00B15D0B" w:rsidRPr="00C33F01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92" w:name="_Toc501247893"/>
      <w:r w:rsidRPr="00C33F01">
        <w:rPr>
          <w:rFonts w:hint="eastAsia"/>
          <w:i w:val="0"/>
        </w:rPr>
        <w:t>特殊的规程要求</w:t>
      </w:r>
      <w:bookmarkEnd w:id="492"/>
    </w:p>
    <w:p w:rsidR="00B15D0B" w:rsidRDefault="00B15D0B" w:rsidP="00B15D0B">
      <w:pPr>
        <w:pStyle w:val="a7"/>
      </w:pPr>
    </w:p>
    <w:p w:rsidR="00B15D0B" w:rsidRDefault="00B15D0B" w:rsidP="00B15D0B">
      <w:pPr>
        <w:pStyle w:val="a7"/>
      </w:pPr>
    </w:p>
    <w:p w:rsidR="00B15D0B" w:rsidRDefault="00B15D0B" w:rsidP="00B15D0B">
      <w:pPr>
        <w:pStyle w:val="a7"/>
      </w:pPr>
    </w:p>
    <w:p w:rsidR="00B15D0B" w:rsidRDefault="00B15D0B" w:rsidP="00B15D0B">
      <w:pPr>
        <w:pStyle w:val="a7"/>
      </w:pPr>
    </w:p>
    <w:p w:rsidR="00B15D0B" w:rsidRDefault="00B15D0B" w:rsidP="00B15D0B">
      <w:pPr>
        <w:pStyle w:val="a7"/>
      </w:pPr>
    </w:p>
    <w:p w:rsidR="00B15D0B" w:rsidRPr="00C33F01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93" w:name="_Toc501247894"/>
      <w:r w:rsidRPr="00C33F01">
        <w:rPr>
          <w:rFonts w:hint="eastAsia"/>
          <w:i w:val="0"/>
        </w:rPr>
        <w:t>用例间的依赖关系</w:t>
      </w:r>
      <w:bookmarkEnd w:id="493"/>
    </w:p>
    <w:p w:rsidR="00B15D0B" w:rsidRDefault="00B15D0B" w:rsidP="00B15D0B">
      <w:pPr>
        <w:pStyle w:val="3"/>
        <w:numPr>
          <w:ilvl w:val="2"/>
          <w:numId w:val="5"/>
        </w:numPr>
      </w:pPr>
      <w:bookmarkStart w:id="494" w:name="_Toc501247895"/>
      <w:r>
        <w:rPr>
          <w:rFonts w:hint="eastAsia"/>
        </w:rPr>
        <w:t>所依赖的用例</w:t>
      </w:r>
      <w:bookmarkEnd w:id="49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15D0B" w:rsidTr="002830FF">
        <w:tc>
          <w:tcPr>
            <w:tcW w:w="1368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15D0B" w:rsidTr="002830FF">
        <w:tc>
          <w:tcPr>
            <w:tcW w:w="1368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B15D0B" w:rsidTr="002830FF">
        <w:trPr>
          <w:trHeight w:val="268"/>
        </w:trPr>
        <w:tc>
          <w:tcPr>
            <w:tcW w:w="1368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r>
        <w:rPr>
          <w:rFonts w:hint="eastAsia"/>
        </w:rPr>
        <w:t>依赖关系的性质</w:t>
      </w:r>
    </w:p>
    <w:p w:rsidR="00B15D0B" w:rsidRDefault="00B15D0B" w:rsidP="00E51FD7">
      <w:pPr>
        <w:rPr>
          <w:rFonts w:hint="eastAsia"/>
        </w:rPr>
      </w:pPr>
    </w:p>
    <w:p w:rsidR="0045689E" w:rsidRDefault="0045689E" w:rsidP="0045689E">
      <w:pPr>
        <w:pStyle w:val="a"/>
      </w:pPr>
      <w:bookmarkStart w:id="495" w:name="_Toc50124789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修改课程链接测试</w:t>
      </w:r>
      <w:bookmarkEnd w:id="495"/>
    </w:p>
    <w:p w:rsidR="0045689E" w:rsidRDefault="0045689E" w:rsidP="0045689E">
      <w:pPr>
        <w:pStyle w:val="a4"/>
        <w:widowControl w:val="0"/>
        <w:numPr>
          <w:ilvl w:val="1"/>
          <w:numId w:val="5"/>
        </w:numPr>
        <w:jc w:val="both"/>
      </w:pPr>
      <w:bookmarkStart w:id="496" w:name="_Toc501247897"/>
      <w:r>
        <w:rPr>
          <w:rFonts w:hint="eastAsia"/>
        </w:rPr>
        <w:t>测试项名称</w:t>
      </w:r>
      <w:bookmarkEnd w:id="49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45689E" w:rsidTr="002830FF"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45689E" w:rsidTr="002830FF"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修改课程链接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t>TC-30-1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</w:p>
        </w:tc>
      </w:tr>
      <w:tr w:rsidR="0045689E" w:rsidTr="002830FF">
        <w:trPr>
          <w:trHeight w:val="269"/>
        </w:trPr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lastRenderedPageBreak/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修改课程链接</w:t>
            </w:r>
            <w:r>
              <w:rPr>
                <w:rFonts w:hint="eastAsia"/>
              </w:rPr>
              <w:t>-URL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t>TC-30-2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</w:p>
        </w:tc>
      </w:tr>
      <w:tr w:rsidR="0045689E" w:rsidTr="002830FF">
        <w:trPr>
          <w:trHeight w:val="269"/>
        </w:trPr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修改课程链接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封面测试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t>TC-30-3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</w:p>
        </w:tc>
      </w:tr>
      <w:tr w:rsidR="0045689E" w:rsidTr="002830FF">
        <w:trPr>
          <w:trHeight w:val="269"/>
        </w:trPr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修改课程链接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TC-30-4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pPr>
        <w:pStyle w:val="a4"/>
        <w:widowControl w:val="0"/>
        <w:numPr>
          <w:ilvl w:val="1"/>
          <w:numId w:val="5"/>
        </w:numPr>
        <w:jc w:val="both"/>
      </w:pPr>
      <w:bookmarkStart w:id="497" w:name="_Toc501247898"/>
      <w:r>
        <w:rPr>
          <w:rFonts w:hint="eastAsia"/>
        </w:rPr>
        <w:t>引用文档</w:t>
      </w:r>
      <w:bookmarkEnd w:id="49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45689E" w:rsidTr="002830FF">
        <w:tc>
          <w:tcPr>
            <w:tcW w:w="18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45689E" w:rsidTr="002830FF">
        <w:trPr>
          <w:trHeight w:val="371"/>
        </w:trPr>
        <w:tc>
          <w:tcPr>
            <w:tcW w:w="18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498" w:name="_Toc501247899"/>
      <w:r w:rsidRPr="00C33F01">
        <w:rPr>
          <w:rFonts w:hint="eastAsia"/>
          <w:i w:val="0"/>
        </w:rPr>
        <w:t>输入说明</w:t>
      </w:r>
      <w:bookmarkEnd w:id="498"/>
    </w:p>
    <w:p w:rsidR="0045689E" w:rsidRPr="003F1E27" w:rsidRDefault="0045689E" w:rsidP="0045689E">
      <w:pPr>
        <w:pStyle w:val="3"/>
        <w:numPr>
          <w:ilvl w:val="2"/>
          <w:numId w:val="5"/>
        </w:numPr>
      </w:pPr>
      <w:bookmarkStart w:id="499" w:name="_Toc50124790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9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-30-1-1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UC-19</w:t>
            </w:r>
            <w:r>
              <w:t>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已经在数据库本课程表存在的链接标题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  <w:r>
              <w:t>-E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45689E" w:rsidRPr="00343BBF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课程链接续命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度正常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软件工程基础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ind w:right="960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lastRenderedPageBreak/>
              <w:t>TC-30-1-5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“duajdkwqahkdnakjdnqwhdjkqbhdkjahdhwawudhawkujdawdqandawkndqwkajajkdbjkawndnadfq”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pPr>
        <w:pStyle w:val="3"/>
        <w:numPr>
          <w:ilvl w:val="2"/>
          <w:numId w:val="5"/>
        </w:numPr>
      </w:pPr>
      <w:bookmarkStart w:id="500" w:name="_Toc50124790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-URL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50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  <w:r>
              <w:t>-E3-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“duajdkwqahkdnakjdnqwhdjkqbhdkjahdhwawudhawkujdawdqan</w:t>
            </w:r>
            <w:r>
              <w:lastRenderedPageBreak/>
              <w:t>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</w:t>
            </w:r>
            <w:r>
              <w:rPr>
                <w:rFonts w:hint="eastAsia"/>
              </w:rPr>
              <w:lastRenderedPageBreak/>
              <w:t>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lastRenderedPageBreak/>
              <w:t>TC-30-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http://www.baidu.com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正确格式的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&lt;40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TC-30-2-4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“wqioeiqojoqi”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</w:tbl>
    <w:p w:rsidR="0045689E" w:rsidRDefault="0045689E" w:rsidP="0045689E">
      <w:pPr>
        <w:pStyle w:val="3"/>
        <w:numPr>
          <w:ilvl w:val="2"/>
          <w:numId w:val="5"/>
        </w:numPr>
      </w:pPr>
      <w:bookmarkStart w:id="501" w:name="_Toc50124790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 xml:space="preserve"> -</w:t>
      </w:r>
      <w:r>
        <w:rPr>
          <w:rFonts w:hint="eastAsia"/>
        </w:rPr>
        <w:t>输入测试</w:t>
      </w:r>
      <w:bookmarkEnd w:id="50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t xml:space="preserve"> 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50MB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，单击浏览，选择附件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格式错误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文件格式</w:t>
            </w:r>
            <w:r>
              <w:rPr>
                <w:rFonts w:hint="eastAsia"/>
              </w:rPr>
              <w:t>:bmp</w:t>
            </w:r>
          </w:p>
        </w:tc>
        <w:tc>
          <w:tcPr>
            <w:tcW w:w="1260" w:type="dxa"/>
          </w:tcPr>
          <w:p w:rsidR="0045689E" w:rsidRPr="00C96249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外任意格式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TC-30-3-5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XXX.jpg</w:t>
            </w:r>
          </w:p>
        </w:tc>
        <w:tc>
          <w:tcPr>
            <w:tcW w:w="1260" w:type="dxa"/>
          </w:tcPr>
          <w:p w:rsidR="0045689E" w:rsidRPr="00EC6808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一个附件，大小</w:t>
            </w:r>
            <w:r>
              <w:rPr>
                <w:rFonts w:hint="eastAsia"/>
              </w:rPr>
              <w:t>&lt;50MB,</w:t>
            </w:r>
            <w:r>
              <w:rPr>
                <w:rFonts w:hint="eastAsia"/>
              </w:rPr>
              <w:t>文件为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，浏览附件</w:t>
            </w:r>
          </w:p>
        </w:tc>
      </w:tr>
    </w:tbl>
    <w:p w:rsidR="0045689E" w:rsidRDefault="0045689E" w:rsidP="0045689E">
      <w:pPr>
        <w:pStyle w:val="3"/>
        <w:numPr>
          <w:ilvl w:val="2"/>
          <w:numId w:val="5"/>
        </w:numPr>
      </w:pPr>
      <w:bookmarkStart w:id="502" w:name="_Toc501247903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50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45689E" w:rsidRPr="00992DBA" w:rsidRDefault="0045689E" w:rsidP="0045689E"/>
    <w:p w:rsidR="0045689E" w:rsidRPr="00C96249" w:rsidRDefault="0045689E" w:rsidP="0045689E"/>
    <w:p w:rsidR="0045689E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503" w:name="_Toc501247904"/>
      <w:r w:rsidRPr="00C33F01">
        <w:rPr>
          <w:rFonts w:hint="eastAsia"/>
          <w:i w:val="0"/>
        </w:rPr>
        <w:t>输出说明</w:t>
      </w:r>
      <w:bookmarkEnd w:id="503"/>
    </w:p>
    <w:p w:rsidR="0045689E" w:rsidRPr="003F1E27" w:rsidRDefault="0045689E" w:rsidP="0045689E">
      <w:pPr>
        <w:pStyle w:val="3"/>
        <w:numPr>
          <w:ilvl w:val="2"/>
          <w:numId w:val="5"/>
        </w:numPr>
      </w:pPr>
      <w:bookmarkStart w:id="504" w:name="_Toc50124790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0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-30-1-1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UC-19</w:t>
            </w:r>
            <w:r>
              <w:t>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  <w:r>
              <w:t>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45689E" w:rsidRPr="00343BBF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TC-30-1-5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pPr>
        <w:pStyle w:val="3"/>
        <w:numPr>
          <w:ilvl w:val="2"/>
          <w:numId w:val="5"/>
        </w:numPr>
        <w:rPr>
          <w:rFonts w:hint="eastAsia"/>
        </w:rPr>
      </w:pPr>
      <w:bookmarkStart w:id="505" w:name="_Toc501247906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-URL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0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  <w:r>
              <w:t>-E3-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正确格式的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&lt;40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TC-30-2-4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格式错误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输入后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没有新的输入时重新检查输出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显示，宋体黑色小四</w:t>
            </w:r>
          </w:p>
        </w:tc>
      </w:tr>
    </w:tbl>
    <w:p w:rsidR="0045689E" w:rsidRPr="00EE28E7" w:rsidRDefault="0045689E" w:rsidP="0045689E"/>
    <w:p w:rsidR="0045689E" w:rsidRDefault="0045689E" w:rsidP="0045689E">
      <w:pPr>
        <w:pStyle w:val="3"/>
        <w:numPr>
          <w:ilvl w:val="2"/>
          <w:numId w:val="5"/>
        </w:numPr>
      </w:pPr>
      <w:bookmarkStart w:id="506" w:name="_Toc50124790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0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请选择附件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请选择单一附件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</w:t>
            </w:r>
            <w:r>
              <w:rPr>
                <w:rFonts w:hint="eastAsia"/>
              </w:rPr>
              <w:t>jpg</w:t>
            </w:r>
            <w:r>
              <w:t>”</w:t>
            </w:r>
          </w:p>
        </w:tc>
        <w:tc>
          <w:tcPr>
            <w:tcW w:w="1260" w:type="dxa"/>
          </w:tcPr>
          <w:p w:rsidR="0045689E" w:rsidRPr="00C96249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文件名上方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像素，红色宋体小四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TC-30-3-5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45689E" w:rsidRPr="00EC6808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45689E" w:rsidRDefault="0045689E" w:rsidP="0045689E">
      <w:pPr>
        <w:pStyle w:val="3"/>
        <w:numPr>
          <w:ilvl w:val="2"/>
          <w:numId w:val="5"/>
        </w:numPr>
      </w:pPr>
      <w:bookmarkStart w:id="507" w:name="_Toc50124790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0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-30-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页面刷新，后台数据库</w:t>
            </w:r>
            <w:r w:rsidR="002830FF">
              <w:rPr>
                <w:rFonts w:hint="eastAsia"/>
              </w:rPr>
              <w:t>更改</w:t>
            </w:r>
            <w:r>
              <w:rPr>
                <w:rFonts w:hint="eastAsia"/>
              </w:rPr>
              <w:t>课程链接信息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、附件为有效等价类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页面刷新，课程链接更新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TC-30-4-1-error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、附件至少有一项无效等价类</w:t>
            </w:r>
          </w:p>
        </w:tc>
        <w:tc>
          <w:tcPr>
            <w:tcW w:w="3012" w:type="dxa"/>
          </w:tcPr>
          <w:p w:rsidR="0045689E" w:rsidRPr="0010246D" w:rsidRDefault="0045689E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添加弹窗消失</w:t>
            </w:r>
            <w:proofErr w:type="gramEnd"/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课件链接</w:t>
            </w:r>
            <w:proofErr w:type="gramStart"/>
            <w:r>
              <w:rPr>
                <w:rFonts w:hint="eastAsia"/>
              </w:rPr>
              <w:t>添加弹窗消失</w:t>
            </w:r>
            <w:proofErr w:type="gramEnd"/>
          </w:p>
        </w:tc>
      </w:tr>
    </w:tbl>
    <w:p w:rsidR="0045689E" w:rsidRPr="00992DBA" w:rsidRDefault="0045689E" w:rsidP="0045689E"/>
    <w:p w:rsidR="0045689E" w:rsidRPr="0010246D" w:rsidRDefault="0045689E" w:rsidP="0045689E"/>
    <w:p w:rsidR="0045689E" w:rsidRPr="005965EF" w:rsidRDefault="0045689E" w:rsidP="0045689E"/>
    <w:p w:rsidR="0045689E" w:rsidRPr="00C33F01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508" w:name="_Toc501247909"/>
      <w:r w:rsidRPr="00C33F01">
        <w:rPr>
          <w:rFonts w:hint="eastAsia"/>
          <w:i w:val="0"/>
        </w:rPr>
        <w:t>环境要求</w:t>
      </w:r>
      <w:bookmarkEnd w:id="508"/>
    </w:p>
    <w:p w:rsidR="0045689E" w:rsidRDefault="0045689E" w:rsidP="0045689E">
      <w:pPr>
        <w:pStyle w:val="3"/>
        <w:numPr>
          <w:ilvl w:val="2"/>
          <w:numId w:val="5"/>
        </w:numPr>
      </w:pPr>
      <w:bookmarkStart w:id="509" w:name="_Toc501247910"/>
      <w:r>
        <w:rPr>
          <w:rFonts w:hint="eastAsia"/>
        </w:rPr>
        <w:t>硬件</w:t>
      </w:r>
      <w:bookmarkEnd w:id="509"/>
    </w:p>
    <w:p w:rsidR="0045689E" w:rsidRDefault="0045689E" w:rsidP="0045689E">
      <w:pPr>
        <w:pStyle w:val="a7"/>
      </w:pPr>
      <w:r>
        <w:rPr>
          <w:rFonts w:hint="eastAsia"/>
        </w:rPr>
        <w:t>可以正常上网的一台电脑</w:t>
      </w:r>
    </w:p>
    <w:p w:rsidR="0045689E" w:rsidRDefault="0045689E" w:rsidP="0045689E">
      <w:pPr>
        <w:pStyle w:val="3"/>
        <w:numPr>
          <w:ilvl w:val="2"/>
          <w:numId w:val="5"/>
        </w:numPr>
      </w:pPr>
      <w:bookmarkStart w:id="510" w:name="_Toc501247911"/>
      <w:r>
        <w:rPr>
          <w:rFonts w:hint="eastAsia"/>
        </w:rPr>
        <w:t>软件</w:t>
      </w:r>
      <w:bookmarkEnd w:id="510"/>
    </w:p>
    <w:p w:rsidR="0045689E" w:rsidRDefault="0045689E" w:rsidP="0045689E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45689E" w:rsidRPr="00811449" w:rsidRDefault="0045689E" w:rsidP="0045689E">
      <w:pPr>
        <w:pStyle w:val="a7"/>
      </w:pPr>
      <w:r>
        <w:rPr>
          <w:rFonts w:hint="eastAsia"/>
        </w:rPr>
        <w:t>其它可以上网浏览的浏览器也可以</w:t>
      </w:r>
    </w:p>
    <w:p w:rsidR="0045689E" w:rsidRPr="0006010C" w:rsidRDefault="0045689E" w:rsidP="0045689E">
      <w:pPr>
        <w:pStyle w:val="a7"/>
      </w:pPr>
    </w:p>
    <w:p w:rsidR="0045689E" w:rsidRDefault="0045689E" w:rsidP="0045689E"/>
    <w:p w:rsidR="0045689E" w:rsidRDefault="0045689E" w:rsidP="0045689E">
      <w:pPr>
        <w:pStyle w:val="3"/>
        <w:numPr>
          <w:ilvl w:val="2"/>
          <w:numId w:val="5"/>
        </w:numPr>
      </w:pPr>
      <w:bookmarkStart w:id="511" w:name="_Toc501247912"/>
      <w:r>
        <w:rPr>
          <w:rFonts w:hint="eastAsia"/>
        </w:rPr>
        <w:t>其它</w:t>
      </w:r>
      <w:bookmarkEnd w:id="511"/>
    </w:p>
    <w:p w:rsidR="0045689E" w:rsidRDefault="0045689E" w:rsidP="0045689E">
      <w:pPr>
        <w:pStyle w:val="a7"/>
      </w:pPr>
    </w:p>
    <w:p w:rsidR="0045689E" w:rsidRPr="00C33F01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512" w:name="_Toc501247913"/>
      <w:r w:rsidRPr="00C33F01">
        <w:rPr>
          <w:rFonts w:hint="eastAsia"/>
          <w:i w:val="0"/>
        </w:rPr>
        <w:t>特殊的规程要求</w:t>
      </w:r>
      <w:bookmarkEnd w:id="512"/>
    </w:p>
    <w:p w:rsidR="0045689E" w:rsidRDefault="0045689E" w:rsidP="0045689E">
      <w:pPr>
        <w:pStyle w:val="a7"/>
      </w:pPr>
    </w:p>
    <w:p w:rsidR="0045689E" w:rsidRDefault="0045689E" w:rsidP="0045689E">
      <w:pPr>
        <w:pStyle w:val="a7"/>
      </w:pPr>
    </w:p>
    <w:p w:rsidR="0045689E" w:rsidRDefault="0045689E" w:rsidP="0045689E">
      <w:pPr>
        <w:pStyle w:val="a7"/>
      </w:pPr>
    </w:p>
    <w:p w:rsidR="0045689E" w:rsidRDefault="0045689E" w:rsidP="0045689E">
      <w:pPr>
        <w:pStyle w:val="a7"/>
      </w:pPr>
    </w:p>
    <w:p w:rsidR="0045689E" w:rsidRDefault="0045689E" w:rsidP="0045689E">
      <w:pPr>
        <w:pStyle w:val="a7"/>
      </w:pPr>
    </w:p>
    <w:p w:rsidR="0045689E" w:rsidRPr="00C33F01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513" w:name="_Toc501247914"/>
      <w:r w:rsidRPr="00C33F01">
        <w:rPr>
          <w:rFonts w:hint="eastAsia"/>
          <w:i w:val="0"/>
        </w:rPr>
        <w:t>用例间的依赖关系</w:t>
      </w:r>
      <w:bookmarkEnd w:id="513"/>
    </w:p>
    <w:p w:rsidR="0045689E" w:rsidRDefault="0045689E" w:rsidP="0045689E">
      <w:pPr>
        <w:pStyle w:val="3"/>
        <w:numPr>
          <w:ilvl w:val="2"/>
          <w:numId w:val="5"/>
        </w:numPr>
      </w:pPr>
      <w:bookmarkStart w:id="514" w:name="_Toc501247915"/>
      <w:r>
        <w:rPr>
          <w:rFonts w:hint="eastAsia"/>
        </w:rPr>
        <w:t>所依赖的用例</w:t>
      </w:r>
      <w:bookmarkEnd w:id="5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45689E" w:rsidTr="002830FF">
        <w:tc>
          <w:tcPr>
            <w:tcW w:w="1368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45689E" w:rsidTr="002830FF">
        <w:tc>
          <w:tcPr>
            <w:tcW w:w="1368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45689E" w:rsidTr="002830FF">
        <w:trPr>
          <w:trHeight w:val="268"/>
        </w:trPr>
        <w:tc>
          <w:tcPr>
            <w:tcW w:w="1368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r>
        <w:rPr>
          <w:rFonts w:hint="eastAsia"/>
        </w:rPr>
        <w:t>依赖关系的性质</w:t>
      </w:r>
    </w:p>
    <w:p w:rsidR="0045689E" w:rsidRPr="00D9289B" w:rsidRDefault="0045689E" w:rsidP="0045689E"/>
    <w:p w:rsidR="002830FF" w:rsidRDefault="002830FF" w:rsidP="002830FF">
      <w:pPr>
        <w:pStyle w:val="a"/>
      </w:pPr>
      <w:bookmarkStart w:id="515" w:name="_Toc50124791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删除课程链接测试</w:t>
      </w:r>
      <w:bookmarkEnd w:id="515"/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16" w:name="_Toc501247917"/>
      <w:r>
        <w:rPr>
          <w:rFonts w:hint="eastAsia"/>
        </w:rPr>
        <w:t>测试项名称</w:t>
      </w:r>
      <w:bookmarkEnd w:id="5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830FF" w:rsidTr="002830FF">
        <w:tc>
          <w:tcPr>
            <w:tcW w:w="198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830FF" w:rsidTr="002830FF">
        <w:tc>
          <w:tcPr>
            <w:tcW w:w="198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删除课程链接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17" w:name="_Toc501247918"/>
      <w:r>
        <w:rPr>
          <w:rFonts w:hint="eastAsia"/>
        </w:rPr>
        <w:t>引用文档</w:t>
      </w:r>
      <w:bookmarkEnd w:id="5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830FF" w:rsidTr="002830FF"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830FF" w:rsidTr="002830FF">
        <w:trPr>
          <w:trHeight w:val="371"/>
        </w:trPr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20</w:t>
            </w: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18" w:name="_Toc501247919"/>
      <w:r w:rsidRPr="00C33F01">
        <w:rPr>
          <w:rFonts w:hint="eastAsia"/>
          <w:i w:val="0"/>
        </w:rPr>
        <w:t>输入说明</w:t>
      </w:r>
      <w:bookmarkEnd w:id="518"/>
    </w:p>
    <w:p w:rsidR="002830FF" w:rsidRPr="003F1E27" w:rsidRDefault="002830FF" w:rsidP="002830FF">
      <w:pPr>
        <w:pStyle w:val="3"/>
        <w:numPr>
          <w:ilvl w:val="2"/>
          <w:numId w:val="5"/>
        </w:numPr>
      </w:pPr>
      <w:bookmarkStart w:id="519" w:name="_Toc50124792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51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任意的历史课程链接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24-1-2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</w:t>
            </w:r>
            <w:r>
              <w:rPr>
                <w:rFonts w:hint="eastAsia"/>
              </w:rPr>
              <w:lastRenderedPageBreak/>
              <w:t>消按钮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24-1</w:t>
            </w:r>
            <w:r>
              <w:t>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2830FF" w:rsidRPr="00655D7E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20" w:name="_Toc501247921"/>
      <w:r w:rsidRPr="00C33F01">
        <w:rPr>
          <w:rFonts w:hint="eastAsia"/>
          <w:i w:val="0"/>
        </w:rPr>
        <w:t>输出说明</w:t>
      </w:r>
      <w:bookmarkEnd w:id="520"/>
    </w:p>
    <w:p w:rsidR="002830FF" w:rsidRPr="00655D7E" w:rsidRDefault="002830FF" w:rsidP="002830FF">
      <w:pPr>
        <w:pStyle w:val="3"/>
        <w:numPr>
          <w:ilvl w:val="2"/>
          <w:numId w:val="5"/>
        </w:numPr>
      </w:pPr>
      <w:bookmarkStart w:id="521" w:name="_Toc50124792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2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24-1</w:t>
            </w:r>
            <w:r>
              <w:t>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24-1</w:t>
            </w:r>
            <w:r>
              <w:t>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2830FF" w:rsidRPr="00655D7E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22" w:name="_Toc501247923"/>
      <w:r w:rsidRPr="00C33F01">
        <w:rPr>
          <w:rFonts w:hint="eastAsia"/>
          <w:i w:val="0"/>
        </w:rPr>
        <w:t>环境要求</w:t>
      </w:r>
      <w:bookmarkEnd w:id="522"/>
    </w:p>
    <w:p w:rsidR="002830FF" w:rsidRDefault="002830FF" w:rsidP="002830FF">
      <w:pPr>
        <w:pStyle w:val="3"/>
        <w:numPr>
          <w:ilvl w:val="2"/>
          <w:numId w:val="5"/>
        </w:numPr>
      </w:pPr>
      <w:bookmarkStart w:id="523" w:name="_Toc501247924"/>
      <w:r>
        <w:rPr>
          <w:rFonts w:hint="eastAsia"/>
        </w:rPr>
        <w:t>硬件</w:t>
      </w:r>
      <w:bookmarkEnd w:id="523"/>
    </w:p>
    <w:p w:rsidR="002830FF" w:rsidRDefault="002830FF" w:rsidP="002830FF">
      <w:pPr>
        <w:pStyle w:val="a7"/>
      </w:pPr>
      <w:r>
        <w:rPr>
          <w:rFonts w:hint="eastAsia"/>
        </w:rPr>
        <w:t>可以正常上网的一台电脑</w:t>
      </w:r>
    </w:p>
    <w:p w:rsidR="002830FF" w:rsidRDefault="002830FF" w:rsidP="002830FF">
      <w:pPr>
        <w:pStyle w:val="3"/>
        <w:numPr>
          <w:ilvl w:val="2"/>
          <w:numId w:val="5"/>
        </w:numPr>
      </w:pPr>
      <w:bookmarkStart w:id="524" w:name="_Toc501247925"/>
      <w:r>
        <w:rPr>
          <w:rFonts w:hint="eastAsia"/>
        </w:rPr>
        <w:lastRenderedPageBreak/>
        <w:t>软件</w:t>
      </w:r>
      <w:bookmarkEnd w:id="524"/>
    </w:p>
    <w:p w:rsidR="002830FF" w:rsidRDefault="002830FF" w:rsidP="002830FF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830FF" w:rsidRDefault="002830FF" w:rsidP="002830FF">
      <w:r>
        <w:rPr>
          <w:rFonts w:hint="eastAsia"/>
        </w:rPr>
        <w:t>其它可以上网浏览的浏览器也可以</w:t>
      </w:r>
    </w:p>
    <w:p w:rsidR="002830FF" w:rsidRPr="006E54B4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25" w:name="_Toc501247926"/>
      <w:r>
        <w:rPr>
          <w:rFonts w:hint="eastAsia"/>
        </w:rPr>
        <w:t>其它</w:t>
      </w:r>
      <w:bookmarkEnd w:id="525"/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26" w:name="_Toc501247927"/>
      <w:r w:rsidRPr="00C33F01">
        <w:rPr>
          <w:rFonts w:hint="eastAsia"/>
          <w:i w:val="0"/>
        </w:rPr>
        <w:t>特殊的规程要求</w:t>
      </w:r>
      <w:bookmarkEnd w:id="526"/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27" w:name="_Toc501247928"/>
      <w:r w:rsidRPr="00C33F01">
        <w:rPr>
          <w:rFonts w:hint="eastAsia"/>
          <w:i w:val="0"/>
        </w:rPr>
        <w:t>用例间的依赖关系</w:t>
      </w:r>
      <w:bookmarkEnd w:id="527"/>
    </w:p>
    <w:p w:rsidR="002830FF" w:rsidRDefault="002830FF" w:rsidP="002830FF">
      <w:pPr>
        <w:pStyle w:val="3"/>
        <w:numPr>
          <w:ilvl w:val="2"/>
          <w:numId w:val="5"/>
        </w:numPr>
      </w:pPr>
      <w:bookmarkStart w:id="528" w:name="_Toc501247929"/>
      <w:r>
        <w:rPr>
          <w:rFonts w:hint="eastAsia"/>
        </w:rPr>
        <w:t>所依赖的用例</w:t>
      </w:r>
      <w:bookmarkEnd w:id="5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2830FF" w:rsidTr="002830FF">
        <w:trPr>
          <w:trHeight w:val="268"/>
        </w:trPr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r>
        <w:rPr>
          <w:rFonts w:hint="eastAsia"/>
        </w:rPr>
        <w:t>依赖关系的性质</w:t>
      </w:r>
    </w:p>
    <w:p w:rsidR="002830FF" w:rsidRDefault="002830FF" w:rsidP="002830FF">
      <w:pPr>
        <w:rPr>
          <w:rFonts w:hint="eastAsia"/>
        </w:rPr>
      </w:pPr>
    </w:p>
    <w:p w:rsidR="002830FF" w:rsidRDefault="00A74E31" w:rsidP="002830FF">
      <w:pPr>
        <w:pStyle w:val="a"/>
      </w:pPr>
      <w:bookmarkStart w:id="529" w:name="_Toc50124793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测试</w:t>
      </w:r>
      <w:bookmarkEnd w:id="529"/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30" w:name="_Toc501247931"/>
      <w:r>
        <w:rPr>
          <w:rFonts w:hint="eastAsia"/>
        </w:rPr>
        <w:t>测试项名称</w:t>
      </w:r>
      <w:bookmarkEnd w:id="5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830FF" w:rsidTr="002830FF">
        <w:tc>
          <w:tcPr>
            <w:tcW w:w="198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830FF" w:rsidTr="002830FF">
        <w:tc>
          <w:tcPr>
            <w:tcW w:w="198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 w:rsidR="002830FF">
              <w:rPr>
                <w:rFonts w:hint="eastAsia"/>
              </w:rPr>
              <w:t>-</w:t>
            </w:r>
            <w:r w:rsidR="002830FF"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 w:rsidR="002830FF">
              <w:rPr>
                <w:rFonts w:hint="eastAsia"/>
              </w:rPr>
              <w:t>-</w:t>
            </w:r>
            <w:r w:rsidR="002830FF"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-2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 w:rsidR="002830FF">
              <w:rPr>
                <w:rFonts w:hint="eastAsia"/>
              </w:rPr>
              <w:t>-</w:t>
            </w:r>
            <w:r w:rsidR="002830FF"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-3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 w:rsidR="002830FF">
              <w:rPr>
                <w:rFonts w:hint="eastAsia"/>
              </w:rPr>
              <w:t>-</w:t>
            </w:r>
            <w:r w:rsidR="00F13942">
              <w:rPr>
                <w:rFonts w:hint="eastAsia"/>
              </w:rPr>
              <w:t>置顶</w:t>
            </w:r>
            <w:r w:rsidR="002830FF"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-4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31" w:name="_Toc501247932"/>
      <w:r>
        <w:rPr>
          <w:rFonts w:hint="eastAsia"/>
        </w:rPr>
        <w:lastRenderedPageBreak/>
        <w:t>引用文档</w:t>
      </w:r>
      <w:bookmarkEnd w:id="5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830FF" w:rsidTr="002830FF"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830FF" w:rsidTr="002830FF">
        <w:trPr>
          <w:trHeight w:val="371"/>
        </w:trPr>
        <w:tc>
          <w:tcPr>
            <w:tcW w:w="18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PRD-2017-G04-</w:t>
            </w:r>
            <w:r w:rsidR="00A74E31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t>UC-</w:t>
            </w:r>
            <w:r w:rsidR="00A74E31">
              <w:rPr>
                <w:rFonts w:hint="eastAsia"/>
              </w:rPr>
              <w:t>23</w:t>
            </w: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32" w:name="_Toc501247933"/>
      <w:r w:rsidRPr="00C33F01">
        <w:rPr>
          <w:rFonts w:hint="eastAsia"/>
          <w:i w:val="0"/>
        </w:rPr>
        <w:t>输入说明</w:t>
      </w:r>
      <w:bookmarkEnd w:id="532"/>
    </w:p>
    <w:p w:rsidR="002830FF" w:rsidRPr="009D370B" w:rsidRDefault="00A74E31" w:rsidP="002830FF">
      <w:pPr>
        <w:pStyle w:val="3"/>
        <w:numPr>
          <w:ilvl w:val="2"/>
          <w:numId w:val="5"/>
        </w:numPr>
      </w:pPr>
      <w:bookmarkStart w:id="533" w:name="_Toc50124793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文字测试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3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鼠标点击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鼠标点击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鼠标点击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-1-4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</w:t>
            </w:r>
            <w:r>
              <w:t>:””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标题没有任何输入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2830FF" w:rsidRDefault="002830FF" w:rsidP="002830FF">
      <w:pPr>
        <w:pStyle w:val="a7"/>
      </w:pPr>
    </w:p>
    <w:p w:rsidR="002830FF" w:rsidRDefault="00A74E31" w:rsidP="002830FF">
      <w:pPr>
        <w:pStyle w:val="3"/>
        <w:numPr>
          <w:ilvl w:val="2"/>
          <w:numId w:val="5"/>
        </w:numPr>
      </w:pPr>
      <w:bookmarkStart w:id="534" w:name="_Toc50124793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资源测试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3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资源大小</w:t>
            </w:r>
            <w:r>
              <w:rPr>
                <w:rFonts w:hint="eastAsia"/>
              </w:rPr>
              <w:lastRenderedPageBreak/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lastRenderedPageBreak/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2830FF" w:rsidRDefault="002830FF" w:rsidP="002830FF">
            <w:pPr>
              <w:pStyle w:val="a7"/>
            </w:pPr>
            <w:r>
              <w:lastRenderedPageBreak/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文件大小大于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-2-3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GB</w:t>
            </w:r>
          </w:p>
        </w:tc>
        <w:tc>
          <w:tcPr>
            <w:tcW w:w="3012" w:type="dxa"/>
          </w:tcPr>
          <w:p w:rsidR="002830FF" w:rsidRPr="006D6DB4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2830FF" w:rsidRDefault="00A74E31" w:rsidP="002830FF">
      <w:pPr>
        <w:pStyle w:val="3"/>
        <w:numPr>
          <w:ilvl w:val="2"/>
          <w:numId w:val="5"/>
        </w:numPr>
      </w:pPr>
      <w:bookmarkStart w:id="535" w:name="_Toc50124793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速度测试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3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人数</w:t>
            </w:r>
            <w:proofErr w:type="gramEnd"/>
            <w:r w:rsidR="002830FF"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发送</w:t>
            </w:r>
            <w:r w:rsidR="00A74E31">
              <w:rPr>
                <w:rFonts w:hint="eastAsia"/>
              </w:rPr>
              <w:t>发帖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>
              <w:rPr>
                <w:rFonts w:hint="eastAsia"/>
              </w:rPr>
              <w:t>发贴人数</w:t>
            </w:r>
            <w:proofErr w:type="gramEnd"/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人数</w:t>
            </w:r>
            <w:proofErr w:type="gramEnd"/>
            <w:r w:rsidR="002830FF"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发送发贴请求</w:t>
            </w:r>
            <w:proofErr w:type="gramEnd"/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同时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r>
              <w:rPr>
                <w:rFonts w:hint="eastAsia"/>
              </w:rPr>
              <w:t>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</w:p>
        </w:tc>
      </w:tr>
    </w:tbl>
    <w:p w:rsidR="00CA6168" w:rsidRDefault="00CA6168" w:rsidP="00CA6168">
      <w:pPr>
        <w:pStyle w:val="3"/>
        <w:numPr>
          <w:ilvl w:val="2"/>
          <w:numId w:val="20"/>
        </w:numPr>
        <w:rPr>
          <w:rFonts w:hint="eastAsia"/>
        </w:rPr>
      </w:pPr>
      <w:bookmarkStart w:id="536" w:name="_Toc50124793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置顶</w:t>
      </w:r>
      <w:r>
        <w:rPr>
          <w:rFonts w:hint="eastAsia"/>
        </w:rPr>
        <w:t>-</w:t>
      </w:r>
      <w:r>
        <w:rPr>
          <w:rFonts w:hint="eastAsia"/>
        </w:rPr>
        <w:t>输入</w:t>
      </w:r>
      <w:r>
        <w:rPr>
          <w:rFonts w:hint="eastAsia"/>
        </w:rPr>
        <w:t>测试</w:t>
      </w:r>
      <w:bookmarkEnd w:id="53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A6168" w:rsidTr="00E9325C">
        <w:tc>
          <w:tcPr>
            <w:tcW w:w="1008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A6168" w:rsidTr="00E9325C">
        <w:tc>
          <w:tcPr>
            <w:tcW w:w="1008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TC</w:t>
            </w:r>
            <w:r w:rsidR="00F13942">
              <w:t>-</w:t>
            </w:r>
            <w:r w:rsidR="00F13942">
              <w:rPr>
                <w:rFonts w:hint="eastAsia"/>
              </w:rPr>
              <w:t>32</w:t>
            </w:r>
            <w:r>
              <w:t>-</w:t>
            </w:r>
            <w:r w:rsidR="00F13942"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鼠标单击同时置顶，单击确定</w:t>
            </w:r>
          </w:p>
        </w:tc>
      </w:tr>
      <w:tr w:rsidR="00CA6168" w:rsidTr="00E9325C">
        <w:trPr>
          <w:trHeight w:val="362"/>
        </w:trPr>
        <w:tc>
          <w:tcPr>
            <w:tcW w:w="1008" w:type="dxa"/>
          </w:tcPr>
          <w:p w:rsidR="00CA6168" w:rsidRDefault="00F13942" w:rsidP="00E9325C">
            <w:pPr>
              <w:pStyle w:val="a7"/>
            </w:pPr>
            <w:r>
              <w:t>TC-</w:t>
            </w:r>
            <w:r>
              <w:rPr>
                <w:rFonts w:hint="eastAsia"/>
              </w:rPr>
              <w:t>32</w:t>
            </w:r>
            <w:r>
              <w:t>-</w:t>
            </w:r>
            <w:r>
              <w:rPr>
                <w:rFonts w:hint="eastAsia"/>
              </w:rPr>
              <w:t>4</w:t>
            </w:r>
            <w:r w:rsidR="00CA6168">
              <w:t>-2</w:t>
            </w:r>
          </w:p>
        </w:tc>
        <w:tc>
          <w:tcPr>
            <w:tcW w:w="90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鼠标</w:t>
            </w:r>
            <w:r>
              <w:rPr>
                <w:rFonts w:hint="eastAsia"/>
              </w:rPr>
              <w:t>单击同时置顶，单击确定</w:t>
            </w:r>
          </w:p>
        </w:tc>
      </w:tr>
    </w:tbl>
    <w:p w:rsidR="00CA6168" w:rsidRPr="00CA6168" w:rsidRDefault="00CA6168" w:rsidP="00CA6168"/>
    <w:p w:rsidR="002830FF" w:rsidRPr="00CA6168" w:rsidRDefault="002830FF" w:rsidP="002830FF"/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37" w:name="_Toc501247938"/>
      <w:r w:rsidRPr="00C33F01">
        <w:rPr>
          <w:rFonts w:hint="eastAsia"/>
          <w:i w:val="0"/>
        </w:rPr>
        <w:lastRenderedPageBreak/>
        <w:t>输出说明</w:t>
      </w:r>
      <w:bookmarkEnd w:id="537"/>
    </w:p>
    <w:p w:rsidR="002830FF" w:rsidRPr="00A22270" w:rsidRDefault="00A74E31" w:rsidP="002830FF">
      <w:pPr>
        <w:pStyle w:val="3"/>
        <w:numPr>
          <w:ilvl w:val="2"/>
          <w:numId w:val="5"/>
        </w:numPr>
      </w:pPr>
      <w:bookmarkStart w:id="538" w:name="_Toc50124793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文字测试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3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-1-4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标题内容不为空“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</w:tbl>
    <w:p w:rsidR="002830FF" w:rsidRDefault="002830FF" w:rsidP="002830FF">
      <w:pPr>
        <w:pStyle w:val="a7"/>
      </w:pPr>
    </w:p>
    <w:p w:rsidR="002830FF" w:rsidRDefault="00A74E31" w:rsidP="002830FF">
      <w:pPr>
        <w:pStyle w:val="3"/>
        <w:numPr>
          <w:ilvl w:val="2"/>
          <w:numId w:val="20"/>
        </w:numPr>
      </w:pPr>
      <w:bookmarkStart w:id="539" w:name="_Toc50124794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资源测试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3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资源大小超出限制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-2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lastRenderedPageBreak/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lastRenderedPageBreak/>
              <w:t>N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lastRenderedPageBreak/>
              <w:t>9.avi</w:t>
            </w:r>
          </w:p>
          <w:p w:rsidR="002830FF" w:rsidRDefault="002830FF" w:rsidP="002830FF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3012" w:type="dxa"/>
          </w:tcPr>
          <w:p w:rsidR="002830FF" w:rsidRPr="006D6DB4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内容</w:t>
            </w:r>
            <w:proofErr w:type="gramEnd"/>
            <w:r w:rsidR="002830FF">
              <w:rPr>
                <w:rFonts w:hint="eastAsia"/>
              </w:rPr>
              <w:t>上方显示附</w:t>
            </w:r>
            <w:r w:rsidR="002830FF">
              <w:rPr>
                <w:rFonts w:hint="eastAsia"/>
              </w:rPr>
              <w:lastRenderedPageBreak/>
              <w:t>件名字、大小</w:t>
            </w:r>
          </w:p>
        </w:tc>
      </w:tr>
    </w:tbl>
    <w:p w:rsidR="002830FF" w:rsidRDefault="002830FF" w:rsidP="002830FF">
      <w:pPr>
        <w:pStyle w:val="a7"/>
      </w:pPr>
    </w:p>
    <w:p w:rsidR="002830FF" w:rsidRDefault="00A74E31" w:rsidP="002830FF">
      <w:pPr>
        <w:pStyle w:val="3"/>
        <w:numPr>
          <w:ilvl w:val="2"/>
          <w:numId w:val="20"/>
        </w:numPr>
      </w:pPr>
      <w:bookmarkStart w:id="540" w:name="_Toc50124794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速度测试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4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人数</w:t>
            </w:r>
            <w:proofErr w:type="gramEnd"/>
            <w:r w:rsidR="002830FF"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  <w:r>
              <w:rPr>
                <w:rFonts w:hint="eastAsia"/>
              </w:rPr>
              <w:t>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人数</w:t>
            </w:r>
            <w:proofErr w:type="gramEnd"/>
            <w:r w:rsidR="002830FF"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  <w:r>
              <w:rPr>
                <w:rFonts w:hint="eastAsia"/>
              </w:rPr>
              <w:t>成功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在个人中心新添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r>
              <w:rPr>
                <w:rFonts w:hint="eastAsia"/>
              </w:rPr>
              <w:t>记录</w:t>
            </w:r>
            <w:proofErr w:type="gramEnd"/>
          </w:p>
        </w:tc>
      </w:tr>
    </w:tbl>
    <w:p w:rsidR="002830FF" w:rsidRDefault="002830FF" w:rsidP="002830FF">
      <w:pPr>
        <w:pStyle w:val="a7"/>
        <w:rPr>
          <w:rFonts w:hint="eastAsia"/>
        </w:rPr>
      </w:pPr>
    </w:p>
    <w:p w:rsidR="002857FB" w:rsidRDefault="00CA6168" w:rsidP="00CA6168">
      <w:pPr>
        <w:pStyle w:val="3"/>
        <w:numPr>
          <w:ilvl w:val="2"/>
          <w:numId w:val="20"/>
        </w:numPr>
        <w:rPr>
          <w:rFonts w:hint="eastAsia"/>
        </w:rPr>
      </w:pPr>
      <w:bookmarkStart w:id="541" w:name="_Toc50124794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置顶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4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A6168" w:rsidTr="00E9325C">
        <w:tc>
          <w:tcPr>
            <w:tcW w:w="1008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方式</w:t>
            </w:r>
          </w:p>
        </w:tc>
      </w:tr>
      <w:tr w:rsidR="00CA6168" w:rsidTr="00E9325C">
        <w:tc>
          <w:tcPr>
            <w:tcW w:w="1008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TC</w:t>
            </w:r>
            <w:r w:rsidR="00F13942">
              <w:t>-</w:t>
            </w:r>
            <w:r w:rsidR="00F13942">
              <w:rPr>
                <w:rFonts w:hint="eastAsia"/>
              </w:rPr>
              <w:t>32</w:t>
            </w:r>
            <w:r>
              <w:t>-</w:t>
            </w:r>
            <w:r w:rsidR="00F13942"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屏幕更新，更新发送请求</w:t>
            </w:r>
          </w:p>
        </w:tc>
      </w:tr>
      <w:tr w:rsidR="00CA6168" w:rsidTr="00E9325C">
        <w:trPr>
          <w:trHeight w:val="362"/>
        </w:trPr>
        <w:tc>
          <w:tcPr>
            <w:tcW w:w="1008" w:type="dxa"/>
          </w:tcPr>
          <w:p w:rsidR="00CA6168" w:rsidRDefault="00F13942" w:rsidP="00E9325C">
            <w:pPr>
              <w:pStyle w:val="a7"/>
            </w:pPr>
            <w:r>
              <w:t>TC-</w:t>
            </w:r>
            <w:r>
              <w:rPr>
                <w:rFonts w:hint="eastAsia"/>
              </w:rPr>
              <w:t>32</w:t>
            </w:r>
            <w:r>
              <w:t>-</w:t>
            </w:r>
            <w:r>
              <w:rPr>
                <w:rFonts w:hint="eastAsia"/>
              </w:rPr>
              <w:t>4</w:t>
            </w:r>
            <w:r w:rsidR="00CA6168">
              <w:t>-2</w:t>
            </w:r>
          </w:p>
        </w:tc>
        <w:tc>
          <w:tcPr>
            <w:tcW w:w="90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A6168" w:rsidRDefault="00CA6168" w:rsidP="00E9325C">
            <w:pPr>
              <w:pStyle w:val="a7"/>
            </w:pPr>
            <w:r>
              <w:rPr>
                <w:rFonts w:hint="eastAsia"/>
              </w:rPr>
              <w:t>屏幕更新，更新发送请求</w:t>
            </w:r>
          </w:p>
        </w:tc>
      </w:tr>
    </w:tbl>
    <w:p w:rsidR="00CA6168" w:rsidRPr="00CA6168" w:rsidRDefault="00CA6168" w:rsidP="00CA6168"/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42" w:name="_Toc501247943"/>
      <w:r w:rsidRPr="00C33F01">
        <w:rPr>
          <w:rFonts w:hint="eastAsia"/>
          <w:i w:val="0"/>
        </w:rPr>
        <w:lastRenderedPageBreak/>
        <w:t>环境要求</w:t>
      </w:r>
      <w:bookmarkEnd w:id="542"/>
    </w:p>
    <w:p w:rsidR="002830FF" w:rsidRDefault="002830FF" w:rsidP="002830FF">
      <w:pPr>
        <w:pStyle w:val="3"/>
        <w:numPr>
          <w:ilvl w:val="2"/>
          <w:numId w:val="5"/>
        </w:numPr>
      </w:pPr>
      <w:bookmarkStart w:id="543" w:name="_Toc501247944"/>
      <w:r>
        <w:rPr>
          <w:rFonts w:hint="eastAsia"/>
        </w:rPr>
        <w:t>硬件</w:t>
      </w:r>
      <w:bookmarkEnd w:id="543"/>
    </w:p>
    <w:p w:rsidR="002830FF" w:rsidRDefault="002830FF" w:rsidP="002830FF">
      <w:pPr>
        <w:pStyle w:val="a7"/>
      </w:pPr>
      <w:r>
        <w:rPr>
          <w:rFonts w:hint="eastAsia"/>
        </w:rPr>
        <w:t>可以正常上网的一台电脑</w:t>
      </w:r>
    </w:p>
    <w:p w:rsidR="002830FF" w:rsidRDefault="002830FF" w:rsidP="002830FF">
      <w:pPr>
        <w:pStyle w:val="3"/>
        <w:numPr>
          <w:ilvl w:val="2"/>
          <w:numId w:val="5"/>
        </w:numPr>
      </w:pPr>
      <w:bookmarkStart w:id="544" w:name="_Toc501247945"/>
      <w:r>
        <w:rPr>
          <w:rFonts w:hint="eastAsia"/>
        </w:rPr>
        <w:t>软件</w:t>
      </w:r>
      <w:bookmarkEnd w:id="544"/>
    </w:p>
    <w:p w:rsidR="002830FF" w:rsidRDefault="002830FF" w:rsidP="002830FF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</w:t>
      </w:r>
      <w:r w:rsidR="00A74E31">
        <w:rPr>
          <w:rFonts w:hint="eastAsia"/>
        </w:rPr>
        <w:t>32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830FF" w:rsidRPr="00811449" w:rsidRDefault="002830FF" w:rsidP="002830FF">
      <w:pPr>
        <w:pStyle w:val="a7"/>
      </w:pPr>
      <w:r>
        <w:rPr>
          <w:rFonts w:hint="eastAsia"/>
        </w:rPr>
        <w:t>其它可以上网浏览的浏览器也可以</w:t>
      </w:r>
    </w:p>
    <w:p w:rsidR="002830FF" w:rsidRPr="00D20BAC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45" w:name="_Toc501247946"/>
      <w:r>
        <w:rPr>
          <w:rFonts w:hint="eastAsia"/>
        </w:rPr>
        <w:t>软件</w:t>
      </w:r>
      <w:bookmarkEnd w:id="545"/>
    </w:p>
    <w:p w:rsidR="002830FF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46" w:name="_Toc501247947"/>
      <w:r>
        <w:rPr>
          <w:rFonts w:hint="eastAsia"/>
        </w:rPr>
        <w:t>其它</w:t>
      </w:r>
      <w:bookmarkEnd w:id="546"/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47" w:name="_Toc501247948"/>
      <w:r w:rsidRPr="00C33F01">
        <w:rPr>
          <w:rFonts w:hint="eastAsia"/>
          <w:i w:val="0"/>
        </w:rPr>
        <w:t>特殊的规程要求</w:t>
      </w:r>
      <w:bookmarkEnd w:id="547"/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48" w:name="_Toc501247949"/>
      <w:r w:rsidRPr="00C33F01">
        <w:rPr>
          <w:rFonts w:hint="eastAsia"/>
          <w:i w:val="0"/>
        </w:rPr>
        <w:t>用例间的依赖关系</w:t>
      </w:r>
      <w:bookmarkEnd w:id="548"/>
    </w:p>
    <w:p w:rsidR="002830FF" w:rsidRDefault="002830FF" w:rsidP="002830FF">
      <w:pPr>
        <w:pStyle w:val="3"/>
        <w:numPr>
          <w:ilvl w:val="2"/>
          <w:numId w:val="5"/>
        </w:numPr>
      </w:pPr>
      <w:bookmarkStart w:id="549" w:name="_Toc501247950"/>
      <w:r>
        <w:rPr>
          <w:rFonts w:hint="eastAsia"/>
        </w:rPr>
        <w:t>所依赖的用例</w:t>
      </w:r>
      <w:bookmarkEnd w:id="549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个人中心</w:t>
            </w:r>
          </w:p>
        </w:tc>
      </w:tr>
      <w:tr w:rsidR="002830FF" w:rsidTr="002830FF">
        <w:trPr>
          <w:trHeight w:val="268"/>
        </w:trPr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r>
        <w:rPr>
          <w:rFonts w:hint="eastAsia"/>
        </w:rPr>
        <w:t>依赖关系的性质</w:t>
      </w:r>
    </w:p>
    <w:p w:rsidR="002830FF" w:rsidRDefault="002830FF" w:rsidP="002830FF"/>
    <w:p w:rsidR="002830FF" w:rsidRDefault="008043D2" w:rsidP="002830FF">
      <w:pPr>
        <w:pStyle w:val="a"/>
      </w:pPr>
      <w:bookmarkStart w:id="550" w:name="_Toc50124795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测试</w:t>
      </w:r>
      <w:bookmarkEnd w:id="550"/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51" w:name="_Toc501247952"/>
      <w:r>
        <w:rPr>
          <w:rFonts w:hint="eastAsia"/>
        </w:rPr>
        <w:t>测试项名称</w:t>
      </w:r>
      <w:bookmarkEnd w:id="5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830FF" w:rsidTr="002830FF">
        <w:tc>
          <w:tcPr>
            <w:tcW w:w="198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测试项名称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830FF" w:rsidTr="002830FF">
        <w:tc>
          <w:tcPr>
            <w:tcW w:w="1980" w:type="dxa"/>
          </w:tcPr>
          <w:p w:rsidR="002830FF" w:rsidRDefault="008043D2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回帖</w:t>
            </w:r>
            <w:r w:rsidR="002830FF">
              <w:rPr>
                <w:rFonts w:hint="eastAsia"/>
              </w:rPr>
              <w:t>-</w:t>
            </w:r>
            <w:r w:rsidR="002830FF"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8043D2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回帖</w:t>
            </w:r>
            <w:r w:rsidR="002830FF">
              <w:t>-</w:t>
            </w:r>
            <w:r w:rsidR="002830FF"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-2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F13942" w:rsidTr="00E9325C">
        <w:trPr>
          <w:trHeight w:val="269"/>
        </w:trPr>
        <w:tc>
          <w:tcPr>
            <w:tcW w:w="198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置顶测试</w:t>
            </w:r>
          </w:p>
        </w:tc>
        <w:tc>
          <w:tcPr>
            <w:tcW w:w="144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TC-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-4</w:t>
            </w:r>
          </w:p>
        </w:tc>
        <w:tc>
          <w:tcPr>
            <w:tcW w:w="4992" w:type="dxa"/>
          </w:tcPr>
          <w:p w:rsidR="00F13942" w:rsidRDefault="00F13942" w:rsidP="00E9325C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8043D2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回帖</w:t>
            </w:r>
            <w:r w:rsidR="002830FF">
              <w:t>-</w:t>
            </w:r>
            <w:r w:rsidR="002830FF"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-3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52" w:name="_Toc501247953"/>
      <w:r>
        <w:rPr>
          <w:rFonts w:hint="eastAsia"/>
        </w:rPr>
        <w:t>引用文档</w:t>
      </w:r>
      <w:bookmarkEnd w:id="5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830FF" w:rsidTr="002830FF"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830FF" w:rsidTr="002830FF">
        <w:trPr>
          <w:trHeight w:val="371"/>
        </w:trPr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PRD-201</w:t>
            </w:r>
            <w:r w:rsidR="00F13942">
              <w:rPr>
                <w:rFonts w:hint="eastAsia"/>
              </w:rPr>
              <w:t>7</w:t>
            </w:r>
            <w:r>
              <w:rPr>
                <w:rFonts w:hint="eastAsia"/>
              </w:rPr>
              <w:t>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2830FF" w:rsidRDefault="00F13942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23</w:t>
            </w:r>
          </w:p>
        </w:tc>
      </w:tr>
    </w:tbl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53" w:name="_Toc501247954"/>
      <w:r w:rsidRPr="00C33F01">
        <w:rPr>
          <w:rFonts w:hint="eastAsia"/>
          <w:i w:val="0"/>
        </w:rPr>
        <w:t>输入说明</w:t>
      </w:r>
      <w:bookmarkEnd w:id="553"/>
    </w:p>
    <w:p w:rsidR="002830FF" w:rsidRPr="009D370B" w:rsidRDefault="008043D2" w:rsidP="002830FF">
      <w:pPr>
        <w:pStyle w:val="3"/>
        <w:numPr>
          <w:ilvl w:val="2"/>
          <w:numId w:val="5"/>
        </w:numPr>
      </w:pPr>
      <w:bookmarkStart w:id="554" w:name="_Toc50124795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文字测试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5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 w:rsidR="00F13942">
              <w:t>33</w:t>
            </w:r>
            <w:r>
              <w:t>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2830FF" w:rsidRDefault="002830FF" w:rsidP="002830FF">
      <w:pPr>
        <w:pStyle w:val="a7"/>
      </w:pPr>
    </w:p>
    <w:p w:rsidR="002830FF" w:rsidRDefault="008043D2" w:rsidP="002830FF">
      <w:pPr>
        <w:pStyle w:val="3"/>
        <w:numPr>
          <w:ilvl w:val="2"/>
          <w:numId w:val="5"/>
        </w:numPr>
      </w:pPr>
      <w:bookmarkStart w:id="555" w:name="_Toc50124795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资源测试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5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2830FF" w:rsidRDefault="002830FF" w:rsidP="002830FF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-2-3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N</w:t>
            </w:r>
            <w:r>
              <w:rPr>
                <w:rFonts w:hint="eastAsia"/>
              </w:rPr>
              <w:t>1</w:t>
            </w:r>
            <w:r w:rsidR="00F13942">
              <w:rPr>
                <w:rFonts w:hint="eastAsia"/>
              </w:rPr>
              <w:t>33</w:t>
            </w:r>
            <w:r>
              <w:rPr>
                <w:rFonts w:hint="eastAsia"/>
              </w:rPr>
              <w:t>9.avi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2830FF" w:rsidRPr="006D6DB4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2830FF" w:rsidRDefault="008043D2" w:rsidP="002830FF">
      <w:pPr>
        <w:pStyle w:val="3"/>
        <w:numPr>
          <w:ilvl w:val="2"/>
          <w:numId w:val="5"/>
        </w:numPr>
      </w:pPr>
      <w:bookmarkStart w:id="556" w:name="_Toc50124795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速度测试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5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回帖人数过多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发送回帖请求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>
              <w:rPr>
                <w:rFonts w:hint="eastAsia"/>
              </w:rPr>
              <w:t>发贴人数</w:t>
            </w:r>
            <w:proofErr w:type="gramEnd"/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回帖人数正常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发送回贴请求</w:t>
            </w:r>
            <w:proofErr w:type="gramEnd"/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同时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r>
              <w:rPr>
                <w:rFonts w:hint="eastAsia"/>
              </w:rPr>
              <w:t>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</w:tbl>
    <w:p w:rsidR="002830FF" w:rsidRDefault="002830FF" w:rsidP="002830FF">
      <w:pPr>
        <w:rPr>
          <w:rFonts w:hint="eastAsia"/>
        </w:rPr>
      </w:pPr>
    </w:p>
    <w:p w:rsidR="008043D2" w:rsidRDefault="00F13942" w:rsidP="008043D2">
      <w:pPr>
        <w:pStyle w:val="3"/>
        <w:numPr>
          <w:ilvl w:val="2"/>
          <w:numId w:val="20"/>
        </w:numPr>
        <w:rPr>
          <w:rFonts w:hint="eastAsia"/>
        </w:rPr>
      </w:pPr>
      <w:bookmarkStart w:id="557" w:name="_Toc501247958"/>
      <w:r>
        <w:rPr>
          <w:rFonts w:hint="eastAsia"/>
        </w:rPr>
        <w:t>教</w:t>
      </w:r>
      <w:r w:rsidR="008043D2">
        <w:rPr>
          <w:rFonts w:hint="eastAsia"/>
        </w:rPr>
        <w:t>师</w:t>
      </w:r>
      <w:r w:rsidR="008043D2">
        <w:rPr>
          <w:rFonts w:hint="eastAsia"/>
        </w:rPr>
        <w:t>-</w:t>
      </w:r>
      <w:r>
        <w:rPr>
          <w:rFonts w:hint="eastAsia"/>
        </w:rPr>
        <w:t>回</w:t>
      </w:r>
      <w:r w:rsidR="008043D2">
        <w:rPr>
          <w:rFonts w:hint="eastAsia"/>
        </w:rPr>
        <w:t>帖</w:t>
      </w:r>
      <w:r w:rsidR="008043D2">
        <w:rPr>
          <w:rFonts w:hint="eastAsia"/>
        </w:rPr>
        <w:t>-</w:t>
      </w:r>
      <w:r w:rsidR="008043D2">
        <w:rPr>
          <w:rFonts w:hint="eastAsia"/>
        </w:rPr>
        <w:t>置顶</w:t>
      </w:r>
      <w:r w:rsidR="008043D2">
        <w:rPr>
          <w:rFonts w:hint="eastAsia"/>
        </w:rPr>
        <w:t>-</w:t>
      </w:r>
      <w:r w:rsidR="008043D2">
        <w:rPr>
          <w:rFonts w:hint="eastAsia"/>
        </w:rPr>
        <w:t>输入测试</w:t>
      </w:r>
      <w:bookmarkEnd w:id="55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043D2" w:rsidTr="00E9325C">
        <w:tc>
          <w:tcPr>
            <w:tcW w:w="1008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043D2" w:rsidTr="00E9325C">
        <w:tc>
          <w:tcPr>
            <w:tcW w:w="1008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TC</w:t>
            </w:r>
            <w:r w:rsidR="00F13942">
              <w:t>-</w:t>
            </w:r>
            <w:r w:rsidR="00F13942">
              <w:rPr>
                <w:rFonts w:hint="eastAsia"/>
              </w:rPr>
              <w:t>33</w:t>
            </w:r>
            <w:r>
              <w:t>-</w:t>
            </w:r>
            <w:r w:rsidR="00F13942"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鼠标单击同时置顶，单击确定</w:t>
            </w:r>
          </w:p>
        </w:tc>
      </w:tr>
      <w:tr w:rsidR="008043D2" w:rsidTr="00E9325C">
        <w:trPr>
          <w:trHeight w:val="362"/>
        </w:trPr>
        <w:tc>
          <w:tcPr>
            <w:tcW w:w="1008" w:type="dxa"/>
          </w:tcPr>
          <w:p w:rsidR="008043D2" w:rsidRDefault="008043D2" w:rsidP="00E9325C">
            <w:pPr>
              <w:pStyle w:val="a7"/>
            </w:pPr>
            <w:r>
              <w:t>TC-</w:t>
            </w:r>
            <w:r w:rsidR="00F13942">
              <w:rPr>
                <w:rFonts w:hint="eastAsia"/>
              </w:rPr>
              <w:t>33-4</w:t>
            </w:r>
            <w:r>
              <w:t>-2</w:t>
            </w:r>
          </w:p>
        </w:tc>
        <w:tc>
          <w:tcPr>
            <w:tcW w:w="90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不勾选同时置</w:t>
            </w:r>
            <w:r>
              <w:rPr>
                <w:rFonts w:hint="eastAsia"/>
              </w:rPr>
              <w:lastRenderedPageBreak/>
              <w:t>顶复选框</w:t>
            </w:r>
          </w:p>
        </w:tc>
        <w:tc>
          <w:tcPr>
            <w:tcW w:w="126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043D2" w:rsidRDefault="008043D2" w:rsidP="00E9325C">
            <w:pPr>
              <w:pStyle w:val="a7"/>
            </w:pPr>
            <w:r>
              <w:rPr>
                <w:rFonts w:hint="eastAsia"/>
              </w:rPr>
              <w:t>鼠标单击同时置顶，单击确定</w:t>
            </w:r>
          </w:p>
        </w:tc>
      </w:tr>
    </w:tbl>
    <w:p w:rsidR="008043D2" w:rsidRPr="00CA6168" w:rsidRDefault="008043D2" w:rsidP="008043D2"/>
    <w:p w:rsidR="008043D2" w:rsidRPr="00CA6168" w:rsidRDefault="008043D2" w:rsidP="008043D2"/>
    <w:p w:rsidR="008043D2" w:rsidRPr="008043D2" w:rsidRDefault="008043D2" w:rsidP="002830FF"/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58" w:name="_Toc501247959"/>
      <w:r w:rsidRPr="00C33F01">
        <w:rPr>
          <w:rFonts w:hint="eastAsia"/>
          <w:i w:val="0"/>
        </w:rPr>
        <w:t>输出说明</w:t>
      </w:r>
      <w:bookmarkEnd w:id="558"/>
    </w:p>
    <w:p w:rsidR="002830FF" w:rsidRPr="00A22270" w:rsidRDefault="008043D2" w:rsidP="002830FF">
      <w:pPr>
        <w:pStyle w:val="3"/>
        <w:numPr>
          <w:ilvl w:val="2"/>
          <w:numId w:val="5"/>
        </w:numPr>
      </w:pPr>
      <w:bookmarkStart w:id="559" w:name="_Toc50124796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文字测试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5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</w:tbl>
    <w:p w:rsidR="002830FF" w:rsidRDefault="002830FF" w:rsidP="002830FF">
      <w:pPr>
        <w:pStyle w:val="a7"/>
      </w:pPr>
    </w:p>
    <w:p w:rsidR="002830FF" w:rsidRDefault="008043D2" w:rsidP="002830FF">
      <w:pPr>
        <w:pStyle w:val="3"/>
        <w:numPr>
          <w:ilvl w:val="2"/>
          <w:numId w:val="20"/>
        </w:numPr>
      </w:pPr>
      <w:bookmarkStart w:id="560" w:name="_Toc50124796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资源测试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6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资源大小超出限制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lastRenderedPageBreak/>
              <w:t>1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lastRenderedPageBreak/>
              <w:t>TC-</w:t>
            </w:r>
            <w:r w:rsidR="00F13942">
              <w:t>33</w:t>
            </w:r>
            <w:r>
              <w:t>-2-3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N</w:t>
            </w:r>
            <w:r>
              <w:rPr>
                <w:rFonts w:hint="eastAsia"/>
              </w:rPr>
              <w:t>1</w:t>
            </w:r>
            <w:r w:rsidR="00F13942">
              <w:rPr>
                <w:rFonts w:hint="eastAsia"/>
              </w:rPr>
              <w:t>33</w:t>
            </w:r>
            <w:r>
              <w:rPr>
                <w:rFonts w:hint="eastAsia"/>
              </w:rPr>
              <w:t>9.avi</w:t>
            </w:r>
          </w:p>
          <w:p w:rsidR="002830FF" w:rsidRDefault="002830FF" w:rsidP="002830FF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Pr="006D6DB4" w:rsidRDefault="002830FF" w:rsidP="002830FF">
            <w:pPr>
              <w:pStyle w:val="a7"/>
            </w:pPr>
            <w:r>
              <w:rPr>
                <w:rFonts w:hint="eastAsia"/>
              </w:rPr>
              <w:t>回帖内容上方显示附件名字、大小</w:t>
            </w:r>
          </w:p>
        </w:tc>
      </w:tr>
    </w:tbl>
    <w:p w:rsidR="002830FF" w:rsidRDefault="002830FF" w:rsidP="002830FF">
      <w:pPr>
        <w:pStyle w:val="a7"/>
      </w:pPr>
    </w:p>
    <w:p w:rsidR="002830FF" w:rsidRDefault="008043D2" w:rsidP="002830FF">
      <w:pPr>
        <w:pStyle w:val="3"/>
        <w:numPr>
          <w:ilvl w:val="2"/>
          <w:numId w:val="20"/>
        </w:numPr>
      </w:pPr>
      <w:bookmarkStart w:id="561" w:name="_Toc50124796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速度测试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6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rPr>
                <w:rFonts w:hint="eastAsia"/>
              </w:rPr>
              <w:t>33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回帖人数过多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同时回帖人数过多，请稍后再试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rPr>
                <w:rFonts w:hint="eastAsia"/>
              </w:rPr>
              <w:t>33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回帖人数正常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  <w:r>
              <w:rPr>
                <w:rFonts w:hint="eastAsia"/>
              </w:rPr>
              <w:t>成功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在个人中心新添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r>
              <w:rPr>
                <w:rFonts w:hint="eastAsia"/>
              </w:rPr>
              <w:t>记录</w:t>
            </w:r>
            <w:proofErr w:type="gramEnd"/>
          </w:p>
        </w:tc>
      </w:tr>
    </w:tbl>
    <w:p w:rsidR="00F13942" w:rsidRDefault="00F13942" w:rsidP="00F13942">
      <w:pPr>
        <w:pStyle w:val="3"/>
        <w:numPr>
          <w:ilvl w:val="2"/>
          <w:numId w:val="20"/>
        </w:numPr>
        <w:rPr>
          <w:rFonts w:hint="eastAsia"/>
        </w:rPr>
      </w:pPr>
      <w:bookmarkStart w:id="562" w:name="_Toc50124796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置顶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6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13942" w:rsidTr="00E9325C">
        <w:tc>
          <w:tcPr>
            <w:tcW w:w="1008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13942" w:rsidTr="00E9325C">
        <w:tc>
          <w:tcPr>
            <w:tcW w:w="1008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屏幕更新，更新发送请求</w:t>
            </w:r>
          </w:p>
        </w:tc>
      </w:tr>
      <w:tr w:rsidR="00F13942" w:rsidTr="00E9325C">
        <w:trPr>
          <w:trHeight w:val="362"/>
        </w:trPr>
        <w:tc>
          <w:tcPr>
            <w:tcW w:w="1008" w:type="dxa"/>
          </w:tcPr>
          <w:p w:rsidR="00F13942" w:rsidRDefault="00F13942" w:rsidP="00E9325C">
            <w:pPr>
              <w:pStyle w:val="a7"/>
            </w:pPr>
            <w:r>
              <w:t>TC-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942" w:rsidRDefault="00F13942" w:rsidP="00E9325C">
            <w:pPr>
              <w:pStyle w:val="a7"/>
            </w:pPr>
            <w:r>
              <w:rPr>
                <w:rFonts w:hint="eastAsia"/>
              </w:rPr>
              <w:t>屏幕更新，更新发送请求</w:t>
            </w:r>
          </w:p>
        </w:tc>
      </w:tr>
    </w:tbl>
    <w:p w:rsidR="00F13942" w:rsidRPr="00CA6168" w:rsidRDefault="00F13942" w:rsidP="00F13942"/>
    <w:p w:rsidR="002830FF" w:rsidRPr="00F13942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63" w:name="_Toc501247964"/>
      <w:r w:rsidRPr="00C33F01">
        <w:rPr>
          <w:rFonts w:hint="eastAsia"/>
          <w:i w:val="0"/>
        </w:rPr>
        <w:lastRenderedPageBreak/>
        <w:t>环境要求</w:t>
      </w:r>
      <w:bookmarkEnd w:id="563"/>
    </w:p>
    <w:p w:rsidR="002830FF" w:rsidRDefault="002830FF" w:rsidP="002830FF">
      <w:pPr>
        <w:pStyle w:val="3"/>
        <w:numPr>
          <w:ilvl w:val="2"/>
          <w:numId w:val="5"/>
        </w:numPr>
      </w:pPr>
      <w:bookmarkStart w:id="564" w:name="_Toc501247965"/>
      <w:r>
        <w:rPr>
          <w:rFonts w:hint="eastAsia"/>
        </w:rPr>
        <w:t>硬件</w:t>
      </w:r>
      <w:bookmarkEnd w:id="564"/>
    </w:p>
    <w:p w:rsidR="002830FF" w:rsidRDefault="002830FF" w:rsidP="002830FF">
      <w:pPr>
        <w:pStyle w:val="a7"/>
      </w:pPr>
      <w:r>
        <w:rPr>
          <w:rFonts w:hint="eastAsia"/>
        </w:rPr>
        <w:t>可以正常上网的一台电脑</w:t>
      </w:r>
    </w:p>
    <w:p w:rsidR="002830FF" w:rsidRDefault="002830FF" w:rsidP="002830FF">
      <w:pPr>
        <w:pStyle w:val="3"/>
        <w:numPr>
          <w:ilvl w:val="2"/>
          <w:numId w:val="5"/>
        </w:numPr>
      </w:pPr>
      <w:bookmarkStart w:id="565" w:name="_Toc501247966"/>
      <w:r>
        <w:rPr>
          <w:rFonts w:hint="eastAsia"/>
        </w:rPr>
        <w:t>软件</w:t>
      </w:r>
      <w:bookmarkEnd w:id="565"/>
    </w:p>
    <w:p w:rsidR="002830FF" w:rsidRDefault="002830FF" w:rsidP="002830FF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830FF" w:rsidRPr="00811449" w:rsidRDefault="002830FF" w:rsidP="002830FF">
      <w:pPr>
        <w:pStyle w:val="a7"/>
      </w:pPr>
      <w:r>
        <w:rPr>
          <w:rFonts w:hint="eastAsia"/>
        </w:rPr>
        <w:t>其它可以上网浏览的浏览器也可以</w:t>
      </w:r>
    </w:p>
    <w:p w:rsidR="002830FF" w:rsidRPr="00D20BAC" w:rsidRDefault="002830FF" w:rsidP="002830FF">
      <w:pPr>
        <w:pStyle w:val="a7"/>
      </w:pPr>
    </w:p>
    <w:p w:rsidR="002830FF" w:rsidRPr="002A6F63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66" w:name="_Toc501247967"/>
      <w:r>
        <w:rPr>
          <w:rFonts w:hint="eastAsia"/>
        </w:rPr>
        <w:t>软件</w:t>
      </w:r>
      <w:bookmarkEnd w:id="566"/>
    </w:p>
    <w:p w:rsidR="002830FF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67" w:name="_Toc501247968"/>
      <w:r>
        <w:rPr>
          <w:rFonts w:hint="eastAsia"/>
        </w:rPr>
        <w:t>其它</w:t>
      </w:r>
      <w:bookmarkEnd w:id="567"/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68" w:name="_Toc501247969"/>
      <w:r w:rsidRPr="00C33F01">
        <w:rPr>
          <w:rFonts w:hint="eastAsia"/>
          <w:i w:val="0"/>
        </w:rPr>
        <w:t>特殊的规程要求</w:t>
      </w:r>
      <w:bookmarkEnd w:id="568"/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69" w:name="_Toc501247970"/>
      <w:r w:rsidRPr="00C33F01">
        <w:rPr>
          <w:rFonts w:hint="eastAsia"/>
          <w:i w:val="0"/>
        </w:rPr>
        <w:t>用例间的依赖关系</w:t>
      </w:r>
      <w:bookmarkEnd w:id="569"/>
    </w:p>
    <w:p w:rsidR="002830FF" w:rsidRDefault="002830FF" w:rsidP="002830FF">
      <w:pPr>
        <w:pStyle w:val="3"/>
        <w:numPr>
          <w:ilvl w:val="2"/>
          <w:numId w:val="5"/>
        </w:numPr>
      </w:pPr>
      <w:bookmarkStart w:id="570" w:name="_Toc501247971"/>
      <w:r>
        <w:rPr>
          <w:rFonts w:hint="eastAsia"/>
        </w:rPr>
        <w:t>所依赖的用例</w:t>
      </w:r>
      <w:bookmarkEnd w:id="570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2830FF" w:rsidTr="002830FF">
        <w:trPr>
          <w:trHeight w:val="268"/>
        </w:trPr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</w:tr>
    </w:tbl>
    <w:p w:rsidR="002830FF" w:rsidRDefault="002830FF" w:rsidP="002830FF">
      <w:pPr>
        <w:pStyle w:val="a7"/>
      </w:pPr>
    </w:p>
    <w:p w:rsidR="0045689E" w:rsidRPr="00D9289B" w:rsidRDefault="002830FF" w:rsidP="002830FF">
      <w:r>
        <w:rPr>
          <w:rFonts w:hint="eastAsia"/>
        </w:rPr>
        <w:t>依赖关系的性质</w:t>
      </w:r>
    </w:p>
    <w:sectPr w:rsidR="0045689E" w:rsidRPr="00D9289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zdg" w:date="2017-12-11T10:02:00Z" w:initials="z">
    <w:p w:rsidR="002830FF" w:rsidRDefault="002830FF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使用等价类划分法</w:t>
      </w:r>
    </w:p>
  </w:comment>
  <w:comment w:id="21" w:author="zdg" w:date="2017-12-11T10:11:00Z" w:initials="z">
    <w:p w:rsidR="002830FF" w:rsidRDefault="002830FF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不一定，有些少数民族名字长</w:t>
      </w:r>
    </w:p>
  </w:comment>
  <w:comment w:id="22" w:author="zdg" w:date="2017-12-11T10:05:00Z" w:initials="z">
    <w:p w:rsidR="002830FF" w:rsidRDefault="002830FF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考虑把下划线等单独划分出来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C5E" w:rsidRDefault="00C63C5E">
      <w:r>
        <w:separator/>
      </w:r>
    </w:p>
  </w:endnote>
  <w:endnote w:type="continuationSeparator" w:id="0">
    <w:p w:rsidR="00C63C5E" w:rsidRDefault="00C6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0FF" w:rsidRDefault="002830FF">
    <w:pPr>
      <w:pStyle w:val="a8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0FF" w:rsidRPr="00452D51" w:rsidRDefault="002830FF" w:rsidP="000C305F">
    <w:pPr>
      <w:pStyle w:val="a8"/>
      <w:ind w:left="1050"/>
    </w:pPr>
    <w:r w:rsidRPr="00452D51">
      <w:rPr>
        <w:rFonts w:hint="eastAsia"/>
      </w:rPr>
      <w:t>浙江大学城市学院</w:t>
    </w:r>
    <w:r w:rsidRPr="00452D51">
      <w:rPr>
        <w:rFonts w:hint="eastAsia"/>
      </w:rPr>
      <w:t>-</w:t>
    </w:r>
    <w:r w:rsidRPr="00452D51">
      <w:rPr>
        <w:rFonts w:hint="eastAsia"/>
      </w:rPr>
      <w:t>软件工程</w:t>
    </w:r>
  </w:p>
  <w:p w:rsidR="002830FF" w:rsidRDefault="002830FF">
    <w:pPr>
      <w:pStyle w:val="a8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0FF" w:rsidRDefault="002830FF">
    <w:pPr>
      <w:pStyle w:val="a8"/>
      <w:ind w:left="10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0FF" w:rsidRDefault="002830FF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2830FF" w:rsidRDefault="002830FF">
    <w:pPr>
      <w:pStyle w:val="a8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0FF" w:rsidRDefault="002830FF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F396C">
      <w:rPr>
        <w:rStyle w:val="a9"/>
        <w:noProof/>
      </w:rPr>
      <w:t>2</w:t>
    </w:r>
    <w:r>
      <w:rPr>
        <w:rStyle w:val="a9"/>
      </w:rPr>
      <w:fldChar w:fldCharType="end"/>
    </w:r>
  </w:p>
  <w:p w:rsidR="002830FF" w:rsidRDefault="002830FF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C5E" w:rsidRDefault="00C63C5E">
      <w:r>
        <w:separator/>
      </w:r>
    </w:p>
  </w:footnote>
  <w:footnote w:type="continuationSeparator" w:id="0">
    <w:p w:rsidR="00C63C5E" w:rsidRDefault="00C63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0FF" w:rsidRDefault="002830FF">
    <w:pPr>
      <w:pStyle w:val="a6"/>
      <w:rPr>
        <w:rFonts w:eastAsia="等线"/>
      </w:rPr>
    </w:pPr>
    <w:r>
      <w:rPr>
        <w:rFonts w:eastAsia="宋体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4A6C"/>
    <w:multiLevelType w:val="singleLevel"/>
    <w:tmpl w:val="AD16C11C"/>
    <w:lvl w:ilvl="0">
      <w:start w:val="5"/>
      <w:numFmt w:val="japaneseCounting"/>
      <w:lvlText w:val="第%1章"/>
      <w:lvlJc w:val="left"/>
      <w:pPr>
        <w:tabs>
          <w:tab w:val="num" w:pos="4527"/>
        </w:tabs>
        <w:ind w:left="4527" w:hanging="1125"/>
      </w:pPr>
      <w:rPr>
        <w:rFonts w:hint="eastAsia"/>
      </w:rPr>
    </w:lvl>
  </w:abstractNum>
  <w:abstractNum w:abstractNumId="1">
    <w:nsid w:val="1AE033D2"/>
    <w:multiLevelType w:val="hybridMultilevel"/>
    <w:tmpl w:val="73620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E38BA"/>
    <w:multiLevelType w:val="hybridMultilevel"/>
    <w:tmpl w:val="879264BC"/>
    <w:lvl w:ilvl="0" w:tplc="5A2259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7277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E3E09A4"/>
    <w:multiLevelType w:val="multilevel"/>
    <w:tmpl w:val="9950289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4FBC248C"/>
    <w:multiLevelType w:val="hybridMultilevel"/>
    <w:tmpl w:val="7A48B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86C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7546149"/>
    <w:multiLevelType w:val="multilevel"/>
    <w:tmpl w:val="FA6A69F4"/>
    <w:lvl w:ilvl="0">
      <w:start w:val="4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770"/>
        </w:tabs>
        <w:ind w:left="1770" w:hanging="64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95"/>
        </w:tabs>
        <w:ind w:left="2895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020"/>
        </w:tabs>
        <w:ind w:left="4020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145"/>
        </w:tabs>
        <w:ind w:left="5145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270"/>
        </w:tabs>
        <w:ind w:left="627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395"/>
        </w:tabs>
        <w:ind w:left="7395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45"/>
        </w:tabs>
        <w:ind w:left="9645" w:hanging="645"/>
      </w:pPr>
      <w:rPr>
        <w:rFonts w:hint="eastAsia"/>
      </w:rPr>
    </w:lvl>
  </w:abstractNum>
  <w:abstractNum w:abstractNumId="8">
    <w:nsid w:val="6BCD6862"/>
    <w:multiLevelType w:val="singleLevel"/>
    <w:tmpl w:val="854E6B9C"/>
    <w:lvl w:ilvl="0">
      <w:start w:val="1"/>
      <w:numFmt w:val="japaneseCounting"/>
      <w:lvlText w:val="第%1章"/>
      <w:lvlJc w:val="left"/>
      <w:pPr>
        <w:tabs>
          <w:tab w:val="num" w:pos="1125"/>
        </w:tabs>
        <w:ind w:left="1125" w:hanging="1125"/>
      </w:pPr>
      <w:rPr>
        <w:rFonts w:hint="eastAsia"/>
      </w:rPr>
    </w:lvl>
  </w:abstractNum>
  <w:abstractNum w:abstractNumId="9">
    <w:nsid w:val="6C041D8D"/>
    <w:multiLevelType w:val="multilevel"/>
    <w:tmpl w:val="3CF4DC4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72934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proofState w:grammar="clean"/>
  <w:attachedTemplate r:id="rId1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13"/>
    <w:rsid w:val="00013844"/>
    <w:rsid w:val="000154F7"/>
    <w:rsid w:val="00022E1D"/>
    <w:rsid w:val="000437A5"/>
    <w:rsid w:val="00043DD6"/>
    <w:rsid w:val="00053E5F"/>
    <w:rsid w:val="0006010C"/>
    <w:rsid w:val="00062C62"/>
    <w:rsid w:val="00063337"/>
    <w:rsid w:val="00067319"/>
    <w:rsid w:val="000718B8"/>
    <w:rsid w:val="00072188"/>
    <w:rsid w:val="00084252"/>
    <w:rsid w:val="000870D1"/>
    <w:rsid w:val="000879F8"/>
    <w:rsid w:val="000936C2"/>
    <w:rsid w:val="000977C4"/>
    <w:rsid w:val="000A5720"/>
    <w:rsid w:val="000C305F"/>
    <w:rsid w:val="000E44A7"/>
    <w:rsid w:val="000E6D44"/>
    <w:rsid w:val="0010246D"/>
    <w:rsid w:val="001105E0"/>
    <w:rsid w:val="0014314C"/>
    <w:rsid w:val="00145B65"/>
    <w:rsid w:val="00154B05"/>
    <w:rsid w:val="001615F1"/>
    <w:rsid w:val="00167911"/>
    <w:rsid w:val="00172558"/>
    <w:rsid w:val="00185717"/>
    <w:rsid w:val="00193244"/>
    <w:rsid w:val="001A35A1"/>
    <w:rsid w:val="001A418B"/>
    <w:rsid w:val="001F43E7"/>
    <w:rsid w:val="00201598"/>
    <w:rsid w:val="00225E8D"/>
    <w:rsid w:val="00226FF2"/>
    <w:rsid w:val="002331E3"/>
    <w:rsid w:val="002476CD"/>
    <w:rsid w:val="002830FF"/>
    <w:rsid w:val="002857FB"/>
    <w:rsid w:val="002961AB"/>
    <w:rsid w:val="002A3FA9"/>
    <w:rsid w:val="002A6F63"/>
    <w:rsid w:val="002B22AF"/>
    <w:rsid w:val="002C1493"/>
    <w:rsid w:val="002C7A0B"/>
    <w:rsid w:val="002D4297"/>
    <w:rsid w:val="00317A84"/>
    <w:rsid w:val="00330D65"/>
    <w:rsid w:val="00343BBF"/>
    <w:rsid w:val="00357229"/>
    <w:rsid w:val="003677A0"/>
    <w:rsid w:val="00372C9F"/>
    <w:rsid w:val="003969AA"/>
    <w:rsid w:val="003A3A89"/>
    <w:rsid w:val="003D2526"/>
    <w:rsid w:val="003D5799"/>
    <w:rsid w:val="003D5D3B"/>
    <w:rsid w:val="003F1E27"/>
    <w:rsid w:val="00426C92"/>
    <w:rsid w:val="004271CB"/>
    <w:rsid w:val="00450D52"/>
    <w:rsid w:val="0045689E"/>
    <w:rsid w:val="00465466"/>
    <w:rsid w:val="004707C9"/>
    <w:rsid w:val="00472A2B"/>
    <w:rsid w:val="0047496F"/>
    <w:rsid w:val="004804B8"/>
    <w:rsid w:val="004A033E"/>
    <w:rsid w:val="004A5587"/>
    <w:rsid w:val="004D497A"/>
    <w:rsid w:val="004F7B50"/>
    <w:rsid w:val="005032AA"/>
    <w:rsid w:val="00503D33"/>
    <w:rsid w:val="00546704"/>
    <w:rsid w:val="0057237C"/>
    <w:rsid w:val="0057239E"/>
    <w:rsid w:val="0057582F"/>
    <w:rsid w:val="005760D1"/>
    <w:rsid w:val="00581A66"/>
    <w:rsid w:val="00586F0B"/>
    <w:rsid w:val="00594B4A"/>
    <w:rsid w:val="005965EF"/>
    <w:rsid w:val="005A0481"/>
    <w:rsid w:val="005F1185"/>
    <w:rsid w:val="005F5479"/>
    <w:rsid w:val="005F6CC7"/>
    <w:rsid w:val="00615C71"/>
    <w:rsid w:val="00621609"/>
    <w:rsid w:val="00622D0D"/>
    <w:rsid w:val="00626356"/>
    <w:rsid w:val="00631E9B"/>
    <w:rsid w:val="00634710"/>
    <w:rsid w:val="0065431D"/>
    <w:rsid w:val="00655AE5"/>
    <w:rsid w:val="00655D7E"/>
    <w:rsid w:val="00676DE1"/>
    <w:rsid w:val="0069277A"/>
    <w:rsid w:val="006C5319"/>
    <w:rsid w:val="006D6DB4"/>
    <w:rsid w:val="006E0161"/>
    <w:rsid w:val="006E54B4"/>
    <w:rsid w:val="006F0D97"/>
    <w:rsid w:val="006F1339"/>
    <w:rsid w:val="00701A80"/>
    <w:rsid w:val="0070276E"/>
    <w:rsid w:val="00716A13"/>
    <w:rsid w:val="00720B5F"/>
    <w:rsid w:val="00727A51"/>
    <w:rsid w:val="007321D7"/>
    <w:rsid w:val="00735E6E"/>
    <w:rsid w:val="00747BDD"/>
    <w:rsid w:val="00750A5B"/>
    <w:rsid w:val="00761FA3"/>
    <w:rsid w:val="007722E4"/>
    <w:rsid w:val="0077231A"/>
    <w:rsid w:val="00786E1A"/>
    <w:rsid w:val="007870A7"/>
    <w:rsid w:val="007A7058"/>
    <w:rsid w:val="007A73A3"/>
    <w:rsid w:val="007E29BB"/>
    <w:rsid w:val="007E5DF5"/>
    <w:rsid w:val="008043D2"/>
    <w:rsid w:val="00811449"/>
    <w:rsid w:val="008165B0"/>
    <w:rsid w:val="00823F23"/>
    <w:rsid w:val="00827703"/>
    <w:rsid w:val="00840951"/>
    <w:rsid w:val="008409F1"/>
    <w:rsid w:val="008416C8"/>
    <w:rsid w:val="0086514D"/>
    <w:rsid w:val="00872B3A"/>
    <w:rsid w:val="00873B97"/>
    <w:rsid w:val="008A43CB"/>
    <w:rsid w:val="008B1FD0"/>
    <w:rsid w:val="008B6EAF"/>
    <w:rsid w:val="008C514F"/>
    <w:rsid w:val="008D1026"/>
    <w:rsid w:val="008E7580"/>
    <w:rsid w:val="008F1964"/>
    <w:rsid w:val="008F2026"/>
    <w:rsid w:val="00914186"/>
    <w:rsid w:val="00941788"/>
    <w:rsid w:val="00954C9E"/>
    <w:rsid w:val="00964A25"/>
    <w:rsid w:val="00966373"/>
    <w:rsid w:val="00967CD9"/>
    <w:rsid w:val="00976D49"/>
    <w:rsid w:val="00992AD6"/>
    <w:rsid w:val="00992DBA"/>
    <w:rsid w:val="009958F4"/>
    <w:rsid w:val="009A2368"/>
    <w:rsid w:val="009C3264"/>
    <w:rsid w:val="009D370B"/>
    <w:rsid w:val="009D7D90"/>
    <w:rsid w:val="009E32A8"/>
    <w:rsid w:val="009E33B0"/>
    <w:rsid w:val="00A208E4"/>
    <w:rsid w:val="00A209EA"/>
    <w:rsid w:val="00A22270"/>
    <w:rsid w:val="00A35DBA"/>
    <w:rsid w:val="00A56CB2"/>
    <w:rsid w:val="00A618E6"/>
    <w:rsid w:val="00A64DF8"/>
    <w:rsid w:val="00A74E31"/>
    <w:rsid w:val="00A96796"/>
    <w:rsid w:val="00AA420C"/>
    <w:rsid w:val="00AA5C04"/>
    <w:rsid w:val="00AD67B3"/>
    <w:rsid w:val="00AE0452"/>
    <w:rsid w:val="00AE6A62"/>
    <w:rsid w:val="00AF0266"/>
    <w:rsid w:val="00AF2662"/>
    <w:rsid w:val="00AF5FF5"/>
    <w:rsid w:val="00B05B99"/>
    <w:rsid w:val="00B11E88"/>
    <w:rsid w:val="00B15D0B"/>
    <w:rsid w:val="00B2633C"/>
    <w:rsid w:val="00B5084D"/>
    <w:rsid w:val="00B7287E"/>
    <w:rsid w:val="00B8113C"/>
    <w:rsid w:val="00B84E42"/>
    <w:rsid w:val="00B85434"/>
    <w:rsid w:val="00BA0C09"/>
    <w:rsid w:val="00BA46E4"/>
    <w:rsid w:val="00BC2960"/>
    <w:rsid w:val="00BC6588"/>
    <w:rsid w:val="00BD647B"/>
    <w:rsid w:val="00BF396C"/>
    <w:rsid w:val="00C13FEB"/>
    <w:rsid w:val="00C33F01"/>
    <w:rsid w:val="00C42C07"/>
    <w:rsid w:val="00C63C5E"/>
    <w:rsid w:val="00C714C1"/>
    <w:rsid w:val="00C71979"/>
    <w:rsid w:val="00C83939"/>
    <w:rsid w:val="00C96249"/>
    <w:rsid w:val="00CA6168"/>
    <w:rsid w:val="00CC73FE"/>
    <w:rsid w:val="00CE50F4"/>
    <w:rsid w:val="00CE6EC0"/>
    <w:rsid w:val="00CF6BCA"/>
    <w:rsid w:val="00CF7C01"/>
    <w:rsid w:val="00D13086"/>
    <w:rsid w:val="00D20BAC"/>
    <w:rsid w:val="00D22188"/>
    <w:rsid w:val="00D7409C"/>
    <w:rsid w:val="00D83CC5"/>
    <w:rsid w:val="00D9289B"/>
    <w:rsid w:val="00D95A55"/>
    <w:rsid w:val="00DA2A4B"/>
    <w:rsid w:val="00DB24E9"/>
    <w:rsid w:val="00DB5D3D"/>
    <w:rsid w:val="00DC2D6E"/>
    <w:rsid w:val="00DE493C"/>
    <w:rsid w:val="00DE7B37"/>
    <w:rsid w:val="00DE7F1E"/>
    <w:rsid w:val="00DF6E0B"/>
    <w:rsid w:val="00E27C04"/>
    <w:rsid w:val="00E40E8B"/>
    <w:rsid w:val="00E50A44"/>
    <w:rsid w:val="00E51FD7"/>
    <w:rsid w:val="00E52085"/>
    <w:rsid w:val="00E9274C"/>
    <w:rsid w:val="00E93B96"/>
    <w:rsid w:val="00EB30B8"/>
    <w:rsid w:val="00EC4DFA"/>
    <w:rsid w:val="00EC6808"/>
    <w:rsid w:val="00ED4FC0"/>
    <w:rsid w:val="00EE08C1"/>
    <w:rsid w:val="00EE28E7"/>
    <w:rsid w:val="00F00A61"/>
    <w:rsid w:val="00F07292"/>
    <w:rsid w:val="00F13942"/>
    <w:rsid w:val="00F13AF9"/>
    <w:rsid w:val="00F46DB5"/>
    <w:rsid w:val="00F61E81"/>
    <w:rsid w:val="00F80BD6"/>
    <w:rsid w:val="00F81680"/>
    <w:rsid w:val="00F84422"/>
    <w:rsid w:val="00F86DB0"/>
    <w:rsid w:val="00F9747C"/>
    <w:rsid w:val="00FA5F38"/>
    <w:rsid w:val="00FB49CB"/>
    <w:rsid w:val="00FC7C1E"/>
    <w:rsid w:val="00FD232E"/>
    <w:rsid w:val="00FD2B3A"/>
    <w:rsid w:val="00F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37A5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747B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47B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47B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47B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47B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47BD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47BDD"/>
    <w:pPr>
      <w:spacing w:before="240" w:after="60"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47BDD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47B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</w:style>
  <w:style w:type="paragraph" w:customStyle="1" w:styleId="a">
    <w:name w:val="章"/>
    <w:basedOn w:val="a0"/>
    <w:autoRedefine/>
    <w:rsid w:val="00992DBA"/>
    <w:pPr>
      <w:numPr>
        <w:numId w:val="20"/>
      </w:numPr>
    </w:pPr>
    <w:rPr>
      <w:b/>
      <w:sz w:val="30"/>
    </w:rPr>
  </w:style>
  <w:style w:type="paragraph" w:customStyle="1" w:styleId="a4">
    <w:name w:val="节"/>
    <w:basedOn w:val="a0"/>
    <w:rPr>
      <w:b/>
      <w:sz w:val="28"/>
    </w:rPr>
  </w:style>
  <w:style w:type="paragraph" w:customStyle="1" w:styleId="11">
    <w:name w:val="1级 条"/>
    <w:basedOn w:val="a0"/>
    <w:rPr>
      <w:b/>
      <w:sz w:val="28"/>
    </w:rPr>
  </w:style>
  <w:style w:type="paragraph" w:customStyle="1" w:styleId="20">
    <w:name w:val="2级 条"/>
    <w:basedOn w:val="a0"/>
    <w:rPr>
      <w:sz w:val="28"/>
    </w:rPr>
  </w:style>
  <w:style w:type="paragraph" w:styleId="21">
    <w:name w:val="toc 2"/>
    <w:basedOn w:val="a0"/>
    <w:next w:val="a0"/>
    <w:autoRedefine/>
    <w:uiPriority w:val="39"/>
    <w:pPr>
      <w:ind w:left="420"/>
    </w:pPr>
  </w:style>
  <w:style w:type="paragraph" w:styleId="30">
    <w:name w:val="toc 3"/>
    <w:basedOn w:val="a0"/>
    <w:next w:val="a0"/>
    <w:autoRedefine/>
    <w:uiPriority w:val="39"/>
    <w:pPr>
      <w:ind w:left="840"/>
    </w:pPr>
  </w:style>
  <w:style w:type="paragraph" w:styleId="40">
    <w:name w:val="toc 4"/>
    <w:basedOn w:val="a0"/>
    <w:next w:val="a0"/>
    <w:autoRedefine/>
    <w:uiPriority w:val="39"/>
    <w:pPr>
      <w:ind w:left="1260"/>
    </w:pPr>
  </w:style>
  <w:style w:type="paragraph" w:styleId="50">
    <w:name w:val="toc 5"/>
    <w:basedOn w:val="a0"/>
    <w:next w:val="a0"/>
    <w:autoRedefine/>
    <w:uiPriority w:val="39"/>
    <w:pPr>
      <w:ind w:left="1680"/>
    </w:pPr>
  </w:style>
  <w:style w:type="paragraph" w:styleId="60">
    <w:name w:val="toc 6"/>
    <w:basedOn w:val="a0"/>
    <w:next w:val="a0"/>
    <w:autoRedefine/>
    <w:uiPriority w:val="39"/>
    <w:pPr>
      <w:ind w:left="2100"/>
    </w:pPr>
  </w:style>
  <w:style w:type="paragraph" w:styleId="70">
    <w:name w:val="toc 7"/>
    <w:basedOn w:val="a0"/>
    <w:next w:val="a0"/>
    <w:autoRedefine/>
    <w:uiPriority w:val="39"/>
    <w:pPr>
      <w:ind w:left="2520"/>
    </w:pPr>
  </w:style>
  <w:style w:type="paragraph" w:styleId="80">
    <w:name w:val="toc 8"/>
    <w:basedOn w:val="a0"/>
    <w:next w:val="a0"/>
    <w:autoRedefine/>
    <w:uiPriority w:val="39"/>
    <w:pPr>
      <w:ind w:left="2940"/>
    </w:pPr>
  </w:style>
  <w:style w:type="paragraph" w:styleId="90">
    <w:name w:val="toc 9"/>
    <w:basedOn w:val="a0"/>
    <w:next w:val="a0"/>
    <w:autoRedefine/>
    <w:uiPriority w:val="39"/>
    <w:pPr>
      <w:ind w:left="3360"/>
    </w:pPr>
  </w:style>
  <w:style w:type="paragraph" w:styleId="a5">
    <w:name w:val="Normal Indent"/>
    <w:basedOn w:val="a0"/>
    <w:semiHidden/>
    <w:pPr>
      <w:ind w:firstLine="420"/>
    </w:pPr>
  </w:style>
  <w:style w:type="paragraph" w:styleId="a6">
    <w:name w:val="header"/>
    <w:basedOn w:val="a0"/>
    <w:link w:val="Char"/>
    <w:unhideWhenUsed/>
    <w:rsid w:val="00732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档正文"/>
    <w:basedOn w:val="a0"/>
  </w:style>
  <w:style w:type="paragraph" w:styleId="a8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page number"/>
    <w:basedOn w:val="a1"/>
    <w:semiHidden/>
  </w:style>
  <w:style w:type="character" w:customStyle="1" w:styleId="Char">
    <w:name w:val="页眉 Char"/>
    <w:basedOn w:val="a1"/>
    <w:link w:val="a6"/>
    <w:rsid w:val="007321D7"/>
    <w:rPr>
      <w:kern w:val="2"/>
      <w:sz w:val="18"/>
      <w:szCs w:val="18"/>
    </w:rPr>
  </w:style>
  <w:style w:type="paragraph" w:styleId="aa">
    <w:name w:val="Subtitle"/>
    <w:basedOn w:val="a0"/>
    <w:next w:val="a0"/>
    <w:link w:val="Char1"/>
    <w:uiPriority w:val="11"/>
    <w:qFormat/>
    <w:rsid w:val="00747B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1"/>
    <w:link w:val="aa"/>
    <w:uiPriority w:val="11"/>
    <w:rsid w:val="00747BDD"/>
    <w:rPr>
      <w:rFonts w:asciiTheme="majorHAnsi" w:eastAsiaTheme="majorEastAsia" w:hAnsiTheme="majorHAnsi"/>
      <w:sz w:val="24"/>
      <w:szCs w:val="24"/>
    </w:rPr>
  </w:style>
  <w:style w:type="table" w:styleId="ab">
    <w:name w:val="Table Grid"/>
    <w:basedOn w:val="a2"/>
    <w:qFormat/>
    <w:rsid w:val="007321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页脚 Char"/>
    <w:basedOn w:val="a1"/>
    <w:link w:val="a8"/>
    <w:uiPriority w:val="99"/>
    <w:rsid w:val="007321D7"/>
    <w:rPr>
      <w:kern w:val="2"/>
      <w:sz w:val="18"/>
    </w:rPr>
  </w:style>
  <w:style w:type="paragraph" w:styleId="ac">
    <w:name w:val="Title"/>
    <w:basedOn w:val="a0"/>
    <w:next w:val="a0"/>
    <w:link w:val="Char2"/>
    <w:uiPriority w:val="10"/>
    <w:qFormat/>
    <w:rsid w:val="00747B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1"/>
    <w:link w:val="ac"/>
    <w:uiPriority w:val="10"/>
    <w:rsid w:val="00747B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747B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747B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rsid w:val="00747B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rsid w:val="00747BDD"/>
    <w:rPr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47BDD"/>
    <w:rPr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747BDD"/>
    <w:rPr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747BDD"/>
    <w:rPr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47BDD"/>
    <w:rPr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47BDD"/>
    <w:rPr>
      <w:rFonts w:asciiTheme="majorHAnsi" w:eastAsiaTheme="majorEastAsia" w:hAnsiTheme="majorHAnsi"/>
    </w:rPr>
  </w:style>
  <w:style w:type="character" w:styleId="ad">
    <w:name w:val="Strong"/>
    <w:basedOn w:val="a1"/>
    <w:uiPriority w:val="22"/>
    <w:qFormat/>
    <w:rsid w:val="00747BDD"/>
    <w:rPr>
      <w:b/>
      <w:bCs/>
    </w:rPr>
  </w:style>
  <w:style w:type="character" w:styleId="ae">
    <w:name w:val="Emphasis"/>
    <w:basedOn w:val="a1"/>
    <w:uiPriority w:val="20"/>
    <w:qFormat/>
    <w:rsid w:val="00747BDD"/>
    <w:rPr>
      <w:rFonts w:asciiTheme="minorHAnsi" w:hAnsiTheme="minorHAnsi"/>
      <w:b/>
      <w:i/>
      <w:iCs/>
    </w:rPr>
  </w:style>
  <w:style w:type="paragraph" w:styleId="af">
    <w:name w:val="No Spacing"/>
    <w:basedOn w:val="a0"/>
    <w:uiPriority w:val="1"/>
    <w:qFormat/>
    <w:rsid w:val="00747BDD"/>
    <w:rPr>
      <w:szCs w:val="32"/>
    </w:rPr>
  </w:style>
  <w:style w:type="paragraph" w:styleId="af0">
    <w:name w:val="List Paragraph"/>
    <w:basedOn w:val="a0"/>
    <w:uiPriority w:val="34"/>
    <w:qFormat/>
    <w:rsid w:val="00747BDD"/>
    <w:pPr>
      <w:ind w:left="720"/>
      <w:contextualSpacing/>
    </w:pPr>
  </w:style>
  <w:style w:type="paragraph" w:styleId="af1">
    <w:name w:val="Quote"/>
    <w:basedOn w:val="a0"/>
    <w:next w:val="a0"/>
    <w:link w:val="Char3"/>
    <w:uiPriority w:val="29"/>
    <w:qFormat/>
    <w:rsid w:val="00747BDD"/>
    <w:rPr>
      <w:i/>
    </w:rPr>
  </w:style>
  <w:style w:type="character" w:customStyle="1" w:styleId="Char3">
    <w:name w:val="引用 Char"/>
    <w:basedOn w:val="a1"/>
    <w:link w:val="af1"/>
    <w:uiPriority w:val="29"/>
    <w:rsid w:val="00747BDD"/>
    <w:rPr>
      <w:i/>
      <w:sz w:val="24"/>
      <w:szCs w:val="24"/>
    </w:rPr>
  </w:style>
  <w:style w:type="paragraph" w:styleId="af2">
    <w:name w:val="Intense Quote"/>
    <w:basedOn w:val="a0"/>
    <w:next w:val="a0"/>
    <w:link w:val="Char4"/>
    <w:uiPriority w:val="30"/>
    <w:qFormat/>
    <w:rsid w:val="00747BDD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1"/>
    <w:link w:val="af2"/>
    <w:uiPriority w:val="30"/>
    <w:rsid w:val="00747BDD"/>
    <w:rPr>
      <w:b/>
      <w:i/>
      <w:sz w:val="24"/>
    </w:rPr>
  </w:style>
  <w:style w:type="character" w:styleId="af3">
    <w:name w:val="Subtle Emphasis"/>
    <w:uiPriority w:val="19"/>
    <w:qFormat/>
    <w:rsid w:val="00747BDD"/>
    <w:rPr>
      <w:i/>
      <w:color w:val="5A5A5A" w:themeColor="text1" w:themeTint="A5"/>
    </w:rPr>
  </w:style>
  <w:style w:type="character" w:styleId="af4">
    <w:name w:val="Intense Emphasis"/>
    <w:basedOn w:val="a1"/>
    <w:uiPriority w:val="21"/>
    <w:qFormat/>
    <w:rsid w:val="00747BDD"/>
    <w:rPr>
      <w:b/>
      <w:i/>
      <w:sz w:val="24"/>
      <w:szCs w:val="24"/>
      <w:u w:val="single"/>
    </w:rPr>
  </w:style>
  <w:style w:type="character" w:styleId="af5">
    <w:name w:val="Subtle Reference"/>
    <w:basedOn w:val="a1"/>
    <w:uiPriority w:val="31"/>
    <w:qFormat/>
    <w:rsid w:val="00747BDD"/>
    <w:rPr>
      <w:sz w:val="24"/>
      <w:szCs w:val="24"/>
      <w:u w:val="single"/>
    </w:rPr>
  </w:style>
  <w:style w:type="character" w:styleId="af6">
    <w:name w:val="Intense Reference"/>
    <w:basedOn w:val="a1"/>
    <w:uiPriority w:val="32"/>
    <w:qFormat/>
    <w:rsid w:val="00747BDD"/>
    <w:rPr>
      <w:b/>
      <w:sz w:val="24"/>
      <w:u w:val="single"/>
    </w:rPr>
  </w:style>
  <w:style w:type="character" w:styleId="af7">
    <w:name w:val="Book Title"/>
    <w:basedOn w:val="a1"/>
    <w:uiPriority w:val="33"/>
    <w:qFormat/>
    <w:rsid w:val="00747BD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747BDD"/>
    <w:pPr>
      <w:outlineLvl w:val="9"/>
    </w:pPr>
  </w:style>
  <w:style w:type="character" w:styleId="af8">
    <w:name w:val="annotation reference"/>
    <w:basedOn w:val="a1"/>
    <w:uiPriority w:val="99"/>
    <w:semiHidden/>
    <w:unhideWhenUsed/>
    <w:rsid w:val="000E6D44"/>
    <w:rPr>
      <w:sz w:val="21"/>
      <w:szCs w:val="21"/>
    </w:rPr>
  </w:style>
  <w:style w:type="paragraph" w:styleId="af9">
    <w:name w:val="annotation text"/>
    <w:basedOn w:val="a0"/>
    <w:link w:val="Char5"/>
    <w:uiPriority w:val="99"/>
    <w:semiHidden/>
    <w:unhideWhenUsed/>
    <w:rsid w:val="000E6D44"/>
  </w:style>
  <w:style w:type="character" w:customStyle="1" w:styleId="Char5">
    <w:name w:val="批注文字 Char"/>
    <w:basedOn w:val="a1"/>
    <w:link w:val="af9"/>
    <w:uiPriority w:val="99"/>
    <w:semiHidden/>
    <w:rsid w:val="000E6D44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0E6D44"/>
    <w:rPr>
      <w:b/>
      <w:bCs/>
    </w:rPr>
  </w:style>
  <w:style w:type="character" w:customStyle="1" w:styleId="Char6">
    <w:name w:val="批注主题 Char"/>
    <w:basedOn w:val="Char5"/>
    <w:link w:val="afa"/>
    <w:uiPriority w:val="99"/>
    <w:semiHidden/>
    <w:rsid w:val="000E6D44"/>
    <w:rPr>
      <w:b/>
      <w:bCs/>
      <w:sz w:val="24"/>
      <w:szCs w:val="24"/>
    </w:rPr>
  </w:style>
  <w:style w:type="paragraph" w:styleId="afb">
    <w:name w:val="Balloon Text"/>
    <w:basedOn w:val="a0"/>
    <w:link w:val="Char7"/>
    <w:uiPriority w:val="99"/>
    <w:semiHidden/>
    <w:unhideWhenUsed/>
    <w:rsid w:val="000E6D44"/>
    <w:rPr>
      <w:sz w:val="18"/>
      <w:szCs w:val="18"/>
    </w:rPr>
  </w:style>
  <w:style w:type="character" w:customStyle="1" w:styleId="Char7">
    <w:name w:val="批注框文本 Char"/>
    <w:basedOn w:val="a1"/>
    <w:link w:val="afb"/>
    <w:uiPriority w:val="99"/>
    <w:semiHidden/>
    <w:rsid w:val="000E6D44"/>
    <w:rPr>
      <w:sz w:val="18"/>
      <w:szCs w:val="18"/>
    </w:rPr>
  </w:style>
  <w:style w:type="character" w:styleId="afc">
    <w:name w:val="Hyperlink"/>
    <w:basedOn w:val="a1"/>
    <w:uiPriority w:val="99"/>
    <w:unhideWhenUsed/>
    <w:rsid w:val="00427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37A5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747B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47B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47B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47B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47B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47BD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47BDD"/>
    <w:pPr>
      <w:spacing w:before="240" w:after="60"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47BDD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47B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</w:style>
  <w:style w:type="paragraph" w:customStyle="1" w:styleId="a">
    <w:name w:val="章"/>
    <w:basedOn w:val="a0"/>
    <w:autoRedefine/>
    <w:rsid w:val="00992DBA"/>
    <w:pPr>
      <w:numPr>
        <w:numId w:val="20"/>
      </w:numPr>
    </w:pPr>
    <w:rPr>
      <w:b/>
      <w:sz w:val="30"/>
    </w:rPr>
  </w:style>
  <w:style w:type="paragraph" w:customStyle="1" w:styleId="a4">
    <w:name w:val="节"/>
    <w:basedOn w:val="a0"/>
    <w:rPr>
      <w:b/>
      <w:sz w:val="28"/>
    </w:rPr>
  </w:style>
  <w:style w:type="paragraph" w:customStyle="1" w:styleId="11">
    <w:name w:val="1级 条"/>
    <w:basedOn w:val="a0"/>
    <w:rPr>
      <w:b/>
      <w:sz w:val="28"/>
    </w:rPr>
  </w:style>
  <w:style w:type="paragraph" w:customStyle="1" w:styleId="20">
    <w:name w:val="2级 条"/>
    <w:basedOn w:val="a0"/>
    <w:rPr>
      <w:sz w:val="28"/>
    </w:rPr>
  </w:style>
  <w:style w:type="paragraph" w:styleId="21">
    <w:name w:val="toc 2"/>
    <w:basedOn w:val="a0"/>
    <w:next w:val="a0"/>
    <w:autoRedefine/>
    <w:uiPriority w:val="39"/>
    <w:pPr>
      <w:ind w:left="420"/>
    </w:pPr>
  </w:style>
  <w:style w:type="paragraph" w:styleId="30">
    <w:name w:val="toc 3"/>
    <w:basedOn w:val="a0"/>
    <w:next w:val="a0"/>
    <w:autoRedefine/>
    <w:uiPriority w:val="39"/>
    <w:pPr>
      <w:ind w:left="840"/>
    </w:pPr>
  </w:style>
  <w:style w:type="paragraph" w:styleId="40">
    <w:name w:val="toc 4"/>
    <w:basedOn w:val="a0"/>
    <w:next w:val="a0"/>
    <w:autoRedefine/>
    <w:uiPriority w:val="39"/>
    <w:pPr>
      <w:ind w:left="1260"/>
    </w:pPr>
  </w:style>
  <w:style w:type="paragraph" w:styleId="50">
    <w:name w:val="toc 5"/>
    <w:basedOn w:val="a0"/>
    <w:next w:val="a0"/>
    <w:autoRedefine/>
    <w:uiPriority w:val="39"/>
    <w:pPr>
      <w:ind w:left="1680"/>
    </w:pPr>
  </w:style>
  <w:style w:type="paragraph" w:styleId="60">
    <w:name w:val="toc 6"/>
    <w:basedOn w:val="a0"/>
    <w:next w:val="a0"/>
    <w:autoRedefine/>
    <w:uiPriority w:val="39"/>
    <w:pPr>
      <w:ind w:left="2100"/>
    </w:pPr>
  </w:style>
  <w:style w:type="paragraph" w:styleId="70">
    <w:name w:val="toc 7"/>
    <w:basedOn w:val="a0"/>
    <w:next w:val="a0"/>
    <w:autoRedefine/>
    <w:uiPriority w:val="39"/>
    <w:pPr>
      <w:ind w:left="2520"/>
    </w:pPr>
  </w:style>
  <w:style w:type="paragraph" w:styleId="80">
    <w:name w:val="toc 8"/>
    <w:basedOn w:val="a0"/>
    <w:next w:val="a0"/>
    <w:autoRedefine/>
    <w:uiPriority w:val="39"/>
    <w:pPr>
      <w:ind w:left="2940"/>
    </w:pPr>
  </w:style>
  <w:style w:type="paragraph" w:styleId="90">
    <w:name w:val="toc 9"/>
    <w:basedOn w:val="a0"/>
    <w:next w:val="a0"/>
    <w:autoRedefine/>
    <w:uiPriority w:val="39"/>
    <w:pPr>
      <w:ind w:left="3360"/>
    </w:pPr>
  </w:style>
  <w:style w:type="paragraph" w:styleId="a5">
    <w:name w:val="Normal Indent"/>
    <w:basedOn w:val="a0"/>
    <w:semiHidden/>
    <w:pPr>
      <w:ind w:firstLine="420"/>
    </w:pPr>
  </w:style>
  <w:style w:type="paragraph" w:styleId="a6">
    <w:name w:val="header"/>
    <w:basedOn w:val="a0"/>
    <w:link w:val="Char"/>
    <w:unhideWhenUsed/>
    <w:rsid w:val="00732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档正文"/>
    <w:basedOn w:val="a0"/>
  </w:style>
  <w:style w:type="paragraph" w:styleId="a8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page number"/>
    <w:basedOn w:val="a1"/>
    <w:semiHidden/>
  </w:style>
  <w:style w:type="character" w:customStyle="1" w:styleId="Char">
    <w:name w:val="页眉 Char"/>
    <w:basedOn w:val="a1"/>
    <w:link w:val="a6"/>
    <w:rsid w:val="007321D7"/>
    <w:rPr>
      <w:kern w:val="2"/>
      <w:sz w:val="18"/>
      <w:szCs w:val="18"/>
    </w:rPr>
  </w:style>
  <w:style w:type="paragraph" w:styleId="aa">
    <w:name w:val="Subtitle"/>
    <w:basedOn w:val="a0"/>
    <w:next w:val="a0"/>
    <w:link w:val="Char1"/>
    <w:uiPriority w:val="11"/>
    <w:qFormat/>
    <w:rsid w:val="00747B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1"/>
    <w:link w:val="aa"/>
    <w:uiPriority w:val="11"/>
    <w:rsid w:val="00747BDD"/>
    <w:rPr>
      <w:rFonts w:asciiTheme="majorHAnsi" w:eastAsiaTheme="majorEastAsia" w:hAnsiTheme="majorHAnsi"/>
      <w:sz w:val="24"/>
      <w:szCs w:val="24"/>
    </w:rPr>
  </w:style>
  <w:style w:type="table" w:styleId="ab">
    <w:name w:val="Table Grid"/>
    <w:basedOn w:val="a2"/>
    <w:qFormat/>
    <w:rsid w:val="007321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页脚 Char"/>
    <w:basedOn w:val="a1"/>
    <w:link w:val="a8"/>
    <w:uiPriority w:val="99"/>
    <w:rsid w:val="007321D7"/>
    <w:rPr>
      <w:kern w:val="2"/>
      <w:sz w:val="18"/>
    </w:rPr>
  </w:style>
  <w:style w:type="paragraph" w:styleId="ac">
    <w:name w:val="Title"/>
    <w:basedOn w:val="a0"/>
    <w:next w:val="a0"/>
    <w:link w:val="Char2"/>
    <w:uiPriority w:val="10"/>
    <w:qFormat/>
    <w:rsid w:val="00747B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1"/>
    <w:link w:val="ac"/>
    <w:uiPriority w:val="10"/>
    <w:rsid w:val="00747B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747B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747B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rsid w:val="00747B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rsid w:val="00747BDD"/>
    <w:rPr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47BDD"/>
    <w:rPr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747BDD"/>
    <w:rPr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747BDD"/>
    <w:rPr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47BDD"/>
    <w:rPr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47BDD"/>
    <w:rPr>
      <w:rFonts w:asciiTheme="majorHAnsi" w:eastAsiaTheme="majorEastAsia" w:hAnsiTheme="majorHAnsi"/>
    </w:rPr>
  </w:style>
  <w:style w:type="character" w:styleId="ad">
    <w:name w:val="Strong"/>
    <w:basedOn w:val="a1"/>
    <w:uiPriority w:val="22"/>
    <w:qFormat/>
    <w:rsid w:val="00747BDD"/>
    <w:rPr>
      <w:b/>
      <w:bCs/>
    </w:rPr>
  </w:style>
  <w:style w:type="character" w:styleId="ae">
    <w:name w:val="Emphasis"/>
    <w:basedOn w:val="a1"/>
    <w:uiPriority w:val="20"/>
    <w:qFormat/>
    <w:rsid w:val="00747BDD"/>
    <w:rPr>
      <w:rFonts w:asciiTheme="minorHAnsi" w:hAnsiTheme="minorHAnsi"/>
      <w:b/>
      <w:i/>
      <w:iCs/>
    </w:rPr>
  </w:style>
  <w:style w:type="paragraph" w:styleId="af">
    <w:name w:val="No Spacing"/>
    <w:basedOn w:val="a0"/>
    <w:uiPriority w:val="1"/>
    <w:qFormat/>
    <w:rsid w:val="00747BDD"/>
    <w:rPr>
      <w:szCs w:val="32"/>
    </w:rPr>
  </w:style>
  <w:style w:type="paragraph" w:styleId="af0">
    <w:name w:val="List Paragraph"/>
    <w:basedOn w:val="a0"/>
    <w:uiPriority w:val="34"/>
    <w:qFormat/>
    <w:rsid w:val="00747BDD"/>
    <w:pPr>
      <w:ind w:left="720"/>
      <w:contextualSpacing/>
    </w:pPr>
  </w:style>
  <w:style w:type="paragraph" w:styleId="af1">
    <w:name w:val="Quote"/>
    <w:basedOn w:val="a0"/>
    <w:next w:val="a0"/>
    <w:link w:val="Char3"/>
    <w:uiPriority w:val="29"/>
    <w:qFormat/>
    <w:rsid w:val="00747BDD"/>
    <w:rPr>
      <w:i/>
    </w:rPr>
  </w:style>
  <w:style w:type="character" w:customStyle="1" w:styleId="Char3">
    <w:name w:val="引用 Char"/>
    <w:basedOn w:val="a1"/>
    <w:link w:val="af1"/>
    <w:uiPriority w:val="29"/>
    <w:rsid w:val="00747BDD"/>
    <w:rPr>
      <w:i/>
      <w:sz w:val="24"/>
      <w:szCs w:val="24"/>
    </w:rPr>
  </w:style>
  <w:style w:type="paragraph" w:styleId="af2">
    <w:name w:val="Intense Quote"/>
    <w:basedOn w:val="a0"/>
    <w:next w:val="a0"/>
    <w:link w:val="Char4"/>
    <w:uiPriority w:val="30"/>
    <w:qFormat/>
    <w:rsid w:val="00747BDD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1"/>
    <w:link w:val="af2"/>
    <w:uiPriority w:val="30"/>
    <w:rsid w:val="00747BDD"/>
    <w:rPr>
      <w:b/>
      <w:i/>
      <w:sz w:val="24"/>
    </w:rPr>
  </w:style>
  <w:style w:type="character" w:styleId="af3">
    <w:name w:val="Subtle Emphasis"/>
    <w:uiPriority w:val="19"/>
    <w:qFormat/>
    <w:rsid w:val="00747BDD"/>
    <w:rPr>
      <w:i/>
      <w:color w:val="5A5A5A" w:themeColor="text1" w:themeTint="A5"/>
    </w:rPr>
  </w:style>
  <w:style w:type="character" w:styleId="af4">
    <w:name w:val="Intense Emphasis"/>
    <w:basedOn w:val="a1"/>
    <w:uiPriority w:val="21"/>
    <w:qFormat/>
    <w:rsid w:val="00747BDD"/>
    <w:rPr>
      <w:b/>
      <w:i/>
      <w:sz w:val="24"/>
      <w:szCs w:val="24"/>
      <w:u w:val="single"/>
    </w:rPr>
  </w:style>
  <w:style w:type="character" w:styleId="af5">
    <w:name w:val="Subtle Reference"/>
    <w:basedOn w:val="a1"/>
    <w:uiPriority w:val="31"/>
    <w:qFormat/>
    <w:rsid w:val="00747BDD"/>
    <w:rPr>
      <w:sz w:val="24"/>
      <w:szCs w:val="24"/>
      <w:u w:val="single"/>
    </w:rPr>
  </w:style>
  <w:style w:type="character" w:styleId="af6">
    <w:name w:val="Intense Reference"/>
    <w:basedOn w:val="a1"/>
    <w:uiPriority w:val="32"/>
    <w:qFormat/>
    <w:rsid w:val="00747BDD"/>
    <w:rPr>
      <w:b/>
      <w:sz w:val="24"/>
      <w:u w:val="single"/>
    </w:rPr>
  </w:style>
  <w:style w:type="character" w:styleId="af7">
    <w:name w:val="Book Title"/>
    <w:basedOn w:val="a1"/>
    <w:uiPriority w:val="33"/>
    <w:qFormat/>
    <w:rsid w:val="00747BD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747BDD"/>
    <w:pPr>
      <w:outlineLvl w:val="9"/>
    </w:pPr>
  </w:style>
  <w:style w:type="character" w:styleId="af8">
    <w:name w:val="annotation reference"/>
    <w:basedOn w:val="a1"/>
    <w:uiPriority w:val="99"/>
    <w:semiHidden/>
    <w:unhideWhenUsed/>
    <w:rsid w:val="000E6D44"/>
    <w:rPr>
      <w:sz w:val="21"/>
      <w:szCs w:val="21"/>
    </w:rPr>
  </w:style>
  <w:style w:type="paragraph" w:styleId="af9">
    <w:name w:val="annotation text"/>
    <w:basedOn w:val="a0"/>
    <w:link w:val="Char5"/>
    <w:uiPriority w:val="99"/>
    <w:semiHidden/>
    <w:unhideWhenUsed/>
    <w:rsid w:val="000E6D44"/>
  </w:style>
  <w:style w:type="character" w:customStyle="1" w:styleId="Char5">
    <w:name w:val="批注文字 Char"/>
    <w:basedOn w:val="a1"/>
    <w:link w:val="af9"/>
    <w:uiPriority w:val="99"/>
    <w:semiHidden/>
    <w:rsid w:val="000E6D44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0E6D44"/>
    <w:rPr>
      <w:b/>
      <w:bCs/>
    </w:rPr>
  </w:style>
  <w:style w:type="character" w:customStyle="1" w:styleId="Char6">
    <w:name w:val="批注主题 Char"/>
    <w:basedOn w:val="Char5"/>
    <w:link w:val="afa"/>
    <w:uiPriority w:val="99"/>
    <w:semiHidden/>
    <w:rsid w:val="000E6D44"/>
    <w:rPr>
      <w:b/>
      <w:bCs/>
      <w:sz w:val="24"/>
      <w:szCs w:val="24"/>
    </w:rPr>
  </w:style>
  <w:style w:type="paragraph" w:styleId="afb">
    <w:name w:val="Balloon Text"/>
    <w:basedOn w:val="a0"/>
    <w:link w:val="Char7"/>
    <w:uiPriority w:val="99"/>
    <w:semiHidden/>
    <w:unhideWhenUsed/>
    <w:rsid w:val="000E6D44"/>
    <w:rPr>
      <w:sz w:val="18"/>
      <w:szCs w:val="18"/>
    </w:rPr>
  </w:style>
  <w:style w:type="character" w:customStyle="1" w:styleId="Char7">
    <w:name w:val="批注框文本 Char"/>
    <w:basedOn w:val="a1"/>
    <w:link w:val="afb"/>
    <w:uiPriority w:val="99"/>
    <w:semiHidden/>
    <w:rsid w:val="000E6D44"/>
    <w:rPr>
      <w:sz w:val="18"/>
      <w:szCs w:val="18"/>
    </w:rPr>
  </w:style>
  <w:style w:type="character" w:styleId="afc">
    <w:name w:val="Hyperlink"/>
    <w:basedOn w:val="a1"/>
    <w:uiPriority w:val="99"/>
    <w:unhideWhenUsed/>
    <w:rsid w:val="00427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dg\Desktop\&#27979;&#35797;&#29992;&#20363;&#35828;&#2612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58EF9-D2BD-46B8-B5EE-96257C1B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测试用例说明.dot</Template>
  <TotalTime>3183</TotalTime>
  <Pages>168</Pages>
  <Words>12509</Words>
  <Characters>71306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</vt:lpstr>
    </vt:vector>
  </TitlesOfParts>
  <Company/>
  <LinksUpToDate>false</LinksUpToDate>
  <CharactersWithSpaces>83648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creator>zdg</dc:creator>
  <cp:lastModifiedBy>zdg</cp:lastModifiedBy>
  <cp:revision>116</cp:revision>
  <cp:lastPrinted>1900-12-31T16:00:00Z</cp:lastPrinted>
  <dcterms:created xsi:type="dcterms:W3CDTF">2017-12-10T07:24:00Z</dcterms:created>
  <dcterms:modified xsi:type="dcterms:W3CDTF">2017-12-16T20:15:00Z</dcterms:modified>
</cp:coreProperties>
</file>